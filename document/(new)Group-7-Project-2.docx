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17FEC" w14:textId="5DC43A8F" w:rsidR="00081B8D" w:rsidRPr="00A715B7" w:rsidRDefault="009050FC" w:rsidP="00081B8D">
      <w:pPr>
        <w:spacing w:line="276" w:lineRule="auto"/>
        <w:jc w:val="center"/>
        <w:rPr>
          <w:rFonts w:ascii="Times New Roman" w:hAnsi="Times New Roman"/>
          <w:b/>
          <w:noProof/>
          <w:lang w:eastAsia="vi-VN"/>
        </w:rPr>
      </w:pPr>
      <w:r w:rsidRPr="00A715B7">
        <w:rPr>
          <w:rFonts w:ascii="Times New Roman" w:hAnsi="Times New Roman"/>
          <w:noProof/>
        </w:rPr>
        <w:drawing>
          <wp:anchor distT="0" distB="0" distL="114300" distR="114300" simplePos="0" relativeHeight="251658240" behindDoc="1" locked="0" layoutInCell="1" allowOverlap="1" wp14:anchorId="15334BCD" wp14:editId="0EBF0F3E">
            <wp:simplePos x="0" y="0"/>
            <wp:positionH relativeFrom="margin">
              <wp:posOffset>3810</wp:posOffset>
            </wp:positionH>
            <wp:positionV relativeFrom="paragraph">
              <wp:posOffset>-3810</wp:posOffset>
            </wp:positionV>
            <wp:extent cx="5959475" cy="9254490"/>
            <wp:effectExtent l="19050" t="19050" r="22225" b="22860"/>
            <wp:wrapNone/>
            <wp:docPr id="555" name="Picture 55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9475" cy="92544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40360F6" w14:textId="2865A052" w:rsidR="009050FC" w:rsidRPr="00A715B7" w:rsidRDefault="009050FC" w:rsidP="009050FC">
      <w:pPr>
        <w:spacing w:line="276" w:lineRule="auto"/>
        <w:jc w:val="center"/>
        <w:rPr>
          <w:rFonts w:ascii="Times New Roman" w:hAnsi="Times New Roman"/>
        </w:rPr>
      </w:pPr>
    </w:p>
    <w:p w14:paraId="20AB95B6" w14:textId="77777777" w:rsidR="009050FC" w:rsidRPr="00A715B7" w:rsidRDefault="009050FC" w:rsidP="009050FC">
      <w:pPr>
        <w:spacing w:line="276" w:lineRule="auto"/>
        <w:jc w:val="center"/>
        <w:rPr>
          <w:rFonts w:ascii="Times New Roman" w:hAnsi="Times New Roman"/>
        </w:rPr>
      </w:pPr>
    </w:p>
    <w:p w14:paraId="3475454B" w14:textId="77777777" w:rsidR="00081B8D" w:rsidRPr="00A715B7" w:rsidRDefault="00081B8D" w:rsidP="009050FC">
      <w:pPr>
        <w:spacing w:line="276" w:lineRule="auto"/>
        <w:jc w:val="center"/>
        <w:rPr>
          <w:rFonts w:ascii="Times New Roman" w:hAnsi="Times New Roman"/>
        </w:rPr>
      </w:pPr>
      <w:r w:rsidRPr="00A715B7">
        <w:rPr>
          <w:rFonts w:ascii="Times New Roman" w:hAnsi="Times New Roman"/>
          <w:noProof/>
        </w:rPr>
        <w:drawing>
          <wp:inline distT="0" distB="0" distL="0" distR="0" wp14:anchorId="6DBADEE2" wp14:editId="08824DD4">
            <wp:extent cx="3429000" cy="1039325"/>
            <wp:effectExtent l="0" t="0" r="0" b="8890"/>
            <wp:docPr id="16649268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429000" cy="1039325"/>
                    </a:xfrm>
                    <a:prstGeom prst="rect">
                      <a:avLst/>
                    </a:prstGeom>
                  </pic:spPr>
                </pic:pic>
              </a:graphicData>
            </a:graphic>
          </wp:inline>
        </w:drawing>
      </w:r>
    </w:p>
    <w:p w14:paraId="11F02FCE" w14:textId="77777777" w:rsidR="00081B8D" w:rsidRPr="00A715B7" w:rsidRDefault="00081B8D" w:rsidP="009050FC">
      <w:pPr>
        <w:spacing w:line="276" w:lineRule="auto"/>
        <w:jc w:val="center"/>
        <w:rPr>
          <w:rFonts w:ascii="Times New Roman" w:hAnsi="Times New Roman"/>
        </w:rPr>
      </w:pPr>
    </w:p>
    <w:p w14:paraId="1AF0F11B" w14:textId="77777777" w:rsidR="00081B8D" w:rsidRPr="00A715B7" w:rsidRDefault="00081B8D" w:rsidP="009050FC">
      <w:pPr>
        <w:spacing w:line="276" w:lineRule="auto"/>
        <w:jc w:val="center"/>
        <w:rPr>
          <w:rFonts w:ascii="Times New Roman" w:hAnsi="Times New Roman"/>
          <w:szCs w:val="28"/>
        </w:rPr>
      </w:pPr>
    </w:p>
    <w:p w14:paraId="5D518C7C" w14:textId="77777777" w:rsidR="00081B8D" w:rsidRPr="00A715B7" w:rsidRDefault="00081B8D" w:rsidP="009050FC">
      <w:pPr>
        <w:spacing w:line="276" w:lineRule="auto"/>
        <w:jc w:val="center"/>
        <w:rPr>
          <w:rFonts w:ascii="Times New Roman" w:hAnsi="Times New Roman"/>
          <w:szCs w:val="28"/>
        </w:rPr>
      </w:pPr>
    </w:p>
    <w:p w14:paraId="5FF89CEA" w14:textId="2A821DF9" w:rsidR="00AE0631" w:rsidRPr="00A715B7" w:rsidRDefault="00081B8D" w:rsidP="009050FC">
      <w:pPr>
        <w:spacing w:line="276" w:lineRule="auto"/>
        <w:jc w:val="center"/>
        <w:rPr>
          <w:rFonts w:ascii="Times New Roman" w:hAnsi="Times New Roman"/>
          <w:sz w:val="40"/>
          <w:szCs w:val="40"/>
        </w:rPr>
      </w:pPr>
      <w:r w:rsidRPr="00A715B7">
        <w:rPr>
          <w:rFonts w:ascii="Times New Roman" w:hAnsi="Times New Roman"/>
          <w:sz w:val="40"/>
          <w:szCs w:val="40"/>
        </w:rPr>
        <w:t>-----</w:t>
      </w:r>
      <w:r w:rsidRPr="00A715B7">
        <w:rPr>
          <w:rFonts w:ascii="Times New Roman" w:hAnsi="Times New Roman"/>
          <w:sz w:val="40"/>
          <w:szCs w:val="40"/>
        </w:rPr>
        <w:sym w:font="Wingdings" w:char="F09A"/>
      </w:r>
      <w:r w:rsidRPr="00A715B7">
        <w:rPr>
          <w:rFonts w:ascii="Times New Roman" w:hAnsi="Times New Roman"/>
          <w:sz w:val="40"/>
          <w:szCs w:val="40"/>
        </w:rPr>
        <w:sym w:font="Wingdings" w:char="F09B"/>
      </w:r>
      <w:r w:rsidRPr="00A715B7">
        <w:rPr>
          <w:rFonts w:ascii="Times New Roman" w:hAnsi="Times New Roman"/>
          <w:sz w:val="40"/>
          <w:szCs w:val="40"/>
        </w:rPr>
        <w:t xml:space="preserve"> </w:t>
      </w:r>
      <w:r w:rsidRPr="00A715B7">
        <w:rPr>
          <w:rFonts w:ascii="Times New Roman" w:hAnsi="Times New Roman"/>
          <w:sz w:val="40"/>
          <w:szCs w:val="40"/>
        </w:rPr>
        <w:sym w:font="Wingdings" w:char="F026"/>
      </w:r>
      <w:r w:rsidRPr="00A715B7">
        <w:rPr>
          <w:rFonts w:ascii="Times New Roman" w:hAnsi="Times New Roman"/>
          <w:sz w:val="40"/>
          <w:szCs w:val="40"/>
        </w:rPr>
        <w:t xml:space="preserve"> </w:t>
      </w:r>
      <w:r w:rsidRPr="00A715B7">
        <w:rPr>
          <w:rFonts w:ascii="Times New Roman" w:hAnsi="Times New Roman"/>
          <w:sz w:val="40"/>
          <w:szCs w:val="40"/>
        </w:rPr>
        <w:sym w:font="Wingdings" w:char="F09A"/>
      </w:r>
      <w:r w:rsidRPr="00A715B7">
        <w:rPr>
          <w:rFonts w:ascii="Times New Roman" w:hAnsi="Times New Roman"/>
          <w:sz w:val="40"/>
          <w:szCs w:val="40"/>
        </w:rPr>
        <w:sym w:font="Wingdings" w:char="F09B"/>
      </w:r>
      <w:r w:rsidRPr="00A715B7">
        <w:rPr>
          <w:rFonts w:ascii="Times New Roman" w:hAnsi="Times New Roman"/>
          <w:sz w:val="40"/>
          <w:szCs w:val="40"/>
        </w:rPr>
        <w:t>-----</w:t>
      </w:r>
      <w:bookmarkStart w:id="0" w:name="_top"/>
      <w:bookmarkStart w:id="1" w:name="_Hlk509303054"/>
      <w:bookmarkEnd w:id="0"/>
      <w:bookmarkEnd w:id="1"/>
    </w:p>
    <w:p w14:paraId="55596644" w14:textId="775F5CD8" w:rsidR="00A509AC" w:rsidRPr="00A715B7" w:rsidRDefault="00F948E5" w:rsidP="00F7183F">
      <w:pPr>
        <w:pStyle w:val="DocumentTitle"/>
        <w:spacing w:line="240" w:lineRule="auto"/>
        <w:jc w:val="center"/>
        <w:rPr>
          <w:rFonts w:ascii="Times New Roman" w:hAnsi="Times New Roman"/>
          <w:color w:val="0070C0"/>
          <w:sz w:val="40"/>
          <w:szCs w:val="48"/>
          <w:lang w:val="vi-VN"/>
        </w:rPr>
      </w:pPr>
      <w:r w:rsidRPr="00A715B7">
        <w:rPr>
          <w:rFonts w:ascii="Times New Roman" w:hAnsi="Times New Roman"/>
          <w:color w:val="0070C0"/>
          <w:sz w:val="40"/>
          <w:szCs w:val="48"/>
          <w:lang w:val="vi-VN"/>
        </w:rPr>
        <w:t>Webiste tự học tiếng Anh trực tuyến miễn phí self learning</w:t>
      </w:r>
    </w:p>
    <w:p w14:paraId="05DF841D" w14:textId="0892A0B9" w:rsidR="009050FC" w:rsidRPr="00A715B7" w:rsidRDefault="004D45F8" w:rsidP="006F7D4A">
      <w:pPr>
        <w:pStyle w:val="DocumentTitle"/>
        <w:spacing w:line="276" w:lineRule="auto"/>
        <w:jc w:val="center"/>
        <w:rPr>
          <w:rFonts w:ascii="Times New Roman" w:hAnsi="Times New Roman"/>
          <w:color w:val="0070C0"/>
          <w:sz w:val="28"/>
          <w:szCs w:val="28"/>
          <w:lang w:val="vi-VN"/>
        </w:rPr>
      </w:pPr>
      <w:r w:rsidRPr="00A715B7">
        <w:rPr>
          <w:rFonts w:ascii="Times New Roman" w:hAnsi="Times New Roman"/>
          <w:color w:val="0070C0"/>
          <w:sz w:val="28"/>
          <w:szCs w:val="28"/>
          <w:lang w:val="vi-VN"/>
        </w:rPr>
        <w:t>TÀI</w:t>
      </w:r>
      <w:r w:rsidR="00A711DA" w:rsidRPr="00A715B7">
        <w:rPr>
          <w:rFonts w:ascii="Times New Roman" w:hAnsi="Times New Roman"/>
          <w:color w:val="0070C0"/>
          <w:sz w:val="28"/>
          <w:szCs w:val="28"/>
          <w:lang w:val="vi-VN"/>
        </w:rPr>
        <w:t xml:space="preserve"> LIỆU </w:t>
      </w:r>
      <w:r w:rsidR="00D51656" w:rsidRPr="00A715B7">
        <w:rPr>
          <w:rFonts w:ascii="Times New Roman" w:hAnsi="Times New Roman"/>
          <w:color w:val="0070C0"/>
          <w:sz w:val="28"/>
          <w:szCs w:val="28"/>
          <w:lang w:val="vi-VN"/>
        </w:rPr>
        <w:t xml:space="preserve">KHẢO SÁT VÀ </w:t>
      </w:r>
      <w:r w:rsidR="00A711DA" w:rsidRPr="00A715B7">
        <w:rPr>
          <w:rFonts w:ascii="Times New Roman" w:hAnsi="Times New Roman"/>
          <w:color w:val="0070C0"/>
          <w:sz w:val="28"/>
          <w:szCs w:val="28"/>
          <w:lang w:val="vi-VN"/>
        </w:rPr>
        <w:t xml:space="preserve">PHÂN TÍCH </w:t>
      </w:r>
      <w:r w:rsidR="00C74415" w:rsidRPr="00A715B7">
        <w:rPr>
          <w:rFonts w:ascii="Times New Roman" w:hAnsi="Times New Roman"/>
          <w:color w:val="0070C0"/>
          <w:sz w:val="28"/>
          <w:szCs w:val="28"/>
        </w:rPr>
        <w:t xml:space="preserve">THIẾT KẾ </w:t>
      </w:r>
      <w:r w:rsidR="00D51656" w:rsidRPr="00A715B7">
        <w:rPr>
          <w:rFonts w:ascii="Times New Roman" w:hAnsi="Times New Roman"/>
          <w:color w:val="0070C0"/>
          <w:sz w:val="28"/>
          <w:szCs w:val="28"/>
          <w:lang w:val="vi-VN"/>
        </w:rPr>
        <w:t>YÊU CẦU KHÁCH HÀNG</w:t>
      </w:r>
    </w:p>
    <w:p w14:paraId="19A396CA" w14:textId="52913918" w:rsidR="009050FC" w:rsidRPr="00A715B7" w:rsidRDefault="006F7D4A" w:rsidP="009050FC">
      <w:pPr>
        <w:pStyle w:val="DocumentTitle"/>
        <w:spacing w:line="276" w:lineRule="auto"/>
        <w:jc w:val="center"/>
        <w:rPr>
          <w:rFonts w:ascii="Times New Roman" w:hAnsi="Times New Roman"/>
          <w:color w:val="0070C0"/>
          <w:sz w:val="28"/>
          <w:szCs w:val="28"/>
          <w:lang w:val="vi-VN"/>
        </w:rPr>
      </w:pPr>
      <w:r w:rsidRPr="00A715B7">
        <w:rPr>
          <w:rFonts w:ascii="Times New Roman" w:hAnsi="Times New Roman"/>
          <w:color w:val="0070C0"/>
          <w:sz w:val="28"/>
          <w:szCs w:val="28"/>
          <w:lang w:val="vi-VN"/>
        </w:rPr>
        <w:br/>
      </w:r>
      <w:r w:rsidRPr="00A715B7">
        <w:rPr>
          <w:rFonts w:ascii="Times New Roman" w:hAnsi="Times New Roman"/>
          <w:color w:val="0070C0"/>
          <w:sz w:val="28"/>
          <w:szCs w:val="28"/>
          <w:lang w:val="vi-VN"/>
        </w:rPr>
        <w:br/>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5"/>
        <w:gridCol w:w="5830"/>
      </w:tblGrid>
      <w:tr w:rsidR="00AE0631" w:rsidRPr="00A715B7" w14:paraId="1627CD94" w14:textId="77777777" w:rsidTr="72543E3A">
        <w:trPr>
          <w:trHeight w:val="528"/>
          <w:jc w:val="center"/>
        </w:trPr>
        <w:tc>
          <w:tcPr>
            <w:tcW w:w="1995" w:type="dxa"/>
          </w:tcPr>
          <w:p w14:paraId="3D00A7BE" w14:textId="77777777" w:rsidR="00AE0631" w:rsidRPr="00A715B7" w:rsidRDefault="00721E71" w:rsidP="009050FC">
            <w:pPr>
              <w:spacing w:before="120" w:after="120" w:line="276" w:lineRule="auto"/>
              <w:rPr>
                <w:rFonts w:ascii="Times New Roman" w:hAnsi="Times New Roman"/>
                <w:b/>
                <w:bCs/>
                <w:sz w:val="26"/>
                <w:szCs w:val="26"/>
              </w:rPr>
            </w:pPr>
            <w:r w:rsidRPr="00A715B7">
              <w:rPr>
                <w:rFonts w:ascii="Times New Roman" w:hAnsi="Times New Roman"/>
                <w:b/>
                <w:bCs/>
                <w:sz w:val="26"/>
                <w:szCs w:val="26"/>
              </w:rPr>
              <w:t>Ngày</w:t>
            </w:r>
            <w:r w:rsidR="00AE0631" w:rsidRPr="00A715B7">
              <w:rPr>
                <w:rFonts w:ascii="Times New Roman" w:hAnsi="Times New Roman"/>
                <w:b/>
                <w:bCs/>
                <w:sz w:val="26"/>
                <w:szCs w:val="26"/>
              </w:rPr>
              <w:t>:</w:t>
            </w:r>
          </w:p>
        </w:tc>
        <w:tc>
          <w:tcPr>
            <w:tcW w:w="5830" w:type="dxa"/>
          </w:tcPr>
          <w:p w14:paraId="5D300474" w14:textId="67589FCC" w:rsidR="00AE0631" w:rsidRPr="00A715B7" w:rsidRDefault="00F948E5" w:rsidP="009050FC">
            <w:pPr>
              <w:spacing w:before="120" w:after="120" w:line="276" w:lineRule="auto"/>
              <w:rPr>
                <w:rFonts w:ascii="Times New Roman" w:hAnsi="Times New Roman"/>
                <w:sz w:val="26"/>
                <w:szCs w:val="26"/>
                <w:lang w:val="vi-VN"/>
              </w:rPr>
            </w:pPr>
            <w:r w:rsidRPr="00A715B7">
              <w:rPr>
                <w:rFonts w:ascii="Times New Roman" w:hAnsi="Times New Roman"/>
                <w:sz w:val="26"/>
                <w:szCs w:val="26"/>
                <w:lang w:val="vi-VN"/>
              </w:rPr>
              <w:t>20</w:t>
            </w:r>
            <w:r w:rsidR="00ED19DA" w:rsidRPr="00A715B7">
              <w:rPr>
                <w:rFonts w:ascii="Times New Roman" w:hAnsi="Times New Roman"/>
                <w:sz w:val="26"/>
                <w:szCs w:val="26"/>
              </w:rPr>
              <w:t>/0</w:t>
            </w:r>
            <w:r w:rsidRPr="00A715B7">
              <w:rPr>
                <w:rFonts w:ascii="Times New Roman" w:hAnsi="Times New Roman"/>
                <w:sz w:val="26"/>
                <w:szCs w:val="26"/>
                <w:lang w:val="vi-VN"/>
              </w:rPr>
              <w:t>3</w:t>
            </w:r>
            <w:r w:rsidR="0031501C" w:rsidRPr="00A715B7">
              <w:rPr>
                <w:rFonts w:ascii="Times New Roman" w:hAnsi="Times New Roman"/>
                <w:sz w:val="26"/>
                <w:szCs w:val="26"/>
              </w:rPr>
              <w:t>/20</w:t>
            </w:r>
            <w:r w:rsidR="00C933E9" w:rsidRPr="00A715B7">
              <w:rPr>
                <w:rFonts w:ascii="Times New Roman" w:hAnsi="Times New Roman"/>
                <w:sz w:val="26"/>
                <w:szCs w:val="26"/>
              </w:rPr>
              <w:t>1</w:t>
            </w:r>
            <w:r w:rsidRPr="00A715B7">
              <w:rPr>
                <w:rFonts w:ascii="Times New Roman" w:hAnsi="Times New Roman"/>
                <w:sz w:val="26"/>
                <w:szCs w:val="26"/>
                <w:lang w:val="vi-VN"/>
              </w:rPr>
              <w:t>9</w:t>
            </w:r>
          </w:p>
        </w:tc>
      </w:tr>
      <w:tr w:rsidR="00AE0631" w:rsidRPr="00A715B7" w14:paraId="2D108399" w14:textId="77777777" w:rsidTr="72543E3A">
        <w:trPr>
          <w:trHeight w:val="528"/>
          <w:jc w:val="center"/>
        </w:trPr>
        <w:tc>
          <w:tcPr>
            <w:tcW w:w="1995" w:type="dxa"/>
          </w:tcPr>
          <w:p w14:paraId="10066EC6" w14:textId="77777777" w:rsidR="00AE0631" w:rsidRPr="00A715B7" w:rsidRDefault="005E6307" w:rsidP="009050FC">
            <w:pPr>
              <w:spacing w:before="120" w:after="120" w:line="276" w:lineRule="auto"/>
              <w:rPr>
                <w:rFonts w:ascii="Times New Roman" w:hAnsi="Times New Roman"/>
                <w:b/>
                <w:bCs/>
                <w:sz w:val="26"/>
                <w:szCs w:val="26"/>
              </w:rPr>
            </w:pPr>
            <w:r w:rsidRPr="00A715B7">
              <w:rPr>
                <w:rFonts w:ascii="Times New Roman" w:hAnsi="Times New Roman"/>
                <w:b/>
                <w:bCs/>
                <w:sz w:val="26"/>
                <w:szCs w:val="26"/>
              </w:rPr>
              <w:t>Phiên bản</w:t>
            </w:r>
            <w:r w:rsidR="00AE0631" w:rsidRPr="00A715B7">
              <w:rPr>
                <w:rFonts w:ascii="Times New Roman" w:hAnsi="Times New Roman"/>
                <w:b/>
                <w:bCs/>
                <w:sz w:val="26"/>
                <w:szCs w:val="26"/>
              </w:rPr>
              <w:t>:</w:t>
            </w:r>
          </w:p>
        </w:tc>
        <w:tc>
          <w:tcPr>
            <w:tcW w:w="5830" w:type="dxa"/>
          </w:tcPr>
          <w:p w14:paraId="61D46AC2" w14:textId="24A7AEB4" w:rsidR="00AE0631" w:rsidRPr="00A715B7" w:rsidRDefault="00F948E5" w:rsidP="009050FC">
            <w:pPr>
              <w:spacing w:before="120" w:after="120" w:line="276" w:lineRule="auto"/>
              <w:rPr>
                <w:rFonts w:ascii="Times New Roman" w:hAnsi="Times New Roman"/>
                <w:sz w:val="26"/>
                <w:szCs w:val="26"/>
                <w:lang w:val="vi-VN"/>
              </w:rPr>
            </w:pPr>
            <w:r w:rsidRPr="00A715B7">
              <w:rPr>
                <w:rFonts w:ascii="Times New Roman" w:hAnsi="Times New Roman"/>
                <w:sz w:val="26"/>
                <w:szCs w:val="26"/>
                <w:lang w:val="vi-VN"/>
              </w:rPr>
              <w:t>2.0</w:t>
            </w:r>
          </w:p>
        </w:tc>
      </w:tr>
      <w:tr w:rsidR="00B538E2" w:rsidRPr="00A715B7" w14:paraId="095BF89F" w14:textId="77777777" w:rsidTr="72543E3A">
        <w:trPr>
          <w:trHeight w:val="1770"/>
          <w:jc w:val="center"/>
        </w:trPr>
        <w:tc>
          <w:tcPr>
            <w:tcW w:w="1995" w:type="dxa"/>
          </w:tcPr>
          <w:p w14:paraId="6D95465E" w14:textId="77777777" w:rsidR="00B538E2" w:rsidRPr="00A715B7" w:rsidRDefault="005E6307" w:rsidP="009050FC">
            <w:pPr>
              <w:spacing w:before="120" w:after="120" w:line="276" w:lineRule="auto"/>
              <w:rPr>
                <w:rFonts w:ascii="Times New Roman" w:hAnsi="Times New Roman"/>
                <w:b/>
                <w:bCs/>
                <w:sz w:val="26"/>
                <w:szCs w:val="26"/>
              </w:rPr>
            </w:pPr>
            <w:r w:rsidRPr="00A715B7">
              <w:rPr>
                <w:rFonts w:ascii="Times New Roman" w:hAnsi="Times New Roman"/>
                <w:b/>
                <w:bCs/>
                <w:sz w:val="26"/>
                <w:szCs w:val="26"/>
              </w:rPr>
              <w:t>Các tác giả</w:t>
            </w:r>
            <w:r w:rsidR="00B538E2" w:rsidRPr="00A715B7">
              <w:rPr>
                <w:rFonts w:ascii="Times New Roman" w:hAnsi="Times New Roman"/>
                <w:b/>
                <w:bCs/>
                <w:sz w:val="26"/>
                <w:szCs w:val="26"/>
              </w:rPr>
              <w:t>:</w:t>
            </w:r>
          </w:p>
        </w:tc>
        <w:tc>
          <w:tcPr>
            <w:tcW w:w="5830" w:type="dxa"/>
          </w:tcPr>
          <w:p w14:paraId="12B9706C" w14:textId="7A7824C7" w:rsidR="00D0582B" w:rsidRPr="00A715B7" w:rsidRDefault="000B4474" w:rsidP="009050FC">
            <w:pPr>
              <w:spacing w:before="120" w:after="120" w:line="276" w:lineRule="auto"/>
              <w:rPr>
                <w:rFonts w:ascii="Times New Roman" w:hAnsi="Times New Roman"/>
                <w:sz w:val="26"/>
                <w:szCs w:val="26"/>
                <w:lang w:val="vi-VN"/>
              </w:rPr>
            </w:pPr>
            <w:r w:rsidRPr="00A715B7">
              <w:rPr>
                <w:rFonts w:ascii="Times New Roman" w:hAnsi="Times New Roman"/>
                <w:sz w:val="26"/>
                <w:szCs w:val="26"/>
                <w:lang w:val="vi-VN"/>
              </w:rPr>
              <w:t>Dự án 2</w:t>
            </w:r>
            <w:r w:rsidR="002934F8" w:rsidRPr="00A715B7">
              <w:rPr>
                <w:rFonts w:ascii="Times New Roman" w:hAnsi="Times New Roman"/>
                <w:sz w:val="26"/>
                <w:szCs w:val="26"/>
              </w:rPr>
              <w:t xml:space="preserve"> </w:t>
            </w:r>
            <w:r w:rsidR="00F20235" w:rsidRPr="00A715B7">
              <w:rPr>
                <w:rFonts w:ascii="Times New Roman" w:hAnsi="Times New Roman"/>
                <w:sz w:val="26"/>
                <w:szCs w:val="26"/>
              </w:rPr>
              <w:t>–</w:t>
            </w:r>
            <w:r w:rsidR="002934F8" w:rsidRPr="00A715B7">
              <w:rPr>
                <w:rFonts w:ascii="Times New Roman" w:hAnsi="Times New Roman"/>
                <w:sz w:val="26"/>
                <w:szCs w:val="26"/>
              </w:rPr>
              <w:t xml:space="preserve"> </w:t>
            </w:r>
            <w:r w:rsidR="00012919" w:rsidRPr="00A715B7">
              <w:rPr>
                <w:rFonts w:ascii="Times New Roman" w:hAnsi="Times New Roman"/>
                <w:sz w:val="26"/>
                <w:szCs w:val="26"/>
              </w:rPr>
              <w:t>Nh</w:t>
            </w:r>
            <w:r w:rsidR="006E162B" w:rsidRPr="00A715B7">
              <w:rPr>
                <w:rFonts w:ascii="Times New Roman" w:hAnsi="Times New Roman"/>
                <w:sz w:val="26"/>
                <w:szCs w:val="26"/>
              </w:rPr>
              <w:t>ó</w:t>
            </w:r>
            <w:r w:rsidR="00012919" w:rsidRPr="00A715B7">
              <w:rPr>
                <w:rFonts w:ascii="Times New Roman" w:hAnsi="Times New Roman"/>
                <w:sz w:val="26"/>
                <w:szCs w:val="26"/>
              </w:rPr>
              <w:t xml:space="preserve">m </w:t>
            </w:r>
            <w:r w:rsidR="00F948E5" w:rsidRPr="00A715B7">
              <w:rPr>
                <w:rFonts w:ascii="Times New Roman" w:hAnsi="Times New Roman"/>
                <w:sz w:val="26"/>
                <w:szCs w:val="26"/>
                <w:lang w:val="vi-VN"/>
              </w:rPr>
              <w:t>7</w:t>
            </w:r>
          </w:p>
          <w:p w14:paraId="6F1AA4D7" w14:textId="0A2FFF83" w:rsidR="004E3B8A" w:rsidRPr="00A715B7" w:rsidRDefault="00F948E5" w:rsidP="00DE4777">
            <w:pPr>
              <w:numPr>
                <w:ilvl w:val="0"/>
                <w:numId w:val="3"/>
              </w:numPr>
              <w:spacing w:before="120" w:after="120" w:line="276" w:lineRule="auto"/>
              <w:rPr>
                <w:rFonts w:ascii="Times New Roman" w:hAnsi="Times New Roman"/>
                <w:sz w:val="26"/>
                <w:szCs w:val="26"/>
              </w:rPr>
            </w:pPr>
            <w:r w:rsidRPr="00A715B7">
              <w:rPr>
                <w:rFonts w:ascii="Times New Roman" w:hAnsi="Times New Roman"/>
                <w:sz w:val="26"/>
                <w:szCs w:val="26"/>
                <w:lang w:val="vi-VN"/>
              </w:rPr>
              <w:t xml:space="preserve">Nguyễn Đức Mạnh </w:t>
            </w:r>
            <w:r w:rsidR="00430597" w:rsidRPr="00A715B7">
              <w:rPr>
                <w:rFonts w:ascii="Times New Roman" w:hAnsi="Times New Roman"/>
                <w:sz w:val="26"/>
                <w:szCs w:val="26"/>
                <w:lang w:val="vi-VN"/>
              </w:rPr>
              <w:t>– PH05</w:t>
            </w:r>
            <w:r w:rsidRPr="00A715B7">
              <w:rPr>
                <w:rFonts w:ascii="Times New Roman" w:hAnsi="Times New Roman"/>
                <w:sz w:val="26"/>
                <w:szCs w:val="26"/>
                <w:lang w:val="vi-VN"/>
              </w:rPr>
              <w:t>481</w:t>
            </w:r>
          </w:p>
          <w:p w14:paraId="6C32C27D" w14:textId="33238EB9" w:rsidR="004E3B8A" w:rsidRPr="00A715B7" w:rsidRDefault="00F948E5" w:rsidP="00DE4777">
            <w:pPr>
              <w:numPr>
                <w:ilvl w:val="0"/>
                <w:numId w:val="3"/>
              </w:numPr>
              <w:spacing w:before="120" w:after="120" w:line="276" w:lineRule="auto"/>
              <w:rPr>
                <w:rFonts w:ascii="Times New Roman" w:hAnsi="Times New Roman"/>
                <w:sz w:val="26"/>
                <w:szCs w:val="26"/>
              </w:rPr>
            </w:pPr>
            <w:r w:rsidRPr="00A715B7">
              <w:rPr>
                <w:rFonts w:ascii="Times New Roman" w:hAnsi="Times New Roman"/>
                <w:sz w:val="26"/>
                <w:szCs w:val="26"/>
                <w:lang w:val="vi-VN"/>
              </w:rPr>
              <w:t xml:space="preserve">Nguyễn Duy Tuấn </w:t>
            </w:r>
            <w:r w:rsidR="00430597" w:rsidRPr="00A715B7">
              <w:rPr>
                <w:rFonts w:ascii="Times New Roman" w:hAnsi="Times New Roman"/>
                <w:sz w:val="26"/>
                <w:szCs w:val="26"/>
                <w:lang w:val="vi-VN"/>
              </w:rPr>
              <w:t>– PH05</w:t>
            </w:r>
            <w:r w:rsidRPr="00A715B7">
              <w:rPr>
                <w:rFonts w:ascii="Times New Roman" w:hAnsi="Times New Roman"/>
                <w:sz w:val="26"/>
                <w:szCs w:val="26"/>
                <w:lang w:val="vi-VN"/>
              </w:rPr>
              <w:t>385</w:t>
            </w:r>
          </w:p>
          <w:p w14:paraId="0BDBC688" w14:textId="3190F81C" w:rsidR="004E3B8A" w:rsidRPr="00A715B7" w:rsidRDefault="00F948E5" w:rsidP="00DE4777">
            <w:pPr>
              <w:numPr>
                <w:ilvl w:val="0"/>
                <w:numId w:val="3"/>
              </w:numPr>
              <w:spacing w:before="120" w:after="120" w:line="276" w:lineRule="auto"/>
              <w:rPr>
                <w:rFonts w:ascii="Times New Roman" w:hAnsi="Times New Roman"/>
                <w:sz w:val="26"/>
                <w:szCs w:val="26"/>
              </w:rPr>
            </w:pPr>
            <w:r w:rsidRPr="00A715B7">
              <w:rPr>
                <w:rFonts w:ascii="Times New Roman" w:hAnsi="Times New Roman"/>
                <w:sz w:val="26"/>
                <w:szCs w:val="26"/>
                <w:lang w:val="en-GB"/>
              </w:rPr>
              <w:t xml:space="preserve">Phạm Văn Linh </w:t>
            </w:r>
            <w:r w:rsidR="72543E3A" w:rsidRPr="00A715B7">
              <w:rPr>
                <w:rFonts w:ascii="Times New Roman" w:hAnsi="Times New Roman"/>
                <w:sz w:val="26"/>
                <w:szCs w:val="26"/>
                <w:lang w:val="en-GB"/>
              </w:rPr>
              <w:t>– P</w:t>
            </w:r>
            <w:r w:rsidR="72543E3A" w:rsidRPr="00A715B7">
              <w:rPr>
                <w:rFonts w:ascii="Times New Roman" w:hAnsi="Times New Roman"/>
                <w:sz w:val="26"/>
                <w:szCs w:val="26"/>
                <w:lang w:val="vi-VN"/>
              </w:rPr>
              <w:t>H0</w:t>
            </w:r>
            <w:r w:rsidRPr="00A715B7">
              <w:rPr>
                <w:rFonts w:ascii="Times New Roman" w:hAnsi="Times New Roman"/>
                <w:sz w:val="26"/>
                <w:szCs w:val="26"/>
                <w:lang w:val="vi-VN"/>
              </w:rPr>
              <w:t>5279</w:t>
            </w:r>
          </w:p>
        </w:tc>
      </w:tr>
      <w:tr w:rsidR="00B538E2" w:rsidRPr="00A715B7" w14:paraId="1BA8EE3D" w14:textId="77777777" w:rsidTr="72543E3A">
        <w:trPr>
          <w:trHeight w:val="528"/>
          <w:jc w:val="center"/>
        </w:trPr>
        <w:tc>
          <w:tcPr>
            <w:tcW w:w="1995" w:type="dxa"/>
          </w:tcPr>
          <w:p w14:paraId="285D9B7E" w14:textId="65E5A5B6" w:rsidR="00B538E2" w:rsidRPr="00A715B7" w:rsidRDefault="00D63BF3" w:rsidP="009050FC">
            <w:pPr>
              <w:spacing w:before="120" w:after="120" w:line="276" w:lineRule="auto"/>
              <w:rPr>
                <w:rFonts w:ascii="Times New Roman" w:hAnsi="Times New Roman"/>
                <w:b/>
                <w:bCs/>
                <w:sz w:val="26"/>
                <w:szCs w:val="26"/>
                <w:lang w:val="vi-VN"/>
              </w:rPr>
            </w:pPr>
            <w:r w:rsidRPr="00A715B7">
              <w:rPr>
                <w:rFonts w:ascii="Times New Roman" w:hAnsi="Times New Roman"/>
                <w:b/>
                <w:bCs/>
                <w:sz w:val="26"/>
                <w:szCs w:val="26"/>
                <w:lang w:val="vi-VN"/>
              </w:rPr>
              <w:t>Giảng viên</w:t>
            </w:r>
          </w:p>
        </w:tc>
        <w:tc>
          <w:tcPr>
            <w:tcW w:w="5830" w:type="dxa"/>
          </w:tcPr>
          <w:p w14:paraId="2A22FF4D" w14:textId="5C8E4956" w:rsidR="00B538E2" w:rsidRPr="00A715B7" w:rsidRDefault="00D63BF3" w:rsidP="009050FC">
            <w:pPr>
              <w:spacing w:before="120" w:after="120" w:line="276" w:lineRule="auto"/>
              <w:rPr>
                <w:rFonts w:ascii="Times New Roman" w:hAnsi="Times New Roman"/>
                <w:sz w:val="26"/>
                <w:szCs w:val="26"/>
                <w:highlight w:val="lightGray"/>
              </w:rPr>
            </w:pPr>
            <w:r w:rsidRPr="00A715B7">
              <w:rPr>
                <w:rFonts w:ascii="Times New Roman" w:hAnsi="Times New Roman"/>
                <w:sz w:val="26"/>
                <w:szCs w:val="26"/>
                <w:lang w:val="vi-VN"/>
              </w:rPr>
              <w:t>Đỗ Xuân Hoàng</w:t>
            </w:r>
          </w:p>
        </w:tc>
      </w:tr>
    </w:tbl>
    <w:p w14:paraId="7DBD828B" w14:textId="2CABBD61" w:rsidR="00601993" w:rsidRPr="00A715B7" w:rsidRDefault="00601993" w:rsidP="009050FC">
      <w:pPr>
        <w:tabs>
          <w:tab w:val="left" w:pos="2325"/>
        </w:tabs>
        <w:spacing w:line="276" w:lineRule="auto"/>
        <w:jc w:val="center"/>
        <w:rPr>
          <w:rFonts w:ascii="Times New Roman" w:hAnsi="Times New Roman"/>
          <w:sz w:val="32"/>
        </w:rPr>
      </w:pPr>
    </w:p>
    <w:p w14:paraId="538CF8F8" w14:textId="77777777" w:rsidR="009050FC" w:rsidRPr="00A715B7" w:rsidRDefault="009050FC" w:rsidP="009050FC">
      <w:pPr>
        <w:spacing w:line="276" w:lineRule="auto"/>
        <w:jc w:val="center"/>
        <w:rPr>
          <w:rFonts w:ascii="Times New Roman" w:hAnsi="Times New Roman"/>
          <w:sz w:val="32"/>
        </w:rPr>
      </w:pPr>
    </w:p>
    <w:p w14:paraId="561167AA" w14:textId="77777777" w:rsidR="006C5E6D" w:rsidRPr="00A715B7" w:rsidRDefault="006C5E6D" w:rsidP="006C5E6D">
      <w:pPr>
        <w:spacing w:line="276" w:lineRule="auto"/>
        <w:jc w:val="center"/>
        <w:rPr>
          <w:rFonts w:ascii="Times New Roman" w:hAnsi="Times New Roman"/>
          <w:i/>
          <w:iCs/>
          <w:sz w:val="26"/>
          <w:szCs w:val="26"/>
        </w:rPr>
      </w:pPr>
    </w:p>
    <w:p w14:paraId="44D63449" w14:textId="70B9CE83" w:rsidR="009050FC" w:rsidRPr="00A715B7" w:rsidRDefault="006C5E6D" w:rsidP="006C5E6D">
      <w:pPr>
        <w:spacing w:line="276" w:lineRule="auto"/>
        <w:jc w:val="center"/>
        <w:rPr>
          <w:rFonts w:ascii="Times New Roman" w:hAnsi="Times New Roman"/>
          <w:i/>
          <w:iCs/>
          <w:sz w:val="26"/>
          <w:szCs w:val="26"/>
        </w:rPr>
      </w:pPr>
      <w:r w:rsidRPr="00A715B7">
        <w:rPr>
          <w:rFonts w:ascii="Times New Roman" w:hAnsi="Times New Roman"/>
          <w:i/>
          <w:iCs/>
          <w:sz w:val="26"/>
          <w:szCs w:val="26"/>
        </w:rPr>
        <w:t xml:space="preserve">Hà Nội, </w:t>
      </w:r>
      <w:r w:rsidRPr="00A715B7">
        <w:rPr>
          <w:rFonts w:ascii="Times New Roman" w:hAnsi="Times New Roman"/>
          <w:i/>
          <w:iCs/>
          <w:sz w:val="26"/>
          <w:szCs w:val="26"/>
          <w:lang w:val="vi-VN"/>
        </w:rPr>
        <w:t xml:space="preserve">Ngày </w:t>
      </w:r>
      <w:r w:rsidR="004E4103" w:rsidRPr="00A715B7">
        <w:rPr>
          <w:rFonts w:ascii="Times New Roman" w:hAnsi="Times New Roman"/>
          <w:i/>
          <w:iCs/>
          <w:sz w:val="26"/>
          <w:szCs w:val="26"/>
        </w:rPr>
        <w:t>20</w:t>
      </w:r>
      <w:r w:rsidRPr="00A715B7">
        <w:rPr>
          <w:rFonts w:ascii="Times New Roman" w:hAnsi="Times New Roman"/>
          <w:i/>
          <w:iCs/>
          <w:sz w:val="26"/>
          <w:szCs w:val="26"/>
        </w:rPr>
        <w:t>/</w:t>
      </w:r>
      <w:r w:rsidRPr="00A715B7">
        <w:rPr>
          <w:rFonts w:ascii="Times New Roman" w:hAnsi="Times New Roman"/>
          <w:i/>
          <w:iCs/>
          <w:sz w:val="26"/>
          <w:szCs w:val="26"/>
          <w:lang w:val="vi-VN"/>
        </w:rPr>
        <w:t xml:space="preserve"> Tháng </w:t>
      </w:r>
      <w:r w:rsidRPr="00A715B7">
        <w:rPr>
          <w:rFonts w:ascii="Times New Roman" w:hAnsi="Times New Roman"/>
          <w:i/>
          <w:iCs/>
          <w:sz w:val="26"/>
          <w:szCs w:val="26"/>
        </w:rPr>
        <w:t>12/</w:t>
      </w:r>
      <w:r w:rsidRPr="00A715B7">
        <w:rPr>
          <w:rFonts w:ascii="Times New Roman" w:hAnsi="Times New Roman"/>
          <w:i/>
          <w:iCs/>
          <w:sz w:val="26"/>
          <w:szCs w:val="26"/>
          <w:lang w:val="vi-VN"/>
        </w:rPr>
        <w:t xml:space="preserve"> Năm </w:t>
      </w:r>
      <w:r w:rsidRPr="00A715B7">
        <w:rPr>
          <w:rFonts w:ascii="Times New Roman" w:hAnsi="Times New Roman"/>
          <w:i/>
          <w:iCs/>
          <w:sz w:val="26"/>
          <w:szCs w:val="26"/>
        </w:rPr>
        <w:t>2018</w:t>
      </w:r>
    </w:p>
    <w:p w14:paraId="0B72322B" w14:textId="77777777" w:rsidR="009D7091" w:rsidRPr="00A715B7" w:rsidRDefault="00E436B1" w:rsidP="00C928BA">
      <w:pPr>
        <w:pStyle w:val="SectionLabel"/>
        <w:spacing w:after="320"/>
        <w:rPr>
          <w:rFonts w:ascii="Times New Roman" w:hAnsi="Times New Roman"/>
          <w:sz w:val="38"/>
        </w:rPr>
      </w:pPr>
      <w:r w:rsidRPr="00A715B7">
        <w:rPr>
          <w:rFonts w:ascii="Times New Roman" w:hAnsi="Times New Roman"/>
          <w:sz w:val="38"/>
        </w:rPr>
        <w:lastRenderedPageBreak/>
        <w:t>BẢNG PHÂN CÔNG CÔNG VIỆC</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4"/>
        <w:gridCol w:w="4337"/>
        <w:gridCol w:w="1619"/>
      </w:tblGrid>
      <w:tr w:rsidR="00AB23DB" w:rsidRPr="00A715B7" w14:paraId="3753CFF5" w14:textId="77777777" w:rsidTr="72543E3A">
        <w:tc>
          <w:tcPr>
            <w:tcW w:w="1818" w:type="pct"/>
            <w:shd w:val="clear" w:color="auto" w:fill="auto"/>
            <w:vAlign w:val="center"/>
          </w:tcPr>
          <w:p w14:paraId="36FB6128" w14:textId="77777777" w:rsidR="00AB23DB" w:rsidRPr="00A715B7" w:rsidRDefault="00AB23DB" w:rsidP="004D688B">
            <w:pPr>
              <w:pStyle w:val="InfoBlue"/>
              <w:ind w:left="0"/>
              <w:jc w:val="center"/>
              <w:rPr>
                <w:b/>
                <w:szCs w:val="26"/>
              </w:rPr>
            </w:pPr>
            <w:r w:rsidRPr="00A715B7">
              <w:rPr>
                <w:b/>
                <w:szCs w:val="26"/>
              </w:rPr>
              <w:t>Họ tên</w:t>
            </w:r>
          </w:p>
        </w:tc>
        <w:tc>
          <w:tcPr>
            <w:tcW w:w="2317" w:type="pct"/>
            <w:shd w:val="clear" w:color="auto" w:fill="auto"/>
            <w:vAlign w:val="center"/>
          </w:tcPr>
          <w:p w14:paraId="64CB0496" w14:textId="77777777" w:rsidR="00AB23DB" w:rsidRPr="00A715B7" w:rsidRDefault="00AB23DB" w:rsidP="004D688B">
            <w:pPr>
              <w:pStyle w:val="InfoBlue"/>
              <w:ind w:left="0"/>
              <w:jc w:val="center"/>
              <w:rPr>
                <w:b/>
                <w:szCs w:val="26"/>
              </w:rPr>
            </w:pPr>
            <w:r w:rsidRPr="00A715B7">
              <w:rPr>
                <w:b/>
                <w:szCs w:val="26"/>
              </w:rPr>
              <w:t>Công việc</w:t>
            </w:r>
          </w:p>
        </w:tc>
        <w:tc>
          <w:tcPr>
            <w:tcW w:w="865" w:type="pct"/>
            <w:shd w:val="clear" w:color="auto" w:fill="auto"/>
            <w:vAlign w:val="center"/>
          </w:tcPr>
          <w:p w14:paraId="5B7BCC27" w14:textId="77777777" w:rsidR="00AB23DB" w:rsidRPr="00A715B7" w:rsidRDefault="00AB23DB" w:rsidP="004D688B">
            <w:pPr>
              <w:jc w:val="center"/>
              <w:rPr>
                <w:rFonts w:ascii="Times New Roman" w:hAnsi="Times New Roman"/>
                <w:b/>
                <w:sz w:val="26"/>
                <w:szCs w:val="26"/>
              </w:rPr>
            </w:pPr>
            <w:r w:rsidRPr="00A715B7">
              <w:rPr>
                <w:rFonts w:ascii="Times New Roman" w:hAnsi="Times New Roman"/>
                <w:b/>
                <w:sz w:val="26"/>
                <w:szCs w:val="26"/>
              </w:rPr>
              <w:t>% tham gia</w:t>
            </w:r>
          </w:p>
        </w:tc>
      </w:tr>
      <w:tr w:rsidR="00AB23DB" w:rsidRPr="00A715B7" w14:paraId="1366B641" w14:textId="77777777" w:rsidTr="72543E3A">
        <w:tc>
          <w:tcPr>
            <w:tcW w:w="1818" w:type="pct"/>
            <w:shd w:val="clear" w:color="auto" w:fill="auto"/>
            <w:vAlign w:val="center"/>
          </w:tcPr>
          <w:p w14:paraId="255DB10A" w14:textId="0382D940" w:rsidR="00AB23DB" w:rsidRPr="00A715B7" w:rsidRDefault="00F948E5" w:rsidP="00430597">
            <w:pPr>
              <w:spacing w:before="120"/>
              <w:rPr>
                <w:rFonts w:ascii="Times New Roman" w:hAnsi="Times New Roman"/>
                <w:sz w:val="26"/>
                <w:szCs w:val="26"/>
              </w:rPr>
            </w:pPr>
            <w:r w:rsidRPr="00A715B7">
              <w:rPr>
                <w:rFonts w:ascii="Times New Roman" w:hAnsi="Times New Roman"/>
                <w:sz w:val="26"/>
                <w:szCs w:val="26"/>
              </w:rPr>
              <w:t>Nguyễn Đức Mạnh</w:t>
            </w:r>
            <w:r w:rsidRPr="00A715B7">
              <w:rPr>
                <w:rFonts w:ascii="Times New Roman" w:hAnsi="Times New Roman"/>
                <w:sz w:val="26"/>
                <w:szCs w:val="26"/>
                <w:lang w:val="vi-VN"/>
              </w:rPr>
              <w:t xml:space="preserve"> </w:t>
            </w:r>
            <w:r w:rsidR="00AB23DB" w:rsidRPr="00A715B7">
              <w:rPr>
                <w:rFonts w:ascii="Times New Roman" w:hAnsi="Times New Roman"/>
                <w:sz w:val="26"/>
                <w:szCs w:val="26"/>
              </w:rPr>
              <w:t>–</w:t>
            </w:r>
            <w:r w:rsidRPr="00A715B7">
              <w:rPr>
                <w:rFonts w:ascii="Times New Roman" w:hAnsi="Times New Roman"/>
                <w:sz w:val="26"/>
                <w:szCs w:val="26"/>
                <w:lang w:val="vi-VN"/>
              </w:rPr>
              <w:t xml:space="preserve"> </w:t>
            </w:r>
            <w:r w:rsidR="00AB23DB" w:rsidRPr="00A715B7">
              <w:rPr>
                <w:rFonts w:ascii="Times New Roman" w:hAnsi="Times New Roman"/>
                <w:sz w:val="26"/>
                <w:szCs w:val="26"/>
                <w:lang w:val="vi-VN"/>
              </w:rPr>
              <w:t>PH</w:t>
            </w:r>
            <w:r w:rsidR="00430597" w:rsidRPr="00A715B7">
              <w:rPr>
                <w:rFonts w:ascii="Times New Roman" w:hAnsi="Times New Roman"/>
                <w:sz w:val="26"/>
                <w:szCs w:val="26"/>
                <w:lang w:val="vi-VN"/>
              </w:rPr>
              <w:t>05</w:t>
            </w:r>
            <w:r w:rsidRPr="00A715B7">
              <w:rPr>
                <w:rFonts w:ascii="Times New Roman" w:hAnsi="Times New Roman"/>
                <w:sz w:val="26"/>
                <w:szCs w:val="26"/>
                <w:lang w:val="vi-VN"/>
              </w:rPr>
              <w:t>481</w:t>
            </w:r>
          </w:p>
          <w:p w14:paraId="165D879B" w14:textId="77777777" w:rsidR="00AB23DB" w:rsidRPr="00A715B7" w:rsidRDefault="00AB23DB" w:rsidP="004D688B">
            <w:pPr>
              <w:spacing w:before="60" w:after="60"/>
              <w:rPr>
                <w:rFonts w:ascii="Times New Roman" w:hAnsi="Times New Roman"/>
                <w:sz w:val="26"/>
                <w:szCs w:val="26"/>
              </w:rPr>
            </w:pPr>
          </w:p>
        </w:tc>
        <w:tc>
          <w:tcPr>
            <w:tcW w:w="2317" w:type="pct"/>
            <w:shd w:val="clear" w:color="auto" w:fill="auto"/>
            <w:vAlign w:val="center"/>
          </w:tcPr>
          <w:p w14:paraId="1D27F6EA"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Khảo sát yêu cầu KH;</w:t>
            </w:r>
          </w:p>
          <w:p w14:paraId="21382BED"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Xác định các yêu cầu nghiệp vụ;</w:t>
            </w:r>
          </w:p>
          <w:p w14:paraId="02F9F06D"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Vẽ sơ đồ use-case tổng quan;</w:t>
            </w:r>
          </w:p>
          <w:p w14:paraId="49894A75"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Tìm hiểu và lựa chọn kiến trúc hệ thống;</w:t>
            </w:r>
          </w:p>
          <w:p w14:paraId="32FA4193"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Xây dựng kế hoạch phát triển dự án;</w:t>
            </w:r>
          </w:p>
          <w:p w14:paraId="45B2716E"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Làm slide, chỉnh sửa và tích hợp tài liệu từ các thành viên vào báo cáo.</w:t>
            </w:r>
          </w:p>
        </w:tc>
        <w:tc>
          <w:tcPr>
            <w:tcW w:w="865" w:type="pct"/>
            <w:shd w:val="clear" w:color="auto" w:fill="auto"/>
            <w:vAlign w:val="center"/>
          </w:tcPr>
          <w:p w14:paraId="69B6584F" w14:textId="0308A9A9" w:rsidR="00AB23DB" w:rsidRPr="00A715B7" w:rsidRDefault="00430597" w:rsidP="004D688B">
            <w:pPr>
              <w:pStyle w:val="InfoBlue"/>
              <w:ind w:left="0"/>
              <w:jc w:val="center"/>
              <w:rPr>
                <w:szCs w:val="26"/>
              </w:rPr>
            </w:pPr>
            <w:r w:rsidRPr="00A715B7">
              <w:rPr>
                <w:szCs w:val="26"/>
                <w:lang w:val="vi-VN"/>
              </w:rPr>
              <w:t>34</w:t>
            </w:r>
            <w:r w:rsidR="00AB23DB" w:rsidRPr="00A715B7">
              <w:rPr>
                <w:szCs w:val="26"/>
              </w:rPr>
              <w:t>%</w:t>
            </w:r>
          </w:p>
        </w:tc>
      </w:tr>
      <w:tr w:rsidR="00AB23DB" w:rsidRPr="00A715B7" w14:paraId="1CE09AEF" w14:textId="77777777" w:rsidTr="72543E3A">
        <w:tc>
          <w:tcPr>
            <w:tcW w:w="1818" w:type="pct"/>
            <w:shd w:val="clear" w:color="auto" w:fill="auto"/>
            <w:vAlign w:val="center"/>
          </w:tcPr>
          <w:p w14:paraId="666A9023" w14:textId="730F9F19" w:rsidR="00AB23DB" w:rsidRPr="00A715B7" w:rsidRDefault="00F948E5" w:rsidP="00430597">
            <w:pPr>
              <w:spacing w:before="60" w:after="60"/>
              <w:jc w:val="both"/>
              <w:rPr>
                <w:rFonts w:ascii="Times New Roman" w:hAnsi="Times New Roman"/>
                <w:sz w:val="26"/>
                <w:szCs w:val="26"/>
              </w:rPr>
            </w:pPr>
            <w:r w:rsidRPr="00A715B7">
              <w:rPr>
                <w:rFonts w:ascii="Times New Roman" w:hAnsi="Times New Roman"/>
                <w:sz w:val="26"/>
                <w:szCs w:val="26"/>
                <w:lang w:val="vi-VN"/>
              </w:rPr>
              <w:t xml:space="preserve">Nguyễn Duy Tuấn </w:t>
            </w:r>
            <w:r w:rsidR="00CC0E65" w:rsidRPr="00A715B7">
              <w:rPr>
                <w:rFonts w:ascii="Times New Roman" w:hAnsi="Times New Roman"/>
                <w:sz w:val="26"/>
                <w:szCs w:val="26"/>
                <w:lang w:val="vi-VN"/>
              </w:rPr>
              <w:t>– PH0</w:t>
            </w:r>
            <w:r w:rsidRPr="00A715B7">
              <w:rPr>
                <w:rFonts w:ascii="Times New Roman" w:hAnsi="Times New Roman"/>
                <w:sz w:val="26"/>
                <w:szCs w:val="26"/>
                <w:lang w:val="vi-VN"/>
              </w:rPr>
              <w:t>5385</w:t>
            </w:r>
            <w:r w:rsidR="00AB23DB" w:rsidRPr="00A715B7">
              <w:rPr>
                <w:rFonts w:ascii="Times New Roman" w:hAnsi="Times New Roman"/>
                <w:sz w:val="26"/>
                <w:szCs w:val="26"/>
                <w:lang w:val="en-GB"/>
              </w:rPr>
              <w:br/>
            </w:r>
          </w:p>
        </w:tc>
        <w:tc>
          <w:tcPr>
            <w:tcW w:w="2317" w:type="pct"/>
            <w:shd w:val="clear" w:color="auto" w:fill="auto"/>
            <w:vAlign w:val="center"/>
          </w:tcPr>
          <w:p w14:paraId="21287538" w14:textId="77777777" w:rsidR="00AB23DB" w:rsidRPr="00A715B7" w:rsidRDefault="00AB23DB" w:rsidP="00430597">
            <w:pPr>
              <w:pStyle w:val="Tabletext"/>
              <w:spacing w:before="60" w:after="60" w:line="264" w:lineRule="auto"/>
              <w:rPr>
                <w:rFonts w:ascii="Times New Roman" w:hAnsi="Times New Roman"/>
                <w:sz w:val="26"/>
                <w:szCs w:val="26"/>
              </w:rPr>
            </w:pPr>
            <w:r w:rsidRPr="00A715B7">
              <w:rPr>
                <w:rFonts w:ascii="Times New Roman" w:hAnsi="Times New Roman"/>
                <w:sz w:val="26"/>
                <w:szCs w:val="26"/>
              </w:rPr>
              <w:t>- Khảo sát yêu cầu KH;</w:t>
            </w:r>
          </w:p>
          <w:p w14:paraId="2825AB67" w14:textId="77777777" w:rsidR="00AB23DB" w:rsidRPr="00A715B7" w:rsidRDefault="00AB23DB" w:rsidP="00430597">
            <w:pPr>
              <w:pStyle w:val="Tabletext"/>
              <w:spacing w:before="60" w:after="60" w:line="264" w:lineRule="auto"/>
              <w:rPr>
                <w:rFonts w:ascii="Times New Roman" w:hAnsi="Times New Roman"/>
                <w:sz w:val="26"/>
                <w:szCs w:val="26"/>
              </w:rPr>
            </w:pPr>
            <w:r w:rsidRPr="00A715B7">
              <w:rPr>
                <w:rFonts w:ascii="Times New Roman" w:hAnsi="Times New Roman"/>
                <w:sz w:val="26"/>
                <w:szCs w:val="26"/>
              </w:rPr>
              <w:t>- Xác định các yêu cầu nghiệp vụ;</w:t>
            </w:r>
          </w:p>
          <w:p w14:paraId="482D61E3" w14:textId="77777777" w:rsidR="00AB23DB" w:rsidRPr="00A715B7" w:rsidRDefault="00AB23DB" w:rsidP="00430597">
            <w:pPr>
              <w:pStyle w:val="Tabletext"/>
              <w:spacing w:before="60" w:after="60" w:line="264" w:lineRule="auto"/>
              <w:rPr>
                <w:rFonts w:ascii="Times New Roman" w:hAnsi="Times New Roman"/>
                <w:sz w:val="26"/>
                <w:szCs w:val="26"/>
              </w:rPr>
            </w:pPr>
            <w:r w:rsidRPr="00A715B7">
              <w:rPr>
                <w:rFonts w:ascii="Times New Roman" w:hAnsi="Times New Roman"/>
                <w:sz w:val="26"/>
                <w:szCs w:val="26"/>
              </w:rPr>
              <w:t>- Vẽ sơ đồ luồng công việc;</w:t>
            </w:r>
          </w:p>
          <w:p w14:paraId="101128A5" w14:textId="77777777" w:rsidR="00AB23DB" w:rsidRPr="00A715B7" w:rsidRDefault="00AB23DB" w:rsidP="00430597">
            <w:pPr>
              <w:pStyle w:val="Tabletext"/>
              <w:spacing w:before="60" w:after="60" w:line="264" w:lineRule="auto"/>
              <w:rPr>
                <w:rFonts w:ascii="Times New Roman" w:hAnsi="Times New Roman"/>
                <w:sz w:val="26"/>
                <w:szCs w:val="26"/>
              </w:rPr>
            </w:pPr>
            <w:r w:rsidRPr="00A715B7">
              <w:rPr>
                <w:rFonts w:ascii="Times New Roman" w:hAnsi="Times New Roman"/>
                <w:sz w:val="26"/>
                <w:szCs w:val="26"/>
              </w:rPr>
              <w:t>- Tìm hiểu và lựa chọn kiến trúc hệ thống;</w:t>
            </w:r>
          </w:p>
          <w:p w14:paraId="7D50F9FC" w14:textId="77777777" w:rsidR="00AB23DB" w:rsidRPr="00A715B7" w:rsidRDefault="00AB23DB" w:rsidP="00430597">
            <w:pPr>
              <w:pStyle w:val="Tabletext"/>
              <w:spacing w:before="60" w:after="60" w:line="264" w:lineRule="auto"/>
              <w:rPr>
                <w:rFonts w:ascii="Times New Roman" w:hAnsi="Times New Roman"/>
                <w:sz w:val="26"/>
                <w:szCs w:val="26"/>
              </w:rPr>
            </w:pPr>
            <w:r w:rsidRPr="00A715B7">
              <w:rPr>
                <w:rFonts w:ascii="Times New Roman" w:hAnsi="Times New Roman"/>
                <w:sz w:val="26"/>
                <w:szCs w:val="26"/>
              </w:rPr>
              <w:t>- Xây dựng kế hoạch phát triển dự án;</w:t>
            </w:r>
            <w:r w:rsidRPr="00A715B7">
              <w:rPr>
                <w:rFonts w:ascii="Times New Roman" w:hAnsi="Times New Roman"/>
                <w:sz w:val="26"/>
                <w:szCs w:val="26"/>
              </w:rPr>
              <w:br/>
              <w:t>- Xây dựng giao diện minh họa cho các UC;</w:t>
            </w:r>
          </w:p>
          <w:p w14:paraId="269333A8" w14:textId="77777777" w:rsidR="00AB23DB" w:rsidRPr="00A715B7" w:rsidRDefault="00AB23DB" w:rsidP="004D688B">
            <w:pPr>
              <w:pStyle w:val="Tabletext"/>
              <w:spacing w:before="60" w:after="60" w:line="264" w:lineRule="auto"/>
              <w:jc w:val="both"/>
              <w:rPr>
                <w:rFonts w:ascii="Times New Roman" w:hAnsi="Times New Roman"/>
                <w:sz w:val="26"/>
                <w:szCs w:val="26"/>
              </w:rPr>
            </w:pPr>
          </w:p>
        </w:tc>
        <w:tc>
          <w:tcPr>
            <w:tcW w:w="865" w:type="pct"/>
            <w:shd w:val="clear" w:color="auto" w:fill="auto"/>
            <w:vAlign w:val="center"/>
          </w:tcPr>
          <w:p w14:paraId="7831784A" w14:textId="7A181FD2" w:rsidR="00AB23DB" w:rsidRPr="00A715B7" w:rsidRDefault="00430597" w:rsidP="004D688B">
            <w:pPr>
              <w:pStyle w:val="InfoBlue"/>
              <w:ind w:left="0"/>
              <w:jc w:val="center"/>
              <w:rPr>
                <w:szCs w:val="26"/>
              </w:rPr>
            </w:pPr>
            <w:r w:rsidRPr="00A715B7">
              <w:rPr>
                <w:szCs w:val="26"/>
                <w:lang w:val="vi-VN"/>
              </w:rPr>
              <w:t>33</w:t>
            </w:r>
            <w:r w:rsidR="00AB23DB" w:rsidRPr="00A715B7">
              <w:rPr>
                <w:szCs w:val="26"/>
              </w:rPr>
              <w:t>%</w:t>
            </w:r>
          </w:p>
        </w:tc>
      </w:tr>
      <w:tr w:rsidR="00AB23DB" w:rsidRPr="00A715B7" w14:paraId="399C2ECB" w14:textId="77777777" w:rsidTr="72543E3A">
        <w:tc>
          <w:tcPr>
            <w:tcW w:w="1818" w:type="pct"/>
            <w:shd w:val="clear" w:color="auto" w:fill="auto"/>
            <w:vAlign w:val="center"/>
          </w:tcPr>
          <w:p w14:paraId="6FA4739A" w14:textId="14B05117" w:rsidR="00AB23DB" w:rsidRPr="00A715B7" w:rsidRDefault="00F948E5" w:rsidP="72543E3A">
            <w:pPr>
              <w:spacing w:before="120"/>
              <w:rPr>
                <w:rFonts w:ascii="Times New Roman" w:hAnsi="Times New Roman"/>
                <w:sz w:val="26"/>
                <w:szCs w:val="26"/>
                <w:lang w:val="vi-VN"/>
              </w:rPr>
            </w:pPr>
            <w:r w:rsidRPr="00A715B7">
              <w:rPr>
                <w:rFonts w:ascii="Times New Roman" w:hAnsi="Times New Roman"/>
                <w:sz w:val="26"/>
                <w:szCs w:val="26"/>
              </w:rPr>
              <w:t xml:space="preserve">Phạm Văn Linh </w:t>
            </w:r>
            <w:r w:rsidR="72543E3A" w:rsidRPr="00A715B7">
              <w:rPr>
                <w:rFonts w:ascii="Times New Roman" w:hAnsi="Times New Roman"/>
                <w:sz w:val="26"/>
                <w:szCs w:val="26"/>
              </w:rPr>
              <w:t xml:space="preserve">– </w:t>
            </w:r>
            <w:r w:rsidRPr="00A715B7">
              <w:rPr>
                <w:rFonts w:ascii="Times New Roman" w:hAnsi="Times New Roman"/>
                <w:sz w:val="26"/>
                <w:szCs w:val="26"/>
              </w:rPr>
              <w:t>PH0</w:t>
            </w:r>
            <w:r w:rsidRPr="00A715B7">
              <w:rPr>
                <w:rFonts w:ascii="Times New Roman" w:hAnsi="Times New Roman"/>
                <w:sz w:val="26"/>
                <w:szCs w:val="26"/>
                <w:lang w:val="vi-VN"/>
              </w:rPr>
              <w:t>5279</w:t>
            </w:r>
          </w:p>
          <w:p w14:paraId="12F3BE4E" w14:textId="77777777" w:rsidR="00AB23DB" w:rsidRPr="00A715B7" w:rsidRDefault="00AB23DB" w:rsidP="004D688B">
            <w:pPr>
              <w:spacing w:before="60" w:after="60"/>
              <w:rPr>
                <w:rFonts w:ascii="Times New Roman" w:hAnsi="Times New Roman"/>
                <w:sz w:val="26"/>
                <w:szCs w:val="26"/>
              </w:rPr>
            </w:pPr>
          </w:p>
        </w:tc>
        <w:tc>
          <w:tcPr>
            <w:tcW w:w="2317" w:type="pct"/>
            <w:shd w:val="clear" w:color="auto" w:fill="auto"/>
            <w:vAlign w:val="center"/>
          </w:tcPr>
          <w:p w14:paraId="2BD8646B"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Khảo sát yêu cầu KH;</w:t>
            </w:r>
          </w:p>
          <w:p w14:paraId="27912B8C"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Mô tả hệ thống;</w:t>
            </w:r>
          </w:p>
          <w:p w14:paraId="07406910"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Xác định các yêu cầu nghiệp vụ;</w:t>
            </w:r>
          </w:p>
          <w:p w14:paraId="4D0B3E10"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Mô hình hóa các quy trình nghiệp vụ;</w:t>
            </w:r>
          </w:p>
          <w:p w14:paraId="4358CEF1"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Xây dựng kế hoạch phát triển dự án;</w:t>
            </w:r>
          </w:p>
          <w:p w14:paraId="4107D94E" w14:textId="77777777" w:rsidR="00AB23DB" w:rsidRPr="00A715B7" w:rsidRDefault="00AB23DB"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Tìm hiểu và lựa chọn kiến trúc hệ thống;</w:t>
            </w:r>
          </w:p>
          <w:p w14:paraId="545AEB96" w14:textId="63F284F0" w:rsidR="00430597" w:rsidRPr="00A715B7" w:rsidRDefault="00430597" w:rsidP="004D688B">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Xây dựng kế hoạch phát triển dự án;</w:t>
            </w:r>
          </w:p>
          <w:p w14:paraId="6528526F" w14:textId="77777777" w:rsidR="00AB23DB" w:rsidRPr="00A715B7" w:rsidRDefault="00AB23DB" w:rsidP="004D688B">
            <w:pPr>
              <w:pStyle w:val="Tabletext"/>
              <w:spacing w:before="60" w:after="60" w:line="264" w:lineRule="auto"/>
              <w:jc w:val="both"/>
              <w:rPr>
                <w:rFonts w:ascii="Times New Roman" w:hAnsi="Times New Roman"/>
                <w:sz w:val="26"/>
                <w:szCs w:val="26"/>
              </w:rPr>
            </w:pPr>
          </w:p>
        </w:tc>
        <w:tc>
          <w:tcPr>
            <w:tcW w:w="865" w:type="pct"/>
            <w:shd w:val="clear" w:color="auto" w:fill="auto"/>
            <w:vAlign w:val="center"/>
          </w:tcPr>
          <w:p w14:paraId="56EF6901" w14:textId="6112E0B5" w:rsidR="00AB23DB" w:rsidRPr="00A715B7" w:rsidRDefault="00430597" w:rsidP="004D688B">
            <w:pPr>
              <w:pStyle w:val="InfoBlue"/>
              <w:ind w:left="0"/>
              <w:jc w:val="center"/>
              <w:rPr>
                <w:szCs w:val="26"/>
              </w:rPr>
            </w:pPr>
            <w:r w:rsidRPr="00A715B7">
              <w:rPr>
                <w:szCs w:val="26"/>
                <w:lang w:val="vi-VN"/>
              </w:rPr>
              <w:t>33</w:t>
            </w:r>
            <w:r w:rsidR="00AB23DB" w:rsidRPr="00A715B7">
              <w:rPr>
                <w:szCs w:val="26"/>
              </w:rPr>
              <w:t>%</w:t>
            </w:r>
          </w:p>
        </w:tc>
      </w:tr>
    </w:tbl>
    <w:p w14:paraId="43D19EB2" w14:textId="77777777" w:rsidR="00AB23DB" w:rsidRPr="00A715B7" w:rsidRDefault="00AB23DB" w:rsidP="00D833D5">
      <w:pPr>
        <w:pStyle w:val="BodyText"/>
      </w:pPr>
    </w:p>
    <w:p w14:paraId="5BC1EA1B" w14:textId="77777777" w:rsidR="00AE0631" w:rsidRPr="00A715B7" w:rsidRDefault="005C2F4B" w:rsidP="00C928BA">
      <w:pPr>
        <w:pStyle w:val="SectionLabel"/>
        <w:spacing w:after="320"/>
        <w:rPr>
          <w:rFonts w:ascii="Times New Roman" w:hAnsi="Times New Roman"/>
          <w:sz w:val="38"/>
        </w:rPr>
      </w:pPr>
      <w:r w:rsidRPr="00A715B7">
        <w:rPr>
          <w:rFonts w:ascii="Times New Roman" w:hAnsi="Times New Roman"/>
          <w:sz w:val="38"/>
        </w:rPr>
        <w:lastRenderedPageBreak/>
        <w:t>MÔ TẢ TÀI LIỆU</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9"/>
        <w:gridCol w:w="1440"/>
        <w:gridCol w:w="5408"/>
        <w:gridCol w:w="1073"/>
      </w:tblGrid>
      <w:tr w:rsidR="00AE0631" w:rsidRPr="00A715B7" w14:paraId="2D78476D" w14:textId="77777777" w:rsidTr="006F7D4A">
        <w:trPr>
          <w:trHeight w:val="297"/>
        </w:trPr>
        <w:tc>
          <w:tcPr>
            <w:tcW w:w="769" w:type="pct"/>
            <w:vAlign w:val="center"/>
          </w:tcPr>
          <w:p w14:paraId="393EE6AD" w14:textId="77777777" w:rsidR="00AE0631" w:rsidRPr="00A715B7" w:rsidRDefault="005E6307" w:rsidP="004E3B8A">
            <w:pPr>
              <w:pStyle w:val="Tabletext"/>
              <w:spacing w:before="60" w:after="60" w:line="264" w:lineRule="auto"/>
              <w:jc w:val="center"/>
              <w:rPr>
                <w:rFonts w:ascii="Times New Roman" w:hAnsi="Times New Roman"/>
                <w:b/>
                <w:sz w:val="26"/>
                <w:szCs w:val="26"/>
              </w:rPr>
            </w:pPr>
            <w:r w:rsidRPr="00A715B7">
              <w:rPr>
                <w:rFonts w:ascii="Times New Roman" w:hAnsi="Times New Roman"/>
                <w:b/>
                <w:sz w:val="26"/>
                <w:szCs w:val="26"/>
              </w:rPr>
              <w:t>Ngày</w:t>
            </w:r>
          </w:p>
        </w:tc>
        <w:tc>
          <w:tcPr>
            <w:tcW w:w="769" w:type="pct"/>
            <w:vAlign w:val="center"/>
          </w:tcPr>
          <w:p w14:paraId="3D243EA9" w14:textId="77777777" w:rsidR="00AE0631" w:rsidRPr="00A715B7" w:rsidRDefault="005E6307" w:rsidP="004E3B8A">
            <w:pPr>
              <w:pStyle w:val="Tabletext"/>
              <w:spacing w:before="60" w:after="60" w:line="264" w:lineRule="auto"/>
              <w:jc w:val="center"/>
              <w:rPr>
                <w:rFonts w:ascii="Times New Roman" w:hAnsi="Times New Roman"/>
                <w:b/>
                <w:sz w:val="26"/>
                <w:szCs w:val="26"/>
              </w:rPr>
            </w:pPr>
            <w:r w:rsidRPr="00A715B7">
              <w:rPr>
                <w:rFonts w:ascii="Times New Roman" w:hAnsi="Times New Roman"/>
                <w:b/>
                <w:sz w:val="26"/>
                <w:szCs w:val="26"/>
              </w:rPr>
              <w:t>Phiên bản</w:t>
            </w:r>
          </w:p>
        </w:tc>
        <w:tc>
          <w:tcPr>
            <w:tcW w:w="2888" w:type="pct"/>
            <w:vAlign w:val="center"/>
          </w:tcPr>
          <w:p w14:paraId="32849BA2" w14:textId="77777777" w:rsidR="00AE0631" w:rsidRPr="00A715B7" w:rsidRDefault="005E6307" w:rsidP="004E3B8A">
            <w:pPr>
              <w:pStyle w:val="Tabletext"/>
              <w:spacing w:before="60" w:after="60" w:line="264" w:lineRule="auto"/>
              <w:jc w:val="center"/>
              <w:rPr>
                <w:rFonts w:ascii="Times New Roman" w:hAnsi="Times New Roman"/>
                <w:b/>
                <w:sz w:val="26"/>
                <w:szCs w:val="26"/>
              </w:rPr>
            </w:pPr>
            <w:r w:rsidRPr="00A715B7">
              <w:rPr>
                <w:rFonts w:ascii="Times New Roman" w:hAnsi="Times New Roman"/>
                <w:b/>
                <w:sz w:val="26"/>
                <w:szCs w:val="26"/>
              </w:rPr>
              <w:t>Miêu tả</w:t>
            </w:r>
          </w:p>
        </w:tc>
        <w:tc>
          <w:tcPr>
            <w:tcW w:w="573" w:type="pct"/>
            <w:vAlign w:val="center"/>
          </w:tcPr>
          <w:p w14:paraId="24535F35" w14:textId="77777777" w:rsidR="00AE0631" w:rsidRPr="00A715B7" w:rsidRDefault="005E6307" w:rsidP="004E3B8A">
            <w:pPr>
              <w:pStyle w:val="Tabletext"/>
              <w:spacing w:before="60" w:after="60" w:line="264" w:lineRule="auto"/>
              <w:jc w:val="center"/>
              <w:rPr>
                <w:rFonts w:ascii="Times New Roman" w:hAnsi="Times New Roman"/>
                <w:b/>
                <w:sz w:val="26"/>
                <w:szCs w:val="26"/>
              </w:rPr>
            </w:pPr>
            <w:r w:rsidRPr="00A715B7">
              <w:rPr>
                <w:rFonts w:ascii="Times New Roman" w:hAnsi="Times New Roman"/>
                <w:b/>
                <w:sz w:val="26"/>
                <w:szCs w:val="26"/>
              </w:rPr>
              <w:t>Tác giả</w:t>
            </w:r>
          </w:p>
        </w:tc>
      </w:tr>
      <w:tr w:rsidR="00A26725" w:rsidRPr="00A715B7" w14:paraId="4FD89E8D" w14:textId="77777777" w:rsidTr="006F7D4A">
        <w:trPr>
          <w:trHeight w:val="323"/>
        </w:trPr>
        <w:tc>
          <w:tcPr>
            <w:tcW w:w="769" w:type="pct"/>
            <w:vAlign w:val="center"/>
          </w:tcPr>
          <w:p w14:paraId="7A58EBE6" w14:textId="3BD89E49" w:rsidR="00A26725" w:rsidRPr="00A715B7" w:rsidRDefault="00F948E5" w:rsidP="007F2530">
            <w:pPr>
              <w:pStyle w:val="Tabletext"/>
              <w:spacing w:before="60" w:after="60" w:line="264" w:lineRule="auto"/>
              <w:jc w:val="right"/>
              <w:rPr>
                <w:rFonts w:ascii="Times New Roman" w:hAnsi="Times New Roman"/>
                <w:sz w:val="26"/>
                <w:szCs w:val="26"/>
                <w:lang w:val="vi-VN"/>
              </w:rPr>
            </w:pPr>
            <w:r w:rsidRPr="00A715B7">
              <w:rPr>
                <w:rFonts w:ascii="Times New Roman" w:hAnsi="Times New Roman"/>
                <w:sz w:val="26"/>
                <w:szCs w:val="26"/>
                <w:lang w:val="vi-VN"/>
              </w:rPr>
              <w:t>10</w:t>
            </w:r>
            <w:r w:rsidR="00A26725" w:rsidRPr="00A715B7">
              <w:rPr>
                <w:rFonts w:ascii="Times New Roman" w:hAnsi="Times New Roman"/>
                <w:sz w:val="26"/>
                <w:szCs w:val="26"/>
              </w:rPr>
              <w:t>/</w:t>
            </w:r>
            <w:r w:rsidRPr="00A715B7">
              <w:rPr>
                <w:rFonts w:ascii="Times New Roman" w:hAnsi="Times New Roman"/>
                <w:sz w:val="26"/>
                <w:szCs w:val="26"/>
                <w:lang w:val="vi-VN"/>
              </w:rPr>
              <w:t>03</w:t>
            </w:r>
            <w:r w:rsidR="00A26725" w:rsidRPr="00A715B7">
              <w:rPr>
                <w:rFonts w:ascii="Times New Roman" w:hAnsi="Times New Roman"/>
                <w:sz w:val="26"/>
                <w:szCs w:val="26"/>
              </w:rPr>
              <w:t>/20</w:t>
            </w:r>
            <w:r w:rsidR="00C933E9" w:rsidRPr="00A715B7">
              <w:rPr>
                <w:rFonts w:ascii="Times New Roman" w:hAnsi="Times New Roman"/>
                <w:sz w:val="26"/>
                <w:szCs w:val="26"/>
              </w:rPr>
              <w:t>1</w:t>
            </w:r>
            <w:r w:rsidRPr="00A715B7">
              <w:rPr>
                <w:rFonts w:ascii="Times New Roman" w:hAnsi="Times New Roman"/>
                <w:sz w:val="26"/>
                <w:szCs w:val="26"/>
                <w:lang w:val="vi-VN"/>
              </w:rPr>
              <w:t>9</w:t>
            </w:r>
          </w:p>
        </w:tc>
        <w:tc>
          <w:tcPr>
            <w:tcW w:w="769" w:type="pct"/>
            <w:vAlign w:val="center"/>
          </w:tcPr>
          <w:p w14:paraId="405EC573" w14:textId="77777777" w:rsidR="00A26725" w:rsidRPr="00A715B7" w:rsidRDefault="00A26725" w:rsidP="00567276">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rPr>
              <w:t>1.</w:t>
            </w:r>
            <w:r w:rsidR="004E3B8A" w:rsidRPr="00A715B7">
              <w:rPr>
                <w:rFonts w:ascii="Times New Roman" w:hAnsi="Times New Roman"/>
                <w:sz w:val="26"/>
                <w:szCs w:val="26"/>
              </w:rPr>
              <w:t>0</w:t>
            </w:r>
          </w:p>
        </w:tc>
        <w:tc>
          <w:tcPr>
            <w:tcW w:w="2888" w:type="pct"/>
          </w:tcPr>
          <w:p w14:paraId="0EC9A007" w14:textId="77777777" w:rsidR="00A26725" w:rsidRPr="00A715B7" w:rsidRDefault="004E3B8A"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xml:space="preserve">- Hoàn thiện các mục </w:t>
            </w:r>
            <w:r w:rsidR="00B418FC" w:rsidRPr="00A715B7">
              <w:rPr>
                <w:rFonts w:ascii="Times New Roman" w:hAnsi="Times New Roman"/>
                <w:sz w:val="26"/>
                <w:szCs w:val="26"/>
              </w:rPr>
              <w:t xml:space="preserve">1, </w:t>
            </w:r>
            <w:r w:rsidRPr="00A715B7">
              <w:rPr>
                <w:rFonts w:ascii="Times New Roman" w:hAnsi="Times New Roman"/>
                <w:sz w:val="26"/>
                <w:szCs w:val="26"/>
              </w:rPr>
              <w:t>2 và 3 của tài liệu</w:t>
            </w:r>
            <w:r w:rsidR="008F7E63" w:rsidRPr="00A715B7">
              <w:rPr>
                <w:rFonts w:ascii="Times New Roman" w:hAnsi="Times New Roman"/>
                <w:sz w:val="26"/>
                <w:szCs w:val="26"/>
              </w:rPr>
              <w:t>;</w:t>
            </w:r>
          </w:p>
        </w:tc>
        <w:tc>
          <w:tcPr>
            <w:tcW w:w="573" w:type="pct"/>
            <w:vAlign w:val="center"/>
          </w:tcPr>
          <w:p w14:paraId="680CD873" w14:textId="77777777" w:rsidR="00A26725" w:rsidRPr="00A715B7" w:rsidRDefault="004E3B8A" w:rsidP="005F65F1">
            <w:pPr>
              <w:pStyle w:val="Tabletext"/>
              <w:spacing w:before="60" w:after="60" w:line="264" w:lineRule="auto"/>
              <w:rPr>
                <w:rFonts w:ascii="Times New Roman" w:hAnsi="Times New Roman"/>
                <w:sz w:val="26"/>
                <w:szCs w:val="26"/>
              </w:rPr>
            </w:pPr>
            <w:r w:rsidRPr="00A715B7">
              <w:rPr>
                <w:rFonts w:ascii="Times New Roman" w:hAnsi="Times New Roman"/>
                <w:sz w:val="26"/>
                <w:szCs w:val="26"/>
              </w:rPr>
              <w:t>Nhóm 2</w:t>
            </w:r>
          </w:p>
        </w:tc>
      </w:tr>
      <w:tr w:rsidR="005F65F1" w:rsidRPr="00A715B7" w14:paraId="102A1BBC" w14:textId="77777777" w:rsidTr="006F7D4A">
        <w:trPr>
          <w:trHeight w:val="323"/>
        </w:trPr>
        <w:tc>
          <w:tcPr>
            <w:tcW w:w="769" w:type="pct"/>
            <w:vAlign w:val="center"/>
          </w:tcPr>
          <w:p w14:paraId="44475AD8" w14:textId="2FA72F2A" w:rsidR="005F65F1" w:rsidRPr="00A715B7" w:rsidRDefault="002F71B5" w:rsidP="007F2530">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rPr>
              <w:t>28/10</w:t>
            </w:r>
            <w:r w:rsidR="00C7529F" w:rsidRPr="00A715B7">
              <w:rPr>
                <w:rFonts w:ascii="Times New Roman" w:hAnsi="Times New Roman"/>
                <w:sz w:val="26"/>
                <w:szCs w:val="26"/>
              </w:rPr>
              <w:t>/2018</w:t>
            </w:r>
          </w:p>
        </w:tc>
        <w:tc>
          <w:tcPr>
            <w:tcW w:w="769" w:type="pct"/>
            <w:vAlign w:val="center"/>
          </w:tcPr>
          <w:p w14:paraId="0074DF39" w14:textId="77777777" w:rsidR="005F65F1" w:rsidRPr="00A715B7" w:rsidRDefault="005F65F1" w:rsidP="00567276">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rPr>
              <w:t>2.0</w:t>
            </w:r>
          </w:p>
        </w:tc>
        <w:tc>
          <w:tcPr>
            <w:tcW w:w="2888" w:type="pct"/>
          </w:tcPr>
          <w:p w14:paraId="1EA43D83" w14:textId="77777777" w:rsidR="0070699D" w:rsidRPr="00A715B7" w:rsidRDefault="005F65F1"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w:t>
            </w:r>
            <w:r w:rsidR="008F7E63" w:rsidRPr="00A715B7">
              <w:rPr>
                <w:rFonts w:ascii="Times New Roman" w:hAnsi="Times New Roman"/>
                <w:sz w:val="26"/>
                <w:szCs w:val="26"/>
              </w:rPr>
              <w:t xml:space="preserve"> Chỉnh sửa mục 2, 3;</w:t>
            </w:r>
          </w:p>
          <w:p w14:paraId="1DD8A016" w14:textId="77777777" w:rsidR="005F65F1" w:rsidRPr="00A715B7" w:rsidRDefault="005F65F1"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w:t>
            </w:r>
            <w:r w:rsidR="0070699D" w:rsidRPr="00A715B7">
              <w:rPr>
                <w:rFonts w:ascii="Times New Roman" w:hAnsi="Times New Roman"/>
                <w:sz w:val="26"/>
                <w:szCs w:val="26"/>
              </w:rPr>
              <w:t xml:space="preserve"> Hoàn thiện</w:t>
            </w:r>
            <w:r w:rsidRPr="00A715B7">
              <w:rPr>
                <w:rFonts w:ascii="Times New Roman" w:hAnsi="Times New Roman"/>
                <w:sz w:val="26"/>
                <w:szCs w:val="26"/>
              </w:rPr>
              <w:t xml:space="preserve"> </w:t>
            </w:r>
            <w:r w:rsidR="0070699D" w:rsidRPr="00A715B7">
              <w:rPr>
                <w:rFonts w:ascii="Times New Roman" w:hAnsi="Times New Roman"/>
                <w:sz w:val="26"/>
                <w:szCs w:val="26"/>
              </w:rPr>
              <w:t>mục</w:t>
            </w:r>
            <w:r w:rsidRPr="00A715B7">
              <w:rPr>
                <w:rFonts w:ascii="Times New Roman" w:hAnsi="Times New Roman"/>
                <w:sz w:val="26"/>
                <w:szCs w:val="26"/>
              </w:rPr>
              <w:t xml:space="preserve"> 4 </w:t>
            </w:r>
            <w:r w:rsidR="001A0696" w:rsidRPr="00A715B7">
              <w:rPr>
                <w:rFonts w:ascii="Times New Roman" w:hAnsi="Times New Roman"/>
                <w:sz w:val="26"/>
                <w:szCs w:val="26"/>
              </w:rPr>
              <w:t>–</w:t>
            </w:r>
            <w:r w:rsidR="008F7E63" w:rsidRPr="00A715B7">
              <w:rPr>
                <w:rFonts w:ascii="Times New Roman" w:hAnsi="Times New Roman"/>
                <w:sz w:val="26"/>
                <w:szCs w:val="26"/>
              </w:rPr>
              <w:t xml:space="preserve"> </w:t>
            </w:r>
            <w:r w:rsidR="00013C61" w:rsidRPr="00A715B7">
              <w:rPr>
                <w:rFonts w:ascii="Times New Roman" w:hAnsi="Times New Roman"/>
                <w:sz w:val="26"/>
                <w:szCs w:val="26"/>
              </w:rPr>
              <w:t>đặc tả các chức năng của hệ thống</w:t>
            </w:r>
            <w:r w:rsidR="008F7E63" w:rsidRPr="00A715B7">
              <w:rPr>
                <w:rFonts w:ascii="Times New Roman" w:hAnsi="Times New Roman"/>
                <w:sz w:val="26"/>
                <w:szCs w:val="26"/>
              </w:rPr>
              <w:t>.</w:t>
            </w:r>
          </w:p>
        </w:tc>
        <w:tc>
          <w:tcPr>
            <w:tcW w:w="573" w:type="pct"/>
            <w:vAlign w:val="center"/>
          </w:tcPr>
          <w:p w14:paraId="1A8234A3" w14:textId="77777777" w:rsidR="005F65F1" w:rsidRPr="00A715B7" w:rsidRDefault="005F65F1" w:rsidP="005F65F1">
            <w:pPr>
              <w:pStyle w:val="Tabletext"/>
              <w:spacing w:before="60" w:after="60" w:line="264" w:lineRule="auto"/>
              <w:rPr>
                <w:rFonts w:ascii="Times New Roman" w:hAnsi="Times New Roman"/>
                <w:sz w:val="26"/>
                <w:szCs w:val="26"/>
              </w:rPr>
            </w:pPr>
            <w:r w:rsidRPr="00A715B7">
              <w:rPr>
                <w:rFonts w:ascii="Times New Roman" w:hAnsi="Times New Roman"/>
                <w:sz w:val="26"/>
                <w:szCs w:val="26"/>
              </w:rPr>
              <w:t>Nhóm 2</w:t>
            </w:r>
          </w:p>
        </w:tc>
      </w:tr>
      <w:tr w:rsidR="005347E4" w:rsidRPr="00A715B7" w14:paraId="555218E8" w14:textId="77777777" w:rsidTr="006F7D4A">
        <w:trPr>
          <w:trHeight w:val="323"/>
        </w:trPr>
        <w:tc>
          <w:tcPr>
            <w:tcW w:w="769" w:type="pct"/>
            <w:vAlign w:val="center"/>
          </w:tcPr>
          <w:p w14:paraId="3A76B435" w14:textId="72AA9B88" w:rsidR="005347E4" w:rsidRPr="00A715B7" w:rsidRDefault="00D10436" w:rsidP="007F2530">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lang w:val="vi-VN"/>
              </w:rPr>
              <w:t>06</w:t>
            </w:r>
            <w:r w:rsidR="002F71B5" w:rsidRPr="00A715B7">
              <w:rPr>
                <w:rFonts w:ascii="Times New Roman" w:hAnsi="Times New Roman"/>
                <w:sz w:val="26"/>
                <w:szCs w:val="26"/>
              </w:rPr>
              <w:t>/11</w:t>
            </w:r>
            <w:r w:rsidR="00C7529F" w:rsidRPr="00A715B7">
              <w:rPr>
                <w:rFonts w:ascii="Times New Roman" w:hAnsi="Times New Roman"/>
                <w:sz w:val="26"/>
                <w:szCs w:val="26"/>
              </w:rPr>
              <w:t>/2018</w:t>
            </w:r>
          </w:p>
        </w:tc>
        <w:tc>
          <w:tcPr>
            <w:tcW w:w="769" w:type="pct"/>
            <w:vAlign w:val="center"/>
          </w:tcPr>
          <w:p w14:paraId="76EC1A39" w14:textId="77777777" w:rsidR="005347E4" w:rsidRPr="00A715B7" w:rsidRDefault="005347E4" w:rsidP="00567276">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rPr>
              <w:t>3.0</w:t>
            </w:r>
          </w:p>
        </w:tc>
        <w:tc>
          <w:tcPr>
            <w:tcW w:w="2888" w:type="pct"/>
          </w:tcPr>
          <w:p w14:paraId="5AB6F172" w14:textId="77777777" w:rsidR="005347E4" w:rsidRPr="00A715B7" w:rsidRDefault="005347E4"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Bổ sung giao diện minh họa</w:t>
            </w:r>
            <w:r w:rsidR="008F7E63" w:rsidRPr="00A715B7">
              <w:rPr>
                <w:rFonts w:ascii="Times New Roman" w:hAnsi="Times New Roman"/>
                <w:sz w:val="26"/>
                <w:szCs w:val="26"/>
              </w:rPr>
              <w:t>;</w:t>
            </w:r>
          </w:p>
          <w:p w14:paraId="37597C41" w14:textId="77777777" w:rsidR="005347E4" w:rsidRPr="00A715B7" w:rsidRDefault="005347E4"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Hoàn thiện sơ đồ lớp phân tích cho các use-case</w:t>
            </w:r>
            <w:r w:rsidR="008F7E63" w:rsidRPr="00A715B7">
              <w:rPr>
                <w:rFonts w:ascii="Times New Roman" w:hAnsi="Times New Roman"/>
                <w:sz w:val="26"/>
                <w:szCs w:val="26"/>
              </w:rPr>
              <w:t>.</w:t>
            </w:r>
          </w:p>
        </w:tc>
        <w:tc>
          <w:tcPr>
            <w:tcW w:w="573" w:type="pct"/>
            <w:vAlign w:val="center"/>
          </w:tcPr>
          <w:p w14:paraId="7F009B48" w14:textId="77777777" w:rsidR="005347E4" w:rsidRPr="00A715B7" w:rsidRDefault="005347E4" w:rsidP="005F65F1">
            <w:pPr>
              <w:pStyle w:val="Tabletext"/>
              <w:spacing w:before="60" w:after="60" w:line="264" w:lineRule="auto"/>
              <w:rPr>
                <w:rFonts w:ascii="Times New Roman" w:hAnsi="Times New Roman"/>
                <w:sz w:val="26"/>
                <w:szCs w:val="26"/>
              </w:rPr>
            </w:pPr>
            <w:r w:rsidRPr="00A715B7">
              <w:rPr>
                <w:rFonts w:ascii="Times New Roman" w:hAnsi="Times New Roman"/>
                <w:sz w:val="26"/>
                <w:szCs w:val="26"/>
              </w:rPr>
              <w:t>Nhóm 2</w:t>
            </w:r>
          </w:p>
        </w:tc>
      </w:tr>
      <w:tr w:rsidR="00C07840" w:rsidRPr="00A715B7" w14:paraId="11C0451C" w14:textId="77777777" w:rsidTr="006F7D4A">
        <w:trPr>
          <w:trHeight w:val="323"/>
        </w:trPr>
        <w:tc>
          <w:tcPr>
            <w:tcW w:w="769" w:type="pct"/>
            <w:vAlign w:val="center"/>
          </w:tcPr>
          <w:p w14:paraId="499270F2" w14:textId="70F74EA1" w:rsidR="00C07840" w:rsidRPr="00A715B7" w:rsidRDefault="00D10436" w:rsidP="003E3A9F">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lang w:val="vi-VN"/>
              </w:rPr>
              <w:t>14</w:t>
            </w:r>
            <w:r w:rsidR="002F71B5" w:rsidRPr="00A715B7">
              <w:rPr>
                <w:rFonts w:ascii="Times New Roman" w:hAnsi="Times New Roman"/>
                <w:sz w:val="26"/>
                <w:szCs w:val="26"/>
              </w:rPr>
              <w:t>/11</w:t>
            </w:r>
            <w:r w:rsidR="00C7529F" w:rsidRPr="00A715B7">
              <w:rPr>
                <w:rFonts w:ascii="Times New Roman" w:hAnsi="Times New Roman"/>
                <w:sz w:val="26"/>
                <w:szCs w:val="26"/>
              </w:rPr>
              <w:t>/2018</w:t>
            </w:r>
          </w:p>
        </w:tc>
        <w:tc>
          <w:tcPr>
            <w:tcW w:w="769" w:type="pct"/>
            <w:vAlign w:val="center"/>
          </w:tcPr>
          <w:p w14:paraId="1203C6A3" w14:textId="77777777" w:rsidR="00C07840" w:rsidRPr="00A715B7" w:rsidRDefault="00C07840" w:rsidP="00567276">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rPr>
              <w:t xml:space="preserve">4.0 </w:t>
            </w:r>
          </w:p>
        </w:tc>
        <w:tc>
          <w:tcPr>
            <w:tcW w:w="2888" w:type="pct"/>
          </w:tcPr>
          <w:p w14:paraId="35E82312" w14:textId="77777777" w:rsidR="00C07840" w:rsidRPr="00A715B7" w:rsidRDefault="00C07840"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Hoàn thiện sơ đồ trình tự cho các use-case</w:t>
            </w:r>
            <w:r w:rsidR="008F7E63" w:rsidRPr="00A715B7">
              <w:rPr>
                <w:rFonts w:ascii="Times New Roman" w:hAnsi="Times New Roman"/>
                <w:sz w:val="26"/>
                <w:szCs w:val="26"/>
              </w:rPr>
              <w:t>.</w:t>
            </w:r>
          </w:p>
        </w:tc>
        <w:tc>
          <w:tcPr>
            <w:tcW w:w="573" w:type="pct"/>
            <w:vAlign w:val="center"/>
          </w:tcPr>
          <w:p w14:paraId="25964ACC" w14:textId="77777777" w:rsidR="00C07840" w:rsidRPr="00A715B7" w:rsidRDefault="00C07840" w:rsidP="005F65F1">
            <w:pPr>
              <w:pStyle w:val="Tabletext"/>
              <w:spacing w:before="60" w:after="60" w:line="264" w:lineRule="auto"/>
              <w:rPr>
                <w:rFonts w:ascii="Times New Roman" w:hAnsi="Times New Roman"/>
                <w:sz w:val="26"/>
                <w:szCs w:val="26"/>
              </w:rPr>
            </w:pPr>
            <w:r w:rsidRPr="00A715B7">
              <w:rPr>
                <w:rFonts w:ascii="Times New Roman" w:hAnsi="Times New Roman"/>
                <w:sz w:val="26"/>
                <w:szCs w:val="26"/>
              </w:rPr>
              <w:t>Nhóm 2</w:t>
            </w:r>
          </w:p>
        </w:tc>
      </w:tr>
      <w:tr w:rsidR="007B1A38" w:rsidRPr="00A715B7" w14:paraId="6AAD6C4D" w14:textId="77777777" w:rsidTr="006F7D4A">
        <w:trPr>
          <w:trHeight w:val="323"/>
        </w:trPr>
        <w:tc>
          <w:tcPr>
            <w:tcW w:w="769" w:type="pct"/>
            <w:vAlign w:val="center"/>
          </w:tcPr>
          <w:p w14:paraId="18280436" w14:textId="054E506D" w:rsidR="007B1A38" w:rsidRPr="00A715B7" w:rsidRDefault="00D10436" w:rsidP="003E3A9F">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lang w:val="vi-VN"/>
              </w:rPr>
              <w:t>18</w:t>
            </w:r>
            <w:r w:rsidR="002F71B5" w:rsidRPr="00A715B7">
              <w:rPr>
                <w:rFonts w:ascii="Times New Roman" w:hAnsi="Times New Roman"/>
                <w:sz w:val="26"/>
                <w:szCs w:val="26"/>
              </w:rPr>
              <w:t>/11</w:t>
            </w:r>
            <w:r w:rsidR="00C7529F" w:rsidRPr="00A715B7">
              <w:rPr>
                <w:rFonts w:ascii="Times New Roman" w:hAnsi="Times New Roman"/>
                <w:sz w:val="26"/>
                <w:szCs w:val="26"/>
              </w:rPr>
              <w:t>/2018</w:t>
            </w:r>
          </w:p>
        </w:tc>
        <w:tc>
          <w:tcPr>
            <w:tcW w:w="769" w:type="pct"/>
            <w:vAlign w:val="center"/>
          </w:tcPr>
          <w:p w14:paraId="52365891" w14:textId="77777777" w:rsidR="007B1A38" w:rsidRPr="00A715B7" w:rsidRDefault="007B1A38" w:rsidP="00567276">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rPr>
              <w:t>5.0</w:t>
            </w:r>
          </w:p>
        </w:tc>
        <w:tc>
          <w:tcPr>
            <w:tcW w:w="2888" w:type="pct"/>
          </w:tcPr>
          <w:p w14:paraId="09F0A16C" w14:textId="77777777" w:rsidR="007B1A38" w:rsidRPr="00A715B7" w:rsidRDefault="007B1A38"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Bổ sung bảng phân công công việc</w:t>
            </w:r>
            <w:r w:rsidR="008F7E63" w:rsidRPr="00A715B7">
              <w:rPr>
                <w:rFonts w:ascii="Times New Roman" w:hAnsi="Times New Roman"/>
                <w:sz w:val="26"/>
                <w:szCs w:val="26"/>
              </w:rPr>
              <w:t>;</w:t>
            </w:r>
          </w:p>
          <w:p w14:paraId="6F6D718A" w14:textId="77777777" w:rsidR="007B1A38" w:rsidRPr="00A715B7" w:rsidRDefault="007B1A38"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Bổ sung tài liệu tham khảo</w:t>
            </w:r>
            <w:r w:rsidR="008F7E63" w:rsidRPr="00A715B7">
              <w:rPr>
                <w:rFonts w:ascii="Times New Roman" w:hAnsi="Times New Roman"/>
                <w:sz w:val="26"/>
                <w:szCs w:val="26"/>
              </w:rPr>
              <w:t>;</w:t>
            </w:r>
          </w:p>
          <w:p w14:paraId="54A9BC02" w14:textId="77777777" w:rsidR="007B1A38" w:rsidRPr="00A715B7" w:rsidRDefault="007B1A38"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Chỉnh sửa sơ đồ trình tự</w:t>
            </w:r>
            <w:r w:rsidR="008F7E63" w:rsidRPr="00A715B7">
              <w:rPr>
                <w:rFonts w:ascii="Times New Roman" w:hAnsi="Times New Roman"/>
                <w:sz w:val="26"/>
                <w:szCs w:val="26"/>
              </w:rPr>
              <w:t>;</w:t>
            </w:r>
          </w:p>
          <w:p w14:paraId="0E9E82C1" w14:textId="77777777" w:rsidR="00636680" w:rsidRPr="00A715B7" w:rsidRDefault="00636680"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Bổ sung kiến trúc tổng thể</w:t>
            </w:r>
            <w:r w:rsidR="008F7E63" w:rsidRPr="00A715B7">
              <w:rPr>
                <w:rFonts w:ascii="Times New Roman" w:hAnsi="Times New Roman"/>
                <w:sz w:val="26"/>
                <w:szCs w:val="26"/>
              </w:rPr>
              <w:t>;</w:t>
            </w:r>
          </w:p>
          <w:p w14:paraId="720ADA69" w14:textId="77777777" w:rsidR="007B1A38" w:rsidRPr="00A715B7" w:rsidRDefault="007B1A38"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Bổ sung sơ đồ lớp chi tiết cho các use-case</w:t>
            </w:r>
            <w:r w:rsidR="008F7E63" w:rsidRPr="00A715B7">
              <w:rPr>
                <w:rFonts w:ascii="Times New Roman" w:hAnsi="Times New Roman"/>
                <w:sz w:val="26"/>
                <w:szCs w:val="26"/>
              </w:rPr>
              <w:t>.</w:t>
            </w:r>
          </w:p>
        </w:tc>
        <w:tc>
          <w:tcPr>
            <w:tcW w:w="573" w:type="pct"/>
            <w:vAlign w:val="center"/>
          </w:tcPr>
          <w:p w14:paraId="2569E61B" w14:textId="77777777" w:rsidR="007B1A38" w:rsidRPr="00A715B7" w:rsidRDefault="007B1A38" w:rsidP="005F65F1">
            <w:pPr>
              <w:pStyle w:val="Tabletext"/>
              <w:spacing w:before="60" w:after="60" w:line="264" w:lineRule="auto"/>
              <w:rPr>
                <w:rFonts w:ascii="Times New Roman" w:hAnsi="Times New Roman"/>
                <w:sz w:val="26"/>
                <w:szCs w:val="26"/>
              </w:rPr>
            </w:pPr>
            <w:r w:rsidRPr="00A715B7">
              <w:rPr>
                <w:rFonts w:ascii="Times New Roman" w:hAnsi="Times New Roman"/>
                <w:sz w:val="26"/>
                <w:szCs w:val="26"/>
              </w:rPr>
              <w:t>Nhóm 2</w:t>
            </w:r>
          </w:p>
        </w:tc>
      </w:tr>
      <w:tr w:rsidR="00C928BA" w:rsidRPr="00A715B7" w14:paraId="0A921099" w14:textId="77777777" w:rsidTr="006F7D4A">
        <w:trPr>
          <w:trHeight w:val="323"/>
        </w:trPr>
        <w:tc>
          <w:tcPr>
            <w:tcW w:w="769" w:type="pct"/>
            <w:vAlign w:val="center"/>
          </w:tcPr>
          <w:p w14:paraId="1A20C5A7" w14:textId="7D189654" w:rsidR="00C928BA" w:rsidRPr="00A715B7" w:rsidRDefault="00D10436" w:rsidP="008B5265">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lang w:val="vi-VN"/>
              </w:rPr>
              <w:t>26</w:t>
            </w:r>
            <w:r w:rsidR="002F71B5" w:rsidRPr="00A715B7">
              <w:rPr>
                <w:rFonts w:ascii="Times New Roman" w:hAnsi="Times New Roman"/>
                <w:sz w:val="26"/>
                <w:szCs w:val="26"/>
              </w:rPr>
              <w:t>/11</w:t>
            </w:r>
            <w:r w:rsidR="00C7529F" w:rsidRPr="00A715B7">
              <w:rPr>
                <w:rFonts w:ascii="Times New Roman" w:hAnsi="Times New Roman"/>
                <w:sz w:val="26"/>
                <w:szCs w:val="26"/>
              </w:rPr>
              <w:t>/2018</w:t>
            </w:r>
          </w:p>
        </w:tc>
        <w:tc>
          <w:tcPr>
            <w:tcW w:w="769" w:type="pct"/>
            <w:vAlign w:val="center"/>
          </w:tcPr>
          <w:p w14:paraId="764B5EEC" w14:textId="77777777" w:rsidR="00C928BA" w:rsidRPr="00A715B7" w:rsidRDefault="008F7E63" w:rsidP="00567276">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rPr>
              <w:t>6.0</w:t>
            </w:r>
          </w:p>
        </w:tc>
        <w:tc>
          <w:tcPr>
            <w:tcW w:w="2888" w:type="pct"/>
          </w:tcPr>
          <w:p w14:paraId="448579F9" w14:textId="77777777" w:rsidR="00C928BA" w:rsidRPr="00A715B7" w:rsidRDefault="008F7E63" w:rsidP="00C0046D">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xml:space="preserve">- Chỉnh sửa lỗi chính tả, căn chỉnh lại tài liệu, sửa lỗi </w:t>
            </w:r>
            <w:r w:rsidR="008A7F30" w:rsidRPr="00A715B7">
              <w:rPr>
                <w:rFonts w:ascii="Times New Roman" w:hAnsi="Times New Roman"/>
                <w:sz w:val="26"/>
                <w:szCs w:val="26"/>
              </w:rPr>
              <w:t>ở</w:t>
            </w:r>
            <w:r w:rsidRPr="00A715B7">
              <w:rPr>
                <w:rFonts w:ascii="Times New Roman" w:hAnsi="Times New Roman"/>
                <w:sz w:val="26"/>
                <w:szCs w:val="26"/>
              </w:rPr>
              <w:t xml:space="preserve"> các sơ đồ.</w:t>
            </w:r>
          </w:p>
        </w:tc>
        <w:tc>
          <w:tcPr>
            <w:tcW w:w="573" w:type="pct"/>
            <w:vAlign w:val="center"/>
          </w:tcPr>
          <w:p w14:paraId="4FA51135" w14:textId="77777777" w:rsidR="00C928BA" w:rsidRPr="00A715B7" w:rsidRDefault="008F7E63" w:rsidP="005F65F1">
            <w:pPr>
              <w:pStyle w:val="Tabletext"/>
              <w:spacing w:before="60" w:after="60" w:line="264" w:lineRule="auto"/>
              <w:rPr>
                <w:rFonts w:ascii="Times New Roman" w:hAnsi="Times New Roman"/>
                <w:sz w:val="26"/>
                <w:szCs w:val="26"/>
              </w:rPr>
            </w:pPr>
            <w:r w:rsidRPr="00A715B7">
              <w:rPr>
                <w:rFonts w:ascii="Times New Roman" w:hAnsi="Times New Roman"/>
                <w:sz w:val="26"/>
                <w:szCs w:val="26"/>
              </w:rPr>
              <w:t>Nhóm 2</w:t>
            </w:r>
          </w:p>
        </w:tc>
      </w:tr>
      <w:tr w:rsidR="001A0696" w:rsidRPr="00A715B7" w14:paraId="0B9FB9A2" w14:textId="77777777" w:rsidTr="006F7D4A">
        <w:trPr>
          <w:trHeight w:val="365"/>
        </w:trPr>
        <w:tc>
          <w:tcPr>
            <w:tcW w:w="769" w:type="pct"/>
            <w:vAlign w:val="center"/>
          </w:tcPr>
          <w:p w14:paraId="2093781A" w14:textId="1D42C8A3" w:rsidR="001A0696" w:rsidRPr="00A715B7" w:rsidRDefault="00D10436" w:rsidP="00B2702E">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lang w:val="vi-VN"/>
              </w:rPr>
              <w:t>12</w:t>
            </w:r>
            <w:r w:rsidRPr="00A715B7">
              <w:rPr>
                <w:rFonts w:ascii="Times New Roman" w:hAnsi="Times New Roman"/>
                <w:sz w:val="26"/>
                <w:szCs w:val="26"/>
              </w:rPr>
              <w:t>/12</w:t>
            </w:r>
            <w:r w:rsidR="00C7529F" w:rsidRPr="00A715B7">
              <w:rPr>
                <w:rFonts w:ascii="Times New Roman" w:hAnsi="Times New Roman"/>
                <w:sz w:val="26"/>
                <w:szCs w:val="26"/>
              </w:rPr>
              <w:t>/2018</w:t>
            </w:r>
          </w:p>
        </w:tc>
        <w:tc>
          <w:tcPr>
            <w:tcW w:w="769" w:type="pct"/>
            <w:vAlign w:val="center"/>
          </w:tcPr>
          <w:p w14:paraId="27C780CE" w14:textId="2BA52EF0" w:rsidR="001A0696" w:rsidRPr="00A715B7" w:rsidRDefault="001A0696" w:rsidP="00501BE0">
            <w:pPr>
              <w:pStyle w:val="Tabletext"/>
              <w:spacing w:before="60" w:after="60" w:line="264" w:lineRule="auto"/>
              <w:jc w:val="right"/>
              <w:rPr>
                <w:rFonts w:ascii="Times New Roman" w:hAnsi="Times New Roman"/>
                <w:sz w:val="26"/>
                <w:szCs w:val="26"/>
              </w:rPr>
            </w:pPr>
            <w:r w:rsidRPr="00A715B7">
              <w:rPr>
                <w:rFonts w:ascii="Times New Roman" w:hAnsi="Times New Roman"/>
                <w:sz w:val="26"/>
                <w:szCs w:val="26"/>
              </w:rPr>
              <w:t>7.0</w:t>
            </w:r>
          </w:p>
        </w:tc>
        <w:tc>
          <w:tcPr>
            <w:tcW w:w="2888" w:type="pct"/>
          </w:tcPr>
          <w:p w14:paraId="671C465F" w14:textId="77777777" w:rsidR="001A0696" w:rsidRPr="00A715B7" w:rsidRDefault="001A0696" w:rsidP="00085225">
            <w:pPr>
              <w:pStyle w:val="Tabletext"/>
              <w:spacing w:before="60" w:after="60" w:line="264" w:lineRule="auto"/>
              <w:jc w:val="both"/>
              <w:rPr>
                <w:rFonts w:ascii="Times New Roman" w:hAnsi="Times New Roman"/>
                <w:sz w:val="26"/>
                <w:szCs w:val="26"/>
              </w:rPr>
            </w:pPr>
            <w:r w:rsidRPr="00A715B7">
              <w:rPr>
                <w:rFonts w:ascii="Times New Roman" w:hAnsi="Times New Roman"/>
                <w:sz w:val="26"/>
                <w:szCs w:val="26"/>
              </w:rPr>
              <w:t xml:space="preserve">- Chỉnh sửa </w:t>
            </w:r>
            <w:r w:rsidR="00085225" w:rsidRPr="00A715B7">
              <w:rPr>
                <w:rFonts w:ascii="Times New Roman" w:hAnsi="Times New Roman"/>
                <w:sz w:val="26"/>
                <w:szCs w:val="26"/>
              </w:rPr>
              <w:t>tài liệu bản cuối cùng.</w:t>
            </w:r>
          </w:p>
        </w:tc>
        <w:tc>
          <w:tcPr>
            <w:tcW w:w="573" w:type="pct"/>
            <w:vAlign w:val="center"/>
          </w:tcPr>
          <w:p w14:paraId="2F904A97" w14:textId="0010CE60" w:rsidR="001A0696" w:rsidRPr="00A715B7" w:rsidRDefault="001A0696" w:rsidP="00501BE0">
            <w:pPr>
              <w:pStyle w:val="Tabletext"/>
              <w:spacing w:before="60" w:after="60" w:line="264" w:lineRule="auto"/>
              <w:rPr>
                <w:rFonts w:ascii="Times New Roman" w:hAnsi="Times New Roman"/>
                <w:sz w:val="26"/>
                <w:szCs w:val="26"/>
              </w:rPr>
            </w:pPr>
            <w:r w:rsidRPr="00A715B7">
              <w:rPr>
                <w:rFonts w:ascii="Times New Roman" w:hAnsi="Times New Roman"/>
                <w:sz w:val="26"/>
                <w:szCs w:val="26"/>
              </w:rPr>
              <w:t>Nhóm 2</w:t>
            </w:r>
          </w:p>
        </w:tc>
      </w:tr>
    </w:tbl>
    <w:p w14:paraId="09A1351A" w14:textId="77777777" w:rsidR="00AE0631" w:rsidRPr="00A715B7" w:rsidRDefault="00945171">
      <w:pPr>
        <w:pStyle w:val="SectionLabel"/>
        <w:rPr>
          <w:rFonts w:ascii="Times New Roman" w:hAnsi="Times New Roman"/>
          <w:sz w:val="38"/>
        </w:rPr>
      </w:pPr>
      <w:r w:rsidRPr="00A715B7">
        <w:rPr>
          <w:rFonts w:ascii="Times New Roman" w:hAnsi="Times New Roman"/>
          <w:sz w:val="38"/>
        </w:rPr>
        <w:lastRenderedPageBreak/>
        <w:t>Mục lục</w:t>
      </w:r>
    </w:p>
    <w:p w14:paraId="087ED13C" w14:textId="77777777" w:rsidR="000B0109" w:rsidRPr="00A715B7" w:rsidRDefault="00A82E06">
      <w:pPr>
        <w:pStyle w:val="TOC1"/>
        <w:tabs>
          <w:tab w:val="left" w:pos="360"/>
        </w:tabs>
        <w:rPr>
          <w:rFonts w:ascii="Times New Roman" w:eastAsiaTheme="minorEastAsia" w:hAnsi="Times New Roman"/>
          <w:b w:val="0"/>
          <w:noProof/>
          <w:spacing w:val="0"/>
          <w:szCs w:val="24"/>
        </w:rPr>
      </w:pPr>
      <w:r w:rsidRPr="00A715B7">
        <w:rPr>
          <w:rFonts w:ascii="Times New Roman" w:hAnsi="Times New Roman"/>
          <w:sz w:val="26"/>
          <w:szCs w:val="26"/>
        </w:rPr>
        <w:fldChar w:fldCharType="begin"/>
      </w:r>
      <w:r w:rsidRPr="00A715B7">
        <w:rPr>
          <w:rFonts w:ascii="Times New Roman" w:hAnsi="Times New Roman"/>
          <w:sz w:val="26"/>
          <w:szCs w:val="26"/>
        </w:rPr>
        <w:instrText xml:space="preserve"> TOC \o "1-3" \h \z \u </w:instrText>
      </w:r>
      <w:r w:rsidRPr="00A715B7">
        <w:rPr>
          <w:rFonts w:ascii="Times New Roman" w:hAnsi="Times New Roman"/>
          <w:sz w:val="26"/>
          <w:szCs w:val="26"/>
        </w:rPr>
        <w:fldChar w:fldCharType="separate"/>
      </w:r>
      <w:hyperlink w:anchor="_Toc422185492" w:history="1">
        <w:r w:rsidR="000B0109" w:rsidRPr="00A715B7">
          <w:rPr>
            <w:rStyle w:val="Hyperlink"/>
            <w:rFonts w:ascii="Times New Roman" w:hAnsi="Times New Roman"/>
            <w:noProof/>
            <w:szCs w:val="24"/>
          </w:rPr>
          <w:t>1</w:t>
        </w:r>
        <w:r w:rsidR="000B0109" w:rsidRPr="00A715B7">
          <w:rPr>
            <w:rFonts w:ascii="Times New Roman" w:eastAsiaTheme="minorEastAsia" w:hAnsi="Times New Roman"/>
            <w:b w:val="0"/>
            <w:noProof/>
            <w:spacing w:val="0"/>
            <w:szCs w:val="24"/>
          </w:rPr>
          <w:tab/>
        </w:r>
        <w:r w:rsidR="000B0109" w:rsidRPr="00A715B7">
          <w:rPr>
            <w:rStyle w:val="Hyperlink"/>
            <w:rFonts w:ascii="Times New Roman" w:hAnsi="Times New Roman"/>
            <w:noProof/>
            <w:sz w:val="26"/>
            <w:szCs w:val="26"/>
          </w:rPr>
          <w:t>Giới thiệu tài liệu</w:t>
        </w:r>
        <w:r w:rsidR="000B0109" w:rsidRPr="00A715B7">
          <w:rPr>
            <w:rFonts w:ascii="Times New Roman" w:hAnsi="Times New Roman"/>
            <w:b w:val="0"/>
            <w:noProof/>
            <w:webHidden/>
            <w:szCs w:val="24"/>
          </w:rPr>
          <w:tab/>
        </w:r>
        <w:r w:rsidR="000B0109" w:rsidRPr="00A715B7">
          <w:rPr>
            <w:rFonts w:ascii="Times New Roman" w:hAnsi="Times New Roman"/>
            <w:b w:val="0"/>
            <w:noProof/>
            <w:webHidden/>
            <w:szCs w:val="24"/>
          </w:rPr>
          <w:fldChar w:fldCharType="begin"/>
        </w:r>
        <w:r w:rsidR="000B0109" w:rsidRPr="00A715B7">
          <w:rPr>
            <w:rFonts w:ascii="Times New Roman" w:hAnsi="Times New Roman"/>
            <w:b w:val="0"/>
            <w:noProof/>
            <w:webHidden/>
            <w:szCs w:val="24"/>
          </w:rPr>
          <w:instrText xml:space="preserve"> PAGEREF _Toc422185492 \h </w:instrText>
        </w:r>
        <w:r w:rsidR="000B0109" w:rsidRPr="00A715B7">
          <w:rPr>
            <w:rFonts w:ascii="Times New Roman" w:hAnsi="Times New Roman"/>
            <w:b w:val="0"/>
            <w:noProof/>
            <w:webHidden/>
            <w:szCs w:val="24"/>
          </w:rPr>
        </w:r>
        <w:r w:rsidR="000B0109" w:rsidRPr="00A715B7">
          <w:rPr>
            <w:rFonts w:ascii="Times New Roman" w:hAnsi="Times New Roman"/>
            <w:b w:val="0"/>
            <w:noProof/>
            <w:webHidden/>
            <w:szCs w:val="24"/>
          </w:rPr>
          <w:fldChar w:fldCharType="separate"/>
        </w:r>
        <w:r w:rsidR="00297FE2" w:rsidRPr="00A715B7">
          <w:rPr>
            <w:rFonts w:ascii="Times New Roman" w:hAnsi="Times New Roman"/>
            <w:b w:val="0"/>
            <w:noProof/>
            <w:webHidden/>
            <w:szCs w:val="24"/>
          </w:rPr>
          <w:t>6</w:t>
        </w:r>
        <w:r w:rsidR="000B0109" w:rsidRPr="00A715B7">
          <w:rPr>
            <w:rFonts w:ascii="Times New Roman" w:hAnsi="Times New Roman"/>
            <w:b w:val="0"/>
            <w:noProof/>
            <w:webHidden/>
            <w:szCs w:val="24"/>
          </w:rPr>
          <w:fldChar w:fldCharType="end"/>
        </w:r>
      </w:hyperlink>
    </w:p>
    <w:p w14:paraId="042D9369"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493" w:history="1">
        <w:r w:rsidR="000B0109" w:rsidRPr="00A715B7">
          <w:rPr>
            <w:rStyle w:val="Hyperlink"/>
            <w:rFonts w:ascii="Times New Roman" w:hAnsi="Times New Roman"/>
            <w:noProof/>
            <w:sz w:val="24"/>
            <w:szCs w:val="24"/>
          </w:rPr>
          <w:t>1.1</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Mục đích</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_Toc422185493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6</w:t>
        </w:r>
        <w:r w:rsidR="000B0109" w:rsidRPr="00A715B7">
          <w:rPr>
            <w:rFonts w:ascii="Times New Roman" w:hAnsi="Times New Roman"/>
            <w:noProof/>
            <w:webHidden/>
            <w:sz w:val="24"/>
            <w:szCs w:val="24"/>
          </w:rPr>
          <w:fldChar w:fldCharType="end"/>
        </w:r>
      </w:hyperlink>
    </w:p>
    <w:p w14:paraId="637CE7DA"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494" w:history="1">
        <w:r w:rsidR="000B0109" w:rsidRPr="00A715B7">
          <w:rPr>
            <w:rStyle w:val="Hyperlink"/>
            <w:rFonts w:ascii="Times New Roman" w:hAnsi="Times New Roman"/>
            <w:noProof/>
            <w:sz w:val="24"/>
            <w:szCs w:val="24"/>
          </w:rPr>
          <w:t>1.2</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Phạm vi</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_Toc422185494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6</w:t>
        </w:r>
        <w:r w:rsidR="000B0109" w:rsidRPr="00A715B7">
          <w:rPr>
            <w:rFonts w:ascii="Times New Roman" w:hAnsi="Times New Roman"/>
            <w:noProof/>
            <w:webHidden/>
            <w:sz w:val="24"/>
            <w:szCs w:val="24"/>
          </w:rPr>
          <w:fldChar w:fldCharType="end"/>
        </w:r>
      </w:hyperlink>
    </w:p>
    <w:p w14:paraId="49D785B0"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495" w:history="1">
        <w:r w:rsidR="000B0109" w:rsidRPr="00A715B7">
          <w:rPr>
            <w:rStyle w:val="Hyperlink"/>
            <w:rFonts w:ascii="Times New Roman" w:hAnsi="Times New Roman"/>
            <w:noProof/>
            <w:sz w:val="24"/>
            <w:szCs w:val="24"/>
          </w:rPr>
          <w:t>1.3</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Các định nghĩa, thuật ngữ, và từ viết tắt</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_Toc422185495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6</w:t>
        </w:r>
        <w:r w:rsidR="000B0109" w:rsidRPr="00A715B7">
          <w:rPr>
            <w:rFonts w:ascii="Times New Roman" w:hAnsi="Times New Roman"/>
            <w:noProof/>
            <w:webHidden/>
            <w:sz w:val="24"/>
            <w:szCs w:val="24"/>
          </w:rPr>
          <w:fldChar w:fldCharType="end"/>
        </w:r>
      </w:hyperlink>
    </w:p>
    <w:p w14:paraId="6C309590"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496" w:history="1">
        <w:r w:rsidR="000B0109" w:rsidRPr="00A715B7">
          <w:rPr>
            <w:rStyle w:val="Hyperlink"/>
            <w:rFonts w:ascii="Times New Roman" w:hAnsi="Times New Roman"/>
            <w:noProof/>
            <w:sz w:val="24"/>
            <w:szCs w:val="24"/>
          </w:rPr>
          <w:t>1.4</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Tham khảo</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_Toc422185496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6</w:t>
        </w:r>
        <w:r w:rsidR="000B0109" w:rsidRPr="00A715B7">
          <w:rPr>
            <w:rFonts w:ascii="Times New Roman" w:hAnsi="Times New Roman"/>
            <w:noProof/>
            <w:webHidden/>
            <w:sz w:val="24"/>
            <w:szCs w:val="24"/>
          </w:rPr>
          <w:fldChar w:fldCharType="end"/>
        </w:r>
      </w:hyperlink>
    </w:p>
    <w:p w14:paraId="1EE6B358" w14:textId="77777777" w:rsidR="000B0109" w:rsidRPr="00A715B7" w:rsidRDefault="00A95383">
      <w:pPr>
        <w:pStyle w:val="TOC1"/>
        <w:tabs>
          <w:tab w:val="left" w:pos="360"/>
        </w:tabs>
        <w:rPr>
          <w:rFonts w:ascii="Times New Roman" w:eastAsiaTheme="minorEastAsia" w:hAnsi="Times New Roman"/>
          <w:b w:val="0"/>
          <w:noProof/>
          <w:spacing w:val="0"/>
          <w:szCs w:val="24"/>
        </w:rPr>
      </w:pPr>
      <w:hyperlink w:anchor="_Toc422185497" w:history="1">
        <w:r w:rsidR="000B0109" w:rsidRPr="00A715B7">
          <w:rPr>
            <w:rStyle w:val="Hyperlink"/>
            <w:rFonts w:ascii="Times New Roman" w:hAnsi="Times New Roman"/>
            <w:noProof/>
            <w:szCs w:val="24"/>
          </w:rPr>
          <w:t>2</w:t>
        </w:r>
        <w:r w:rsidR="000B0109" w:rsidRPr="00A715B7">
          <w:rPr>
            <w:rFonts w:ascii="Times New Roman" w:eastAsiaTheme="minorEastAsia" w:hAnsi="Times New Roman"/>
            <w:b w:val="0"/>
            <w:noProof/>
            <w:spacing w:val="0"/>
            <w:szCs w:val="24"/>
          </w:rPr>
          <w:tab/>
        </w:r>
        <w:r w:rsidR="000B0109" w:rsidRPr="00A715B7">
          <w:rPr>
            <w:rStyle w:val="Hyperlink"/>
            <w:rFonts w:ascii="Times New Roman" w:hAnsi="Times New Roman"/>
            <w:noProof/>
            <w:sz w:val="26"/>
            <w:szCs w:val="26"/>
          </w:rPr>
          <w:t>Tổng quan về hệ thống</w:t>
        </w:r>
        <w:r w:rsidR="000B0109" w:rsidRPr="00A715B7">
          <w:rPr>
            <w:rFonts w:ascii="Times New Roman" w:hAnsi="Times New Roman"/>
            <w:b w:val="0"/>
            <w:noProof/>
            <w:webHidden/>
            <w:szCs w:val="24"/>
          </w:rPr>
          <w:tab/>
        </w:r>
        <w:r w:rsidR="000B0109" w:rsidRPr="00A715B7">
          <w:rPr>
            <w:rFonts w:ascii="Times New Roman" w:hAnsi="Times New Roman"/>
            <w:b w:val="0"/>
            <w:noProof/>
            <w:webHidden/>
            <w:szCs w:val="24"/>
          </w:rPr>
          <w:fldChar w:fldCharType="begin"/>
        </w:r>
        <w:r w:rsidR="000B0109" w:rsidRPr="00A715B7">
          <w:rPr>
            <w:rFonts w:ascii="Times New Roman" w:hAnsi="Times New Roman"/>
            <w:b w:val="0"/>
            <w:noProof/>
            <w:webHidden/>
            <w:szCs w:val="24"/>
          </w:rPr>
          <w:instrText xml:space="preserve"> PAGEREF _Toc422185497 \h </w:instrText>
        </w:r>
        <w:r w:rsidR="000B0109" w:rsidRPr="00A715B7">
          <w:rPr>
            <w:rFonts w:ascii="Times New Roman" w:hAnsi="Times New Roman"/>
            <w:b w:val="0"/>
            <w:noProof/>
            <w:webHidden/>
            <w:szCs w:val="24"/>
          </w:rPr>
        </w:r>
        <w:r w:rsidR="000B0109" w:rsidRPr="00A715B7">
          <w:rPr>
            <w:rFonts w:ascii="Times New Roman" w:hAnsi="Times New Roman"/>
            <w:b w:val="0"/>
            <w:noProof/>
            <w:webHidden/>
            <w:szCs w:val="24"/>
          </w:rPr>
          <w:fldChar w:fldCharType="separate"/>
        </w:r>
        <w:r w:rsidR="00297FE2" w:rsidRPr="00A715B7">
          <w:rPr>
            <w:rFonts w:ascii="Times New Roman" w:hAnsi="Times New Roman"/>
            <w:b w:val="0"/>
            <w:noProof/>
            <w:webHidden/>
            <w:szCs w:val="24"/>
          </w:rPr>
          <w:t>7</w:t>
        </w:r>
        <w:r w:rsidR="000B0109" w:rsidRPr="00A715B7">
          <w:rPr>
            <w:rFonts w:ascii="Times New Roman" w:hAnsi="Times New Roman"/>
            <w:b w:val="0"/>
            <w:noProof/>
            <w:webHidden/>
            <w:szCs w:val="24"/>
          </w:rPr>
          <w:fldChar w:fldCharType="end"/>
        </w:r>
      </w:hyperlink>
    </w:p>
    <w:p w14:paraId="137AFE87"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498" w:history="1">
        <w:r w:rsidR="000B0109" w:rsidRPr="00A715B7">
          <w:rPr>
            <w:rStyle w:val="Hyperlink"/>
            <w:rFonts w:ascii="Times New Roman" w:hAnsi="Times New Roman"/>
            <w:noProof/>
            <w:sz w:val="24"/>
            <w:szCs w:val="24"/>
          </w:rPr>
          <w:t>2.1</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Mô tả</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_Toc422185498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7</w:t>
        </w:r>
        <w:r w:rsidR="000B0109" w:rsidRPr="00A715B7">
          <w:rPr>
            <w:rFonts w:ascii="Times New Roman" w:hAnsi="Times New Roman"/>
            <w:noProof/>
            <w:webHidden/>
            <w:sz w:val="24"/>
            <w:szCs w:val="24"/>
          </w:rPr>
          <w:fldChar w:fldCharType="end"/>
        </w:r>
      </w:hyperlink>
    </w:p>
    <w:p w14:paraId="7083466D"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499" w:history="1">
        <w:r w:rsidR="000B0109" w:rsidRPr="00A715B7">
          <w:rPr>
            <w:rStyle w:val="Hyperlink"/>
            <w:rFonts w:ascii="Times New Roman" w:hAnsi="Times New Roman"/>
            <w:noProof/>
            <w:sz w:val="24"/>
            <w:szCs w:val="24"/>
          </w:rPr>
          <w:t>2.2</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Hiện trạng của khách hàng</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_Toc422185499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7</w:t>
        </w:r>
        <w:r w:rsidR="000B0109" w:rsidRPr="00A715B7">
          <w:rPr>
            <w:rFonts w:ascii="Times New Roman" w:hAnsi="Times New Roman"/>
            <w:noProof/>
            <w:webHidden/>
            <w:sz w:val="24"/>
            <w:szCs w:val="24"/>
          </w:rPr>
          <w:fldChar w:fldCharType="end"/>
        </w:r>
      </w:hyperlink>
    </w:p>
    <w:p w14:paraId="7731A514"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00" w:history="1">
        <w:r w:rsidR="000B0109" w:rsidRPr="00A715B7">
          <w:rPr>
            <w:rStyle w:val="Hyperlink"/>
            <w:rFonts w:ascii="Times New Roman" w:hAnsi="Times New Roman"/>
            <w:noProof/>
            <w:sz w:val="24"/>
            <w:szCs w:val="24"/>
          </w:rPr>
          <w:t>2.3</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Yêu cầu nghiệp vụ</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_Toc422185500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8</w:t>
        </w:r>
        <w:r w:rsidR="000B0109" w:rsidRPr="00A715B7">
          <w:rPr>
            <w:rFonts w:ascii="Times New Roman" w:hAnsi="Times New Roman"/>
            <w:noProof/>
            <w:webHidden/>
            <w:sz w:val="24"/>
            <w:szCs w:val="24"/>
          </w:rPr>
          <w:fldChar w:fldCharType="end"/>
        </w:r>
      </w:hyperlink>
    </w:p>
    <w:p w14:paraId="4696D63E"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01" w:history="1">
        <w:r w:rsidR="000B0109" w:rsidRPr="00A715B7">
          <w:rPr>
            <w:rStyle w:val="Hyperlink"/>
            <w:rFonts w:ascii="Times New Roman" w:hAnsi="Times New Roman"/>
            <w:noProof/>
            <w:sz w:val="24"/>
            <w:szCs w:val="24"/>
          </w:rPr>
          <w:t>2.4</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Mô hình hóa các quy trình nghiệp vụ chính</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_Toc422185501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9</w:t>
        </w:r>
        <w:r w:rsidR="000B0109" w:rsidRPr="00A715B7">
          <w:rPr>
            <w:rFonts w:ascii="Times New Roman" w:hAnsi="Times New Roman"/>
            <w:noProof/>
            <w:webHidden/>
            <w:sz w:val="24"/>
            <w:szCs w:val="24"/>
          </w:rPr>
          <w:fldChar w:fldCharType="end"/>
        </w:r>
      </w:hyperlink>
    </w:p>
    <w:p w14:paraId="23A5EA9B"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02" w:history="1">
        <w:r w:rsidR="000B0109" w:rsidRPr="00A715B7">
          <w:rPr>
            <w:rStyle w:val="Hyperlink"/>
            <w:rFonts w:ascii="Times New Roman" w:hAnsi="Times New Roman"/>
            <w:sz w:val="24"/>
            <w:szCs w:val="24"/>
          </w:rPr>
          <w:t>2.4.1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 xml:space="preserve">Quy trình đặt </w:t>
        </w:r>
        <w:r w:rsidR="00F252BA" w:rsidRPr="00A715B7">
          <w:rPr>
            <w:rStyle w:val="Hyperlink"/>
            <w:rFonts w:ascii="Times New Roman" w:hAnsi="Times New Roman"/>
            <w:sz w:val="24"/>
            <w:szCs w:val="24"/>
          </w:rPr>
          <w:t>sản phẩm</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_Toc422185502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10</w:t>
        </w:r>
        <w:r w:rsidR="000B0109" w:rsidRPr="00A715B7">
          <w:rPr>
            <w:rFonts w:ascii="Times New Roman" w:hAnsi="Times New Roman"/>
            <w:webHidden/>
            <w:sz w:val="24"/>
            <w:szCs w:val="24"/>
          </w:rPr>
          <w:fldChar w:fldCharType="end"/>
        </w:r>
      </w:hyperlink>
    </w:p>
    <w:p w14:paraId="2F260D3C"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03" w:history="1">
        <w:r w:rsidR="000B0109" w:rsidRPr="00A715B7">
          <w:rPr>
            <w:rStyle w:val="Hyperlink"/>
            <w:rFonts w:ascii="Times New Roman" w:hAnsi="Times New Roman"/>
            <w:sz w:val="24"/>
            <w:szCs w:val="24"/>
          </w:rPr>
          <w:t>2.4.2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 xml:space="preserve">Quy trình </w:t>
        </w:r>
        <w:r w:rsidR="0072559D" w:rsidRPr="00A715B7">
          <w:rPr>
            <w:rStyle w:val="Hyperlink"/>
            <w:rFonts w:ascii="Times New Roman" w:hAnsi="Times New Roman"/>
            <w:sz w:val="24"/>
            <w:szCs w:val="24"/>
          </w:rPr>
          <w:t>mua</w:t>
        </w:r>
        <w:r w:rsidR="000B0109" w:rsidRPr="00A715B7">
          <w:rPr>
            <w:rStyle w:val="Hyperlink"/>
            <w:rFonts w:ascii="Times New Roman" w:hAnsi="Times New Roman"/>
            <w:sz w:val="24"/>
            <w:szCs w:val="24"/>
          </w:rPr>
          <w:t xml:space="preserve"> </w:t>
        </w:r>
        <w:r w:rsidR="00F252BA" w:rsidRPr="00A715B7">
          <w:rPr>
            <w:rStyle w:val="Hyperlink"/>
            <w:rFonts w:ascii="Times New Roman" w:hAnsi="Times New Roman"/>
            <w:sz w:val="24"/>
            <w:szCs w:val="24"/>
          </w:rPr>
          <w:t>sản phẩm</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_Toc422185503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w:t>
        </w:r>
        <w:r w:rsidR="000B0109" w:rsidRPr="00A715B7">
          <w:rPr>
            <w:rFonts w:ascii="Times New Roman" w:hAnsi="Times New Roman"/>
            <w:webHidden/>
            <w:sz w:val="24"/>
            <w:szCs w:val="24"/>
          </w:rPr>
          <w:fldChar w:fldCharType="end"/>
        </w:r>
      </w:hyperlink>
    </w:p>
    <w:p w14:paraId="61D670DD"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04" w:history="1">
        <w:r w:rsidR="000B0109" w:rsidRPr="00A715B7">
          <w:rPr>
            <w:rStyle w:val="Hyperlink"/>
            <w:rFonts w:ascii="Times New Roman" w:hAnsi="Times New Roman"/>
            <w:sz w:val="24"/>
            <w:szCs w:val="24"/>
          </w:rPr>
          <w:t>2.4.3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 xml:space="preserve">Quy trình trả </w:t>
        </w:r>
        <w:r w:rsidR="00F252BA" w:rsidRPr="00A715B7">
          <w:rPr>
            <w:rStyle w:val="Hyperlink"/>
            <w:rFonts w:ascii="Times New Roman" w:hAnsi="Times New Roman"/>
            <w:sz w:val="24"/>
            <w:szCs w:val="24"/>
          </w:rPr>
          <w:t>sản phẩm</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_Toc422185504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w:t>
        </w:r>
        <w:r w:rsidR="000B0109" w:rsidRPr="00A715B7">
          <w:rPr>
            <w:rFonts w:ascii="Times New Roman" w:hAnsi="Times New Roman"/>
            <w:webHidden/>
            <w:sz w:val="24"/>
            <w:szCs w:val="24"/>
          </w:rPr>
          <w:fldChar w:fldCharType="end"/>
        </w:r>
      </w:hyperlink>
    </w:p>
    <w:p w14:paraId="7AB4C5B8"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05" w:history="1">
        <w:r w:rsidR="000B0109" w:rsidRPr="00A715B7">
          <w:rPr>
            <w:rStyle w:val="Hyperlink"/>
            <w:rFonts w:ascii="Times New Roman" w:hAnsi="Times New Roman"/>
            <w:noProof/>
            <w:sz w:val="24"/>
            <w:szCs w:val="24"/>
          </w:rPr>
          <w:t>2.5</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Sơ đồ tổng quan các chức năng chính của hệ thống</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_Toc422185505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16</w:t>
        </w:r>
        <w:r w:rsidR="000B0109" w:rsidRPr="00A715B7">
          <w:rPr>
            <w:rFonts w:ascii="Times New Roman" w:hAnsi="Times New Roman"/>
            <w:noProof/>
            <w:webHidden/>
            <w:sz w:val="24"/>
            <w:szCs w:val="24"/>
          </w:rPr>
          <w:fldChar w:fldCharType="end"/>
        </w:r>
      </w:hyperlink>
    </w:p>
    <w:p w14:paraId="04121238"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06" w:history="1">
        <w:r w:rsidR="000B0109" w:rsidRPr="00A715B7">
          <w:rPr>
            <w:rStyle w:val="Hyperlink"/>
            <w:rFonts w:ascii="Times New Roman" w:hAnsi="Times New Roman"/>
            <w:sz w:val="24"/>
            <w:szCs w:val="24"/>
          </w:rPr>
          <w:t>2.5.1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Các tác nhân tham gia hệ thống</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_Toc422185506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16</w:t>
        </w:r>
        <w:r w:rsidR="000B0109" w:rsidRPr="00A715B7">
          <w:rPr>
            <w:rFonts w:ascii="Times New Roman" w:hAnsi="Times New Roman"/>
            <w:webHidden/>
            <w:sz w:val="24"/>
            <w:szCs w:val="24"/>
          </w:rPr>
          <w:fldChar w:fldCharType="end"/>
        </w:r>
      </w:hyperlink>
    </w:p>
    <w:p w14:paraId="445190E3"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07" w:history="1">
        <w:r w:rsidR="000B0109" w:rsidRPr="00A715B7">
          <w:rPr>
            <w:rStyle w:val="Hyperlink"/>
            <w:rFonts w:ascii="Times New Roman" w:hAnsi="Times New Roman"/>
            <w:sz w:val="24"/>
            <w:szCs w:val="24"/>
          </w:rPr>
          <w:t>2.5.2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Các chức năng chính của hệ thống</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_Toc422185507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17</w:t>
        </w:r>
        <w:r w:rsidR="000B0109" w:rsidRPr="00A715B7">
          <w:rPr>
            <w:rFonts w:ascii="Times New Roman" w:hAnsi="Times New Roman"/>
            <w:webHidden/>
            <w:sz w:val="24"/>
            <w:szCs w:val="24"/>
          </w:rPr>
          <w:fldChar w:fldCharType="end"/>
        </w:r>
      </w:hyperlink>
    </w:p>
    <w:p w14:paraId="08302431"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08" w:history="1">
        <w:r w:rsidR="000B0109" w:rsidRPr="00A715B7">
          <w:rPr>
            <w:rStyle w:val="Hyperlink"/>
            <w:rFonts w:ascii="Times New Roman" w:hAnsi="Times New Roman"/>
            <w:sz w:val="24"/>
            <w:szCs w:val="24"/>
          </w:rPr>
          <w:t>2.5.3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Các thực thể chính (Key Abstraction)</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_Toc422185508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18</w:t>
        </w:r>
        <w:r w:rsidR="000B0109" w:rsidRPr="00A715B7">
          <w:rPr>
            <w:rFonts w:ascii="Times New Roman" w:hAnsi="Times New Roman"/>
            <w:webHidden/>
            <w:sz w:val="24"/>
            <w:szCs w:val="24"/>
          </w:rPr>
          <w:fldChar w:fldCharType="end"/>
        </w:r>
      </w:hyperlink>
    </w:p>
    <w:p w14:paraId="39E92978"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09" w:history="1">
        <w:r w:rsidR="000B0109" w:rsidRPr="00A715B7">
          <w:rPr>
            <w:rStyle w:val="Hyperlink"/>
            <w:rFonts w:ascii="Times New Roman" w:hAnsi="Times New Roman"/>
            <w:sz w:val="24"/>
            <w:szCs w:val="24"/>
          </w:rPr>
          <w:t>2.5.4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Bảng ánh xạ BR với UC</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_Toc422185509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19</w:t>
        </w:r>
        <w:r w:rsidR="000B0109" w:rsidRPr="00A715B7">
          <w:rPr>
            <w:rFonts w:ascii="Times New Roman" w:hAnsi="Times New Roman"/>
            <w:webHidden/>
            <w:sz w:val="24"/>
            <w:szCs w:val="24"/>
          </w:rPr>
          <w:fldChar w:fldCharType="end"/>
        </w:r>
      </w:hyperlink>
    </w:p>
    <w:p w14:paraId="40E8A6E0"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10" w:history="1">
        <w:r w:rsidR="000B0109" w:rsidRPr="00A715B7">
          <w:rPr>
            <w:rStyle w:val="Hyperlink"/>
            <w:rFonts w:ascii="Times New Roman" w:hAnsi="Times New Roman"/>
            <w:sz w:val="24"/>
            <w:szCs w:val="24"/>
          </w:rPr>
          <w:t>2.5.5</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luồng công việc</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_Toc422185510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20</w:t>
        </w:r>
        <w:r w:rsidR="000B0109" w:rsidRPr="00A715B7">
          <w:rPr>
            <w:rFonts w:ascii="Times New Roman" w:hAnsi="Times New Roman"/>
            <w:webHidden/>
            <w:sz w:val="24"/>
            <w:szCs w:val="24"/>
          </w:rPr>
          <w:fldChar w:fldCharType="end"/>
        </w:r>
      </w:hyperlink>
    </w:p>
    <w:p w14:paraId="3856C7C0"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11" w:history="1">
        <w:r w:rsidR="000B0109" w:rsidRPr="00A715B7">
          <w:rPr>
            <w:rStyle w:val="Hyperlink"/>
            <w:rFonts w:ascii="Times New Roman" w:hAnsi="Times New Roman"/>
            <w:noProof/>
            <w:sz w:val="24"/>
            <w:szCs w:val="24"/>
          </w:rPr>
          <w:t>2.6</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Các ràng buộc khác</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_Toc422185511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21</w:t>
        </w:r>
        <w:r w:rsidR="000B0109" w:rsidRPr="00A715B7">
          <w:rPr>
            <w:rFonts w:ascii="Times New Roman" w:hAnsi="Times New Roman"/>
            <w:noProof/>
            <w:webHidden/>
            <w:sz w:val="24"/>
            <w:szCs w:val="24"/>
          </w:rPr>
          <w:fldChar w:fldCharType="end"/>
        </w:r>
      </w:hyperlink>
    </w:p>
    <w:p w14:paraId="7439EB8F" w14:textId="77777777" w:rsidR="000B0109" w:rsidRPr="00A715B7" w:rsidRDefault="00A95383">
      <w:pPr>
        <w:pStyle w:val="TOC1"/>
        <w:tabs>
          <w:tab w:val="left" w:pos="360"/>
        </w:tabs>
        <w:rPr>
          <w:rFonts w:ascii="Times New Roman" w:eastAsiaTheme="minorEastAsia" w:hAnsi="Times New Roman"/>
          <w:b w:val="0"/>
          <w:noProof/>
          <w:spacing w:val="0"/>
          <w:szCs w:val="24"/>
        </w:rPr>
      </w:pPr>
      <w:hyperlink w:anchor="_Toc422185512" w:history="1">
        <w:r w:rsidR="000B0109" w:rsidRPr="00A715B7">
          <w:rPr>
            <w:rStyle w:val="Hyperlink"/>
            <w:rFonts w:ascii="Times New Roman" w:hAnsi="Times New Roman"/>
            <w:noProof/>
            <w:szCs w:val="24"/>
          </w:rPr>
          <w:t>3</w:t>
        </w:r>
        <w:r w:rsidR="000B0109" w:rsidRPr="00A715B7">
          <w:rPr>
            <w:rFonts w:ascii="Times New Roman" w:eastAsiaTheme="minorEastAsia" w:hAnsi="Times New Roman"/>
            <w:b w:val="0"/>
            <w:noProof/>
            <w:spacing w:val="0"/>
            <w:szCs w:val="24"/>
          </w:rPr>
          <w:tab/>
        </w:r>
        <w:r w:rsidR="000B0109" w:rsidRPr="00A715B7">
          <w:rPr>
            <w:rStyle w:val="Hyperlink"/>
            <w:rFonts w:ascii="Times New Roman" w:hAnsi="Times New Roman"/>
            <w:noProof/>
            <w:sz w:val="26"/>
            <w:szCs w:val="26"/>
          </w:rPr>
          <w:t>Kế hoạch phát triển dự án</w:t>
        </w:r>
        <w:r w:rsidR="000B0109" w:rsidRPr="00A715B7">
          <w:rPr>
            <w:rFonts w:ascii="Times New Roman" w:hAnsi="Times New Roman"/>
            <w:b w:val="0"/>
            <w:noProof/>
            <w:webHidden/>
            <w:szCs w:val="24"/>
          </w:rPr>
          <w:tab/>
        </w:r>
        <w:r w:rsidR="000B0109" w:rsidRPr="00A715B7">
          <w:rPr>
            <w:rFonts w:ascii="Times New Roman" w:hAnsi="Times New Roman"/>
            <w:b w:val="0"/>
            <w:noProof/>
            <w:webHidden/>
            <w:szCs w:val="24"/>
          </w:rPr>
          <w:fldChar w:fldCharType="begin"/>
        </w:r>
        <w:r w:rsidR="000B0109" w:rsidRPr="00A715B7">
          <w:rPr>
            <w:rFonts w:ascii="Times New Roman" w:hAnsi="Times New Roman"/>
            <w:b w:val="0"/>
            <w:noProof/>
            <w:webHidden/>
            <w:szCs w:val="24"/>
          </w:rPr>
          <w:instrText xml:space="preserve"> PAGEREF _Toc422185512 \h </w:instrText>
        </w:r>
        <w:r w:rsidR="000B0109" w:rsidRPr="00A715B7">
          <w:rPr>
            <w:rFonts w:ascii="Times New Roman" w:hAnsi="Times New Roman"/>
            <w:b w:val="0"/>
            <w:noProof/>
            <w:webHidden/>
            <w:szCs w:val="24"/>
          </w:rPr>
        </w:r>
        <w:r w:rsidR="000B0109" w:rsidRPr="00A715B7">
          <w:rPr>
            <w:rFonts w:ascii="Times New Roman" w:hAnsi="Times New Roman"/>
            <w:b w:val="0"/>
            <w:noProof/>
            <w:webHidden/>
            <w:szCs w:val="24"/>
          </w:rPr>
          <w:fldChar w:fldCharType="separate"/>
        </w:r>
        <w:r w:rsidR="00297FE2" w:rsidRPr="00A715B7">
          <w:rPr>
            <w:rFonts w:ascii="Times New Roman" w:hAnsi="Times New Roman"/>
            <w:b w:val="0"/>
            <w:noProof/>
            <w:webHidden/>
            <w:szCs w:val="24"/>
          </w:rPr>
          <w:t>22</w:t>
        </w:r>
        <w:r w:rsidR="000B0109" w:rsidRPr="00A715B7">
          <w:rPr>
            <w:rFonts w:ascii="Times New Roman" w:hAnsi="Times New Roman"/>
            <w:b w:val="0"/>
            <w:noProof/>
            <w:webHidden/>
            <w:szCs w:val="24"/>
          </w:rPr>
          <w:fldChar w:fldCharType="end"/>
        </w:r>
      </w:hyperlink>
    </w:p>
    <w:p w14:paraId="6D0ED2D8" w14:textId="77777777" w:rsidR="000B0109" w:rsidRPr="00A715B7" w:rsidRDefault="00A95383">
      <w:pPr>
        <w:pStyle w:val="TOC1"/>
        <w:tabs>
          <w:tab w:val="left" w:pos="360"/>
        </w:tabs>
        <w:rPr>
          <w:rFonts w:ascii="Times New Roman" w:eastAsiaTheme="minorEastAsia" w:hAnsi="Times New Roman"/>
          <w:b w:val="0"/>
          <w:noProof/>
          <w:spacing w:val="0"/>
          <w:szCs w:val="24"/>
        </w:rPr>
      </w:pPr>
      <w:hyperlink w:anchor="_Toc422185513" w:history="1">
        <w:r w:rsidR="000B0109" w:rsidRPr="00A715B7">
          <w:rPr>
            <w:rStyle w:val="Hyperlink"/>
            <w:rFonts w:ascii="Times New Roman" w:hAnsi="Times New Roman"/>
            <w:noProof/>
            <w:szCs w:val="24"/>
          </w:rPr>
          <w:t>4</w:t>
        </w:r>
        <w:r w:rsidR="000B0109" w:rsidRPr="00A715B7">
          <w:rPr>
            <w:rFonts w:ascii="Times New Roman" w:eastAsiaTheme="minorEastAsia" w:hAnsi="Times New Roman"/>
            <w:b w:val="0"/>
            <w:noProof/>
            <w:spacing w:val="0"/>
            <w:szCs w:val="24"/>
          </w:rPr>
          <w:tab/>
        </w:r>
        <w:r w:rsidR="000B0109" w:rsidRPr="00A715B7">
          <w:rPr>
            <w:rStyle w:val="Hyperlink"/>
            <w:rFonts w:ascii="Times New Roman" w:hAnsi="Times New Roman"/>
            <w:noProof/>
            <w:sz w:val="26"/>
            <w:szCs w:val="26"/>
            <w:u w:val="none"/>
          </w:rPr>
          <w:t>Đặc tả các chức năng của hệ thống</w:t>
        </w:r>
        <w:r w:rsidR="000B0109" w:rsidRPr="00A715B7">
          <w:rPr>
            <w:rFonts w:ascii="Times New Roman" w:hAnsi="Times New Roman"/>
            <w:b w:val="0"/>
            <w:noProof/>
            <w:webHidden/>
            <w:szCs w:val="24"/>
          </w:rPr>
          <w:tab/>
        </w:r>
        <w:r w:rsidR="000B0109" w:rsidRPr="00A715B7">
          <w:rPr>
            <w:rFonts w:ascii="Times New Roman" w:hAnsi="Times New Roman"/>
            <w:b w:val="0"/>
            <w:noProof/>
            <w:webHidden/>
            <w:szCs w:val="24"/>
          </w:rPr>
          <w:fldChar w:fldCharType="begin"/>
        </w:r>
        <w:r w:rsidR="000B0109" w:rsidRPr="00A715B7">
          <w:rPr>
            <w:rFonts w:ascii="Times New Roman" w:hAnsi="Times New Roman"/>
            <w:b w:val="0"/>
            <w:noProof/>
            <w:webHidden/>
            <w:szCs w:val="24"/>
          </w:rPr>
          <w:instrText xml:space="preserve"> PAGEREF _Toc422185513 \h </w:instrText>
        </w:r>
        <w:r w:rsidR="000B0109" w:rsidRPr="00A715B7">
          <w:rPr>
            <w:rFonts w:ascii="Times New Roman" w:hAnsi="Times New Roman"/>
            <w:b w:val="0"/>
            <w:noProof/>
            <w:webHidden/>
            <w:szCs w:val="24"/>
          </w:rPr>
        </w:r>
        <w:r w:rsidR="000B0109" w:rsidRPr="00A715B7">
          <w:rPr>
            <w:rFonts w:ascii="Times New Roman" w:hAnsi="Times New Roman"/>
            <w:b w:val="0"/>
            <w:noProof/>
            <w:webHidden/>
            <w:szCs w:val="24"/>
          </w:rPr>
          <w:fldChar w:fldCharType="separate"/>
        </w:r>
        <w:r w:rsidR="00297FE2" w:rsidRPr="00A715B7">
          <w:rPr>
            <w:rFonts w:ascii="Times New Roman" w:hAnsi="Times New Roman"/>
            <w:b w:val="0"/>
            <w:noProof/>
            <w:webHidden/>
            <w:szCs w:val="24"/>
          </w:rPr>
          <w:t>24</w:t>
        </w:r>
        <w:r w:rsidR="000B0109" w:rsidRPr="00A715B7">
          <w:rPr>
            <w:rFonts w:ascii="Times New Roman" w:hAnsi="Times New Roman"/>
            <w:b w:val="0"/>
            <w:noProof/>
            <w:webHidden/>
            <w:szCs w:val="24"/>
          </w:rPr>
          <w:fldChar w:fldCharType="end"/>
        </w:r>
      </w:hyperlink>
    </w:p>
    <w:p w14:paraId="6CBB9915" w14:textId="77777777" w:rsidR="000B0109" w:rsidRPr="00A715B7" w:rsidRDefault="00A95383">
      <w:pPr>
        <w:pStyle w:val="TOC2"/>
        <w:rPr>
          <w:rFonts w:ascii="Times New Roman" w:eastAsiaTheme="minorEastAsia" w:hAnsi="Times New Roman"/>
          <w:noProof/>
          <w:spacing w:val="0"/>
          <w:sz w:val="24"/>
          <w:szCs w:val="24"/>
        </w:rPr>
      </w:pPr>
      <w:hyperlink w:anchor="_Toc422185514" w:history="1">
        <w:r w:rsidR="000B0109" w:rsidRPr="00A715B7">
          <w:rPr>
            <w:rStyle w:val="Hyperlink"/>
            <w:rFonts w:ascii="Times New Roman" w:hAnsi="Times New Roman"/>
            <w:noProof/>
            <w:sz w:val="24"/>
            <w:szCs w:val="24"/>
          </w:rPr>
          <w:t>UC #0001</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_Toc422185514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24</w:t>
        </w:r>
        <w:r w:rsidR="000B0109" w:rsidRPr="00A715B7">
          <w:rPr>
            <w:rFonts w:ascii="Times New Roman" w:hAnsi="Times New Roman"/>
            <w:noProof/>
            <w:webHidden/>
            <w:sz w:val="24"/>
            <w:szCs w:val="24"/>
          </w:rPr>
          <w:fldChar w:fldCharType="end"/>
        </w:r>
      </w:hyperlink>
    </w:p>
    <w:p w14:paraId="73ECBB21" w14:textId="42336010" w:rsidR="000B0109" w:rsidRPr="00A715B7" w:rsidRDefault="00A95383">
      <w:pPr>
        <w:pStyle w:val="TOC3"/>
        <w:rPr>
          <w:rFonts w:ascii="Times New Roman" w:eastAsiaTheme="minorEastAsia" w:hAnsi="Times New Roman"/>
          <w:spacing w:val="0"/>
          <w:sz w:val="24"/>
          <w:szCs w:val="24"/>
        </w:rPr>
      </w:pPr>
      <w:hyperlink w:anchor="_Toc422185515" w:history="1">
        <w:r w:rsidR="00BD5762" w:rsidRPr="00A715B7">
          <w:rPr>
            <w:rStyle w:val="Hyperlink"/>
            <w:rFonts w:ascii="Times New Roman" w:hAnsi="Times New Roman"/>
            <w:sz w:val="24"/>
            <w:szCs w:val="24"/>
          </w:rPr>
          <w:t>ĐĂNG NHẬP</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_Toc422185515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24</w:t>
        </w:r>
        <w:r w:rsidR="000B0109" w:rsidRPr="00A715B7">
          <w:rPr>
            <w:rFonts w:ascii="Times New Roman" w:hAnsi="Times New Roman"/>
            <w:webHidden/>
            <w:sz w:val="24"/>
            <w:szCs w:val="24"/>
          </w:rPr>
          <w:fldChar w:fldCharType="end"/>
        </w:r>
      </w:hyperlink>
    </w:p>
    <w:p w14:paraId="5BD3CE9B" w14:textId="77777777" w:rsidR="000B0109" w:rsidRPr="00A715B7" w:rsidRDefault="00A95383">
      <w:pPr>
        <w:pStyle w:val="TOC2"/>
        <w:rPr>
          <w:rFonts w:ascii="Times New Roman" w:eastAsiaTheme="minorEastAsia" w:hAnsi="Times New Roman"/>
          <w:noProof/>
          <w:spacing w:val="0"/>
          <w:sz w:val="24"/>
          <w:szCs w:val="24"/>
        </w:rPr>
      </w:pPr>
      <w:hyperlink w:anchor="_Toc422185516" w:history="1">
        <w:r w:rsidR="000B0109" w:rsidRPr="00A715B7">
          <w:rPr>
            <w:rStyle w:val="Hyperlink"/>
            <w:rFonts w:ascii="Times New Roman" w:hAnsi="Times New Roman"/>
            <w:noProof/>
            <w:sz w:val="24"/>
            <w:szCs w:val="24"/>
          </w:rPr>
          <w:t>UC #0002</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_Toc422185516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26</w:t>
        </w:r>
        <w:r w:rsidR="000B0109" w:rsidRPr="00A715B7">
          <w:rPr>
            <w:rFonts w:ascii="Times New Roman" w:hAnsi="Times New Roman"/>
            <w:noProof/>
            <w:webHidden/>
            <w:sz w:val="24"/>
            <w:szCs w:val="24"/>
          </w:rPr>
          <w:fldChar w:fldCharType="end"/>
        </w:r>
      </w:hyperlink>
    </w:p>
    <w:p w14:paraId="67AA069E" w14:textId="39E44AFD" w:rsidR="000B0109" w:rsidRPr="00A715B7" w:rsidRDefault="00A95383">
      <w:pPr>
        <w:pStyle w:val="TOC3"/>
        <w:rPr>
          <w:rFonts w:ascii="Times New Roman" w:eastAsiaTheme="minorEastAsia" w:hAnsi="Times New Roman"/>
          <w:spacing w:val="0"/>
          <w:sz w:val="24"/>
          <w:szCs w:val="24"/>
        </w:rPr>
      </w:pPr>
      <w:hyperlink w:anchor="_Toc422185517" w:history="1">
        <w:r w:rsidR="00BD5762" w:rsidRPr="00A715B7">
          <w:rPr>
            <w:rStyle w:val="Hyperlink"/>
            <w:rFonts w:ascii="Times New Roman" w:hAnsi="Times New Roman"/>
            <w:sz w:val="24"/>
            <w:szCs w:val="24"/>
            <w:lang w:val="vi-VN"/>
          </w:rPr>
          <w:t>QUẢN LÝ NHÂN VIÊN</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_Toc422185517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26</w:t>
        </w:r>
        <w:r w:rsidR="000B0109" w:rsidRPr="00A715B7">
          <w:rPr>
            <w:rFonts w:ascii="Times New Roman" w:hAnsi="Times New Roman"/>
            <w:webHidden/>
            <w:sz w:val="24"/>
            <w:szCs w:val="24"/>
          </w:rPr>
          <w:fldChar w:fldCharType="end"/>
        </w:r>
      </w:hyperlink>
    </w:p>
    <w:p w14:paraId="00CCD456" w14:textId="77777777" w:rsidR="000B0109" w:rsidRPr="00A715B7" w:rsidRDefault="00A95383">
      <w:pPr>
        <w:pStyle w:val="TOC2"/>
        <w:rPr>
          <w:rFonts w:ascii="Times New Roman" w:eastAsiaTheme="minorEastAsia" w:hAnsi="Times New Roman"/>
          <w:noProof/>
          <w:spacing w:val="0"/>
          <w:sz w:val="24"/>
          <w:szCs w:val="24"/>
        </w:rPr>
      </w:pPr>
      <w:hyperlink w:anchor="_Toc422185518" w:history="1">
        <w:r w:rsidR="000B0109" w:rsidRPr="00A715B7">
          <w:rPr>
            <w:rStyle w:val="Hyperlink"/>
            <w:rFonts w:ascii="Times New Roman" w:hAnsi="Times New Roman"/>
            <w:noProof/>
            <w:sz w:val="24"/>
            <w:szCs w:val="24"/>
          </w:rPr>
          <w:t>UC #0003</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_Toc422185518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27</w:t>
        </w:r>
        <w:r w:rsidR="000B0109" w:rsidRPr="00A715B7">
          <w:rPr>
            <w:rFonts w:ascii="Times New Roman" w:hAnsi="Times New Roman"/>
            <w:noProof/>
            <w:webHidden/>
            <w:sz w:val="24"/>
            <w:szCs w:val="24"/>
          </w:rPr>
          <w:fldChar w:fldCharType="end"/>
        </w:r>
      </w:hyperlink>
    </w:p>
    <w:p w14:paraId="4CFAA129" w14:textId="3A586954" w:rsidR="000B0109" w:rsidRPr="00A715B7" w:rsidRDefault="00A95383">
      <w:pPr>
        <w:pStyle w:val="TOC3"/>
        <w:rPr>
          <w:rFonts w:ascii="Times New Roman" w:eastAsiaTheme="minorEastAsia" w:hAnsi="Times New Roman"/>
          <w:spacing w:val="0"/>
          <w:sz w:val="24"/>
          <w:szCs w:val="24"/>
        </w:rPr>
      </w:pPr>
      <w:hyperlink w:anchor="_Toc422185519" w:history="1">
        <w:r w:rsidR="000B0109" w:rsidRPr="00A715B7">
          <w:rPr>
            <w:rStyle w:val="Hyperlink"/>
            <w:rFonts w:ascii="Times New Roman" w:hAnsi="Times New Roman"/>
            <w:sz w:val="24"/>
            <w:szCs w:val="24"/>
          </w:rPr>
          <w:t xml:space="preserve">QUẢN LÝ </w:t>
        </w:r>
        <w:r w:rsidR="00BD5762" w:rsidRPr="00A715B7">
          <w:rPr>
            <w:rStyle w:val="Hyperlink"/>
            <w:rFonts w:ascii="Times New Roman" w:hAnsi="Times New Roman"/>
            <w:sz w:val="24"/>
            <w:szCs w:val="24"/>
            <w:lang w:val="vi-VN"/>
          </w:rPr>
          <w:t>TÀI KHOẢN</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_Toc422185519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27</w:t>
        </w:r>
        <w:r w:rsidR="000B0109" w:rsidRPr="00A715B7">
          <w:rPr>
            <w:rFonts w:ascii="Times New Roman" w:hAnsi="Times New Roman"/>
            <w:webHidden/>
            <w:sz w:val="24"/>
            <w:szCs w:val="24"/>
          </w:rPr>
          <w:fldChar w:fldCharType="end"/>
        </w:r>
      </w:hyperlink>
    </w:p>
    <w:p w14:paraId="46058B65" w14:textId="77777777" w:rsidR="000B0109" w:rsidRPr="00A715B7" w:rsidRDefault="00A95383">
      <w:pPr>
        <w:pStyle w:val="TOC2"/>
        <w:rPr>
          <w:rFonts w:ascii="Times New Roman" w:eastAsiaTheme="minorEastAsia" w:hAnsi="Times New Roman"/>
          <w:noProof/>
          <w:spacing w:val="0"/>
          <w:sz w:val="24"/>
          <w:szCs w:val="24"/>
        </w:rPr>
      </w:pPr>
      <w:hyperlink w:anchor="_Toc422185520" w:history="1">
        <w:r w:rsidR="000B0109" w:rsidRPr="00A715B7">
          <w:rPr>
            <w:rStyle w:val="Hyperlink"/>
            <w:rFonts w:ascii="Times New Roman" w:hAnsi="Times New Roman"/>
            <w:noProof/>
            <w:sz w:val="24"/>
            <w:szCs w:val="24"/>
          </w:rPr>
          <w:t>UC #0004</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_Toc422185520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30</w:t>
        </w:r>
        <w:r w:rsidR="000B0109" w:rsidRPr="00A715B7">
          <w:rPr>
            <w:rFonts w:ascii="Times New Roman" w:hAnsi="Times New Roman"/>
            <w:noProof/>
            <w:webHidden/>
            <w:sz w:val="24"/>
            <w:szCs w:val="24"/>
          </w:rPr>
          <w:fldChar w:fldCharType="end"/>
        </w:r>
      </w:hyperlink>
    </w:p>
    <w:p w14:paraId="5DC17D67" w14:textId="0FF5056D" w:rsidR="000B0109" w:rsidRPr="00A715B7" w:rsidRDefault="00A95383">
      <w:pPr>
        <w:pStyle w:val="TOC3"/>
        <w:rPr>
          <w:rFonts w:ascii="Times New Roman" w:eastAsiaTheme="minorEastAsia" w:hAnsi="Times New Roman"/>
          <w:spacing w:val="0"/>
          <w:sz w:val="24"/>
          <w:szCs w:val="24"/>
        </w:rPr>
      </w:pPr>
      <w:hyperlink w:anchor="_Toc422185521" w:history="1">
        <w:r w:rsidR="000A2D94" w:rsidRPr="00A715B7">
          <w:rPr>
            <w:rStyle w:val="Hyperlink"/>
            <w:rFonts w:ascii="Times New Roman" w:hAnsi="Times New Roman"/>
            <w:sz w:val="24"/>
            <w:szCs w:val="24"/>
            <w:lang w:val="vi-VN"/>
          </w:rPr>
          <w:t>QUẢN LÝ ĐƠN VỊ</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_Toc422185521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30</w:t>
        </w:r>
        <w:r w:rsidR="000B0109" w:rsidRPr="00A715B7">
          <w:rPr>
            <w:rFonts w:ascii="Times New Roman" w:hAnsi="Times New Roman"/>
            <w:webHidden/>
            <w:sz w:val="24"/>
            <w:szCs w:val="24"/>
          </w:rPr>
          <w:fldChar w:fldCharType="end"/>
        </w:r>
      </w:hyperlink>
    </w:p>
    <w:p w14:paraId="62F4BED8" w14:textId="77777777" w:rsidR="000B0109" w:rsidRPr="00A715B7" w:rsidRDefault="00A95383">
      <w:pPr>
        <w:pStyle w:val="TOC2"/>
        <w:rPr>
          <w:rFonts w:ascii="Times New Roman" w:eastAsiaTheme="minorEastAsia" w:hAnsi="Times New Roman"/>
          <w:noProof/>
          <w:spacing w:val="0"/>
          <w:sz w:val="24"/>
          <w:szCs w:val="24"/>
        </w:rPr>
      </w:pPr>
      <w:hyperlink w:anchor="_Toc422185522" w:history="1">
        <w:r w:rsidR="000B0109" w:rsidRPr="00A715B7">
          <w:rPr>
            <w:rStyle w:val="Hyperlink"/>
            <w:rFonts w:ascii="Times New Roman" w:hAnsi="Times New Roman"/>
            <w:noProof/>
            <w:sz w:val="24"/>
            <w:szCs w:val="24"/>
          </w:rPr>
          <w:t>UC #0005</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_Toc422185522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40</w:t>
        </w:r>
        <w:r w:rsidR="000B0109" w:rsidRPr="00A715B7">
          <w:rPr>
            <w:rFonts w:ascii="Times New Roman" w:hAnsi="Times New Roman"/>
            <w:noProof/>
            <w:webHidden/>
            <w:sz w:val="24"/>
            <w:szCs w:val="24"/>
          </w:rPr>
          <w:fldChar w:fldCharType="end"/>
        </w:r>
      </w:hyperlink>
    </w:p>
    <w:p w14:paraId="624A49EB" w14:textId="15CED7B3" w:rsidR="000B0109" w:rsidRPr="00A715B7" w:rsidRDefault="00A95383">
      <w:pPr>
        <w:pStyle w:val="TOC3"/>
        <w:rPr>
          <w:rFonts w:ascii="Times New Roman" w:eastAsiaTheme="minorEastAsia" w:hAnsi="Times New Roman"/>
          <w:spacing w:val="0"/>
          <w:sz w:val="24"/>
          <w:szCs w:val="24"/>
        </w:rPr>
      </w:pPr>
      <w:hyperlink w:anchor="_Toc422185523" w:history="1">
        <w:r w:rsidR="00BD5762" w:rsidRPr="00A715B7">
          <w:rPr>
            <w:rStyle w:val="Hyperlink"/>
            <w:rFonts w:ascii="Times New Roman" w:hAnsi="Times New Roman"/>
            <w:sz w:val="24"/>
            <w:szCs w:val="24"/>
          </w:rPr>
          <w:t>CHỨC NĂNG</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_Toc422185523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40</w:t>
        </w:r>
        <w:r w:rsidR="000B0109" w:rsidRPr="00A715B7">
          <w:rPr>
            <w:rFonts w:ascii="Times New Roman" w:hAnsi="Times New Roman"/>
            <w:webHidden/>
            <w:sz w:val="24"/>
            <w:szCs w:val="24"/>
          </w:rPr>
          <w:fldChar w:fldCharType="end"/>
        </w:r>
      </w:hyperlink>
    </w:p>
    <w:p w14:paraId="5702BA53" w14:textId="77777777" w:rsidR="000B0109" w:rsidRPr="00A715B7" w:rsidRDefault="00A95383">
      <w:pPr>
        <w:pStyle w:val="TOC2"/>
        <w:rPr>
          <w:rFonts w:ascii="Times New Roman" w:eastAsiaTheme="minorEastAsia" w:hAnsi="Times New Roman"/>
          <w:noProof/>
          <w:spacing w:val="0"/>
          <w:sz w:val="24"/>
          <w:szCs w:val="24"/>
        </w:rPr>
      </w:pPr>
      <w:hyperlink w:anchor="_Toc422185524" w:history="1">
        <w:r w:rsidR="000B0109" w:rsidRPr="00A715B7">
          <w:rPr>
            <w:rStyle w:val="Hyperlink"/>
            <w:rFonts w:ascii="Times New Roman" w:hAnsi="Times New Roman"/>
            <w:noProof/>
            <w:sz w:val="24"/>
            <w:szCs w:val="24"/>
          </w:rPr>
          <w:t>UC #0006</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_Toc422185524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47</w:t>
        </w:r>
        <w:r w:rsidR="000B0109" w:rsidRPr="00A715B7">
          <w:rPr>
            <w:rFonts w:ascii="Times New Roman" w:hAnsi="Times New Roman"/>
            <w:noProof/>
            <w:webHidden/>
            <w:sz w:val="24"/>
            <w:szCs w:val="24"/>
          </w:rPr>
          <w:fldChar w:fldCharType="end"/>
        </w:r>
      </w:hyperlink>
    </w:p>
    <w:p w14:paraId="1EB2E8F5" w14:textId="17729625" w:rsidR="000B0109" w:rsidRPr="00A715B7" w:rsidRDefault="00A95383">
      <w:pPr>
        <w:pStyle w:val="TOC3"/>
        <w:rPr>
          <w:rFonts w:ascii="Times New Roman" w:eastAsiaTheme="minorEastAsia" w:hAnsi="Times New Roman"/>
          <w:spacing w:val="0"/>
          <w:sz w:val="24"/>
          <w:szCs w:val="24"/>
        </w:rPr>
      </w:pPr>
      <w:hyperlink w:anchor="_Toc422185525" w:history="1">
        <w:r w:rsidR="00BD5762" w:rsidRPr="00A715B7">
          <w:rPr>
            <w:rStyle w:val="Hyperlink"/>
            <w:rFonts w:ascii="Times New Roman" w:hAnsi="Times New Roman"/>
            <w:sz w:val="24"/>
            <w:szCs w:val="24"/>
          </w:rPr>
          <w:t>CHỨC NĂNG</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_Toc422185525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47</w:t>
        </w:r>
        <w:r w:rsidR="000B0109" w:rsidRPr="00A715B7">
          <w:rPr>
            <w:rFonts w:ascii="Times New Roman" w:hAnsi="Times New Roman"/>
            <w:webHidden/>
            <w:sz w:val="24"/>
            <w:szCs w:val="24"/>
          </w:rPr>
          <w:fldChar w:fldCharType="end"/>
        </w:r>
      </w:hyperlink>
    </w:p>
    <w:p w14:paraId="509FBA92" w14:textId="77777777" w:rsidR="000B0109" w:rsidRPr="00A715B7" w:rsidRDefault="00A95383">
      <w:pPr>
        <w:pStyle w:val="TOC2"/>
        <w:rPr>
          <w:rFonts w:ascii="Times New Roman" w:eastAsiaTheme="minorEastAsia" w:hAnsi="Times New Roman"/>
          <w:noProof/>
          <w:spacing w:val="0"/>
          <w:sz w:val="24"/>
          <w:szCs w:val="24"/>
        </w:rPr>
      </w:pPr>
      <w:hyperlink w:anchor="_Toc422185526" w:history="1">
        <w:r w:rsidR="000B0109" w:rsidRPr="00A715B7">
          <w:rPr>
            <w:rStyle w:val="Hyperlink"/>
            <w:rFonts w:ascii="Times New Roman" w:hAnsi="Times New Roman"/>
            <w:noProof/>
            <w:sz w:val="24"/>
            <w:szCs w:val="24"/>
          </w:rPr>
          <w:t>UC #0007</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_Toc422185526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52</w:t>
        </w:r>
        <w:r w:rsidR="000B0109" w:rsidRPr="00A715B7">
          <w:rPr>
            <w:rFonts w:ascii="Times New Roman" w:hAnsi="Times New Roman"/>
            <w:noProof/>
            <w:webHidden/>
            <w:sz w:val="24"/>
            <w:szCs w:val="24"/>
          </w:rPr>
          <w:fldChar w:fldCharType="end"/>
        </w:r>
      </w:hyperlink>
    </w:p>
    <w:p w14:paraId="1AC55C64" w14:textId="135B224B" w:rsidR="000B0109" w:rsidRPr="00A715B7" w:rsidRDefault="00A95383">
      <w:pPr>
        <w:pStyle w:val="TOC3"/>
        <w:rPr>
          <w:rFonts w:ascii="Times New Roman" w:eastAsiaTheme="minorEastAsia" w:hAnsi="Times New Roman"/>
          <w:spacing w:val="0"/>
          <w:sz w:val="24"/>
          <w:szCs w:val="24"/>
        </w:rPr>
      </w:pPr>
      <w:hyperlink w:anchor="_Toc422185527" w:history="1">
        <w:r w:rsidR="00BD5762" w:rsidRPr="00A715B7">
          <w:rPr>
            <w:rStyle w:val="Hyperlink"/>
            <w:rFonts w:ascii="Times New Roman" w:hAnsi="Times New Roman"/>
            <w:sz w:val="24"/>
            <w:szCs w:val="24"/>
            <w:lang w:val="vi-VN"/>
          </w:rPr>
          <w:t>CHỨC NĂNG</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_Toc422185527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52</w:t>
        </w:r>
        <w:r w:rsidR="000B0109" w:rsidRPr="00A715B7">
          <w:rPr>
            <w:rFonts w:ascii="Times New Roman" w:hAnsi="Times New Roman"/>
            <w:webHidden/>
            <w:sz w:val="24"/>
            <w:szCs w:val="24"/>
          </w:rPr>
          <w:fldChar w:fldCharType="end"/>
        </w:r>
      </w:hyperlink>
    </w:p>
    <w:p w14:paraId="20762AA4" w14:textId="77777777" w:rsidR="000B0109" w:rsidRPr="00A715B7" w:rsidRDefault="00A95383">
      <w:pPr>
        <w:pStyle w:val="TOC2"/>
        <w:rPr>
          <w:rFonts w:ascii="Times New Roman" w:eastAsiaTheme="minorEastAsia" w:hAnsi="Times New Roman"/>
          <w:noProof/>
          <w:spacing w:val="0"/>
          <w:sz w:val="24"/>
          <w:szCs w:val="24"/>
        </w:rPr>
      </w:pPr>
      <w:hyperlink w:anchor="_Toc422185528" w:history="1">
        <w:r w:rsidR="000B0109" w:rsidRPr="00A715B7">
          <w:rPr>
            <w:rStyle w:val="Hyperlink"/>
            <w:rFonts w:ascii="Times New Roman" w:hAnsi="Times New Roman"/>
            <w:noProof/>
            <w:sz w:val="24"/>
            <w:szCs w:val="24"/>
          </w:rPr>
          <w:t>UC #0008</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_Toc422185528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56</w:t>
        </w:r>
        <w:r w:rsidR="000B0109" w:rsidRPr="00A715B7">
          <w:rPr>
            <w:rFonts w:ascii="Times New Roman" w:hAnsi="Times New Roman"/>
            <w:noProof/>
            <w:webHidden/>
            <w:sz w:val="24"/>
            <w:szCs w:val="24"/>
          </w:rPr>
          <w:fldChar w:fldCharType="end"/>
        </w:r>
      </w:hyperlink>
    </w:p>
    <w:p w14:paraId="704EA5E6" w14:textId="5B80F197" w:rsidR="000B0109" w:rsidRPr="00A715B7" w:rsidRDefault="00A95383">
      <w:pPr>
        <w:pStyle w:val="TOC3"/>
        <w:rPr>
          <w:rFonts w:ascii="Times New Roman" w:eastAsiaTheme="minorEastAsia" w:hAnsi="Times New Roman"/>
          <w:spacing w:val="0"/>
          <w:sz w:val="24"/>
          <w:szCs w:val="24"/>
        </w:rPr>
      </w:pPr>
      <w:hyperlink w:anchor="_Toc422185529" w:history="1">
        <w:r w:rsidR="00BD5762" w:rsidRPr="00A715B7">
          <w:rPr>
            <w:rStyle w:val="Hyperlink"/>
            <w:rFonts w:ascii="Times New Roman" w:hAnsi="Times New Roman"/>
            <w:sz w:val="24"/>
            <w:szCs w:val="24"/>
            <w:lang w:val="vi-VN"/>
          </w:rPr>
          <w:t>CHỨC NĂNG</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_Toc422185529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56</w:t>
        </w:r>
        <w:r w:rsidR="000B0109" w:rsidRPr="00A715B7">
          <w:rPr>
            <w:rFonts w:ascii="Times New Roman" w:hAnsi="Times New Roman"/>
            <w:webHidden/>
            <w:sz w:val="24"/>
            <w:szCs w:val="24"/>
          </w:rPr>
          <w:fldChar w:fldCharType="end"/>
        </w:r>
      </w:hyperlink>
    </w:p>
    <w:p w14:paraId="143F5DF8" w14:textId="77777777" w:rsidR="000B0109" w:rsidRPr="00A715B7" w:rsidRDefault="00A95383">
      <w:pPr>
        <w:pStyle w:val="TOC1"/>
        <w:tabs>
          <w:tab w:val="left" w:pos="360"/>
        </w:tabs>
        <w:rPr>
          <w:rFonts w:ascii="Times New Roman" w:eastAsiaTheme="minorEastAsia" w:hAnsi="Times New Roman"/>
          <w:b w:val="0"/>
          <w:noProof/>
          <w:spacing w:val="0"/>
          <w:szCs w:val="24"/>
        </w:rPr>
      </w:pPr>
      <w:hyperlink w:anchor="_Toc422185542" w:history="1">
        <w:r w:rsidR="000B0109" w:rsidRPr="00A715B7">
          <w:rPr>
            <w:rStyle w:val="Hyperlink"/>
            <w:rFonts w:ascii="Times New Roman" w:hAnsi="Times New Roman"/>
            <w:noProof/>
            <w:szCs w:val="24"/>
          </w:rPr>
          <w:t>5</w:t>
        </w:r>
        <w:r w:rsidR="000B0109" w:rsidRPr="00A715B7">
          <w:rPr>
            <w:rFonts w:ascii="Times New Roman" w:eastAsiaTheme="minorEastAsia" w:hAnsi="Times New Roman"/>
            <w:b w:val="0"/>
            <w:noProof/>
            <w:spacing w:val="0"/>
            <w:szCs w:val="24"/>
          </w:rPr>
          <w:tab/>
        </w:r>
        <w:r w:rsidR="000B0109" w:rsidRPr="00A715B7">
          <w:rPr>
            <w:rStyle w:val="Hyperlink"/>
            <w:rFonts w:ascii="Times New Roman" w:hAnsi="Times New Roman"/>
            <w:noProof/>
            <w:sz w:val="26"/>
            <w:szCs w:val="26"/>
            <w:u w:val="none"/>
          </w:rPr>
          <w:t>Phân tích và thiết kế các chức năng</w:t>
        </w:r>
        <w:r w:rsidR="000B0109" w:rsidRPr="00A715B7">
          <w:rPr>
            <w:rFonts w:ascii="Times New Roman" w:hAnsi="Times New Roman"/>
            <w:b w:val="0"/>
            <w:noProof/>
            <w:webHidden/>
            <w:szCs w:val="24"/>
          </w:rPr>
          <w:tab/>
        </w:r>
        <w:r w:rsidR="000B0109" w:rsidRPr="00A715B7">
          <w:rPr>
            <w:rFonts w:ascii="Times New Roman" w:hAnsi="Times New Roman"/>
            <w:b w:val="0"/>
            <w:noProof/>
            <w:webHidden/>
            <w:szCs w:val="24"/>
          </w:rPr>
          <w:fldChar w:fldCharType="begin"/>
        </w:r>
        <w:r w:rsidR="000B0109" w:rsidRPr="00A715B7">
          <w:rPr>
            <w:rFonts w:ascii="Times New Roman" w:hAnsi="Times New Roman"/>
            <w:b w:val="0"/>
            <w:noProof/>
            <w:webHidden/>
            <w:szCs w:val="24"/>
          </w:rPr>
          <w:instrText xml:space="preserve"> PAGEREF _Toc422185542 \h </w:instrText>
        </w:r>
        <w:r w:rsidR="000B0109" w:rsidRPr="00A715B7">
          <w:rPr>
            <w:rFonts w:ascii="Times New Roman" w:hAnsi="Times New Roman"/>
            <w:b w:val="0"/>
            <w:noProof/>
            <w:webHidden/>
            <w:szCs w:val="24"/>
          </w:rPr>
        </w:r>
        <w:r w:rsidR="000B0109" w:rsidRPr="00A715B7">
          <w:rPr>
            <w:rFonts w:ascii="Times New Roman" w:hAnsi="Times New Roman"/>
            <w:b w:val="0"/>
            <w:noProof/>
            <w:webHidden/>
            <w:szCs w:val="24"/>
          </w:rPr>
          <w:fldChar w:fldCharType="separate"/>
        </w:r>
        <w:r w:rsidR="00297FE2" w:rsidRPr="00A715B7">
          <w:rPr>
            <w:rFonts w:ascii="Times New Roman" w:hAnsi="Times New Roman"/>
            <w:b w:val="0"/>
            <w:noProof/>
            <w:webHidden/>
            <w:szCs w:val="24"/>
          </w:rPr>
          <w:t>89</w:t>
        </w:r>
        <w:r w:rsidR="000B0109" w:rsidRPr="00A715B7">
          <w:rPr>
            <w:rFonts w:ascii="Times New Roman" w:hAnsi="Times New Roman"/>
            <w:b w:val="0"/>
            <w:noProof/>
            <w:webHidden/>
            <w:szCs w:val="24"/>
          </w:rPr>
          <w:fldChar w:fldCharType="end"/>
        </w:r>
      </w:hyperlink>
    </w:p>
    <w:p w14:paraId="5E04BED8"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43" w:history="1">
        <w:r w:rsidR="000B0109" w:rsidRPr="00A715B7">
          <w:rPr>
            <w:rStyle w:val="Hyperlink"/>
            <w:rFonts w:ascii="Times New Roman" w:hAnsi="Times New Roman"/>
            <w:noProof/>
            <w:sz w:val="24"/>
            <w:szCs w:val="24"/>
          </w:rPr>
          <w:t>5.1</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Kiến trúc tổng thể</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_Toc422185543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89</w:t>
        </w:r>
        <w:r w:rsidR="000B0109" w:rsidRPr="00A715B7">
          <w:rPr>
            <w:rFonts w:ascii="Times New Roman" w:hAnsi="Times New Roman"/>
            <w:noProof/>
            <w:webHidden/>
            <w:sz w:val="24"/>
            <w:szCs w:val="24"/>
          </w:rPr>
          <w:fldChar w:fldCharType="end"/>
        </w:r>
      </w:hyperlink>
    </w:p>
    <w:p w14:paraId="771A56CE"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44" w:history="1">
        <w:r w:rsidR="000B0109" w:rsidRPr="00A715B7">
          <w:rPr>
            <w:rStyle w:val="Hyperlink"/>
            <w:rFonts w:ascii="Times New Roman" w:hAnsi="Times New Roman"/>
            <w:noProof/>
            <w:sz w:val="24"/>
            <w:szCs w:val="24"/>
          </w:rPr>
          <w:t>5.2</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Chức năng UC0001</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_Toc422185544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90</w:t>
        </w:r>
        <w:r w:rsidR="000B0109" w:rsidRPr="00A715B7">
          <w:rPr>
            <w:rFonts w:ascii="Times New Roman" w:hAnsi="Times New Roman"/>
            <w:noProof/>
            <w:webHidden/>
            <w:sz w:val="24"/>
            <w:szCs w:val="24"/>
          </w:rPr>
          <w:fldChar w:fldCharType="end"/>
        </w:r>
      </w:hyperlink>
    </w:p>
    <w:p w14:paraId="48812415"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45" w:history="1">
        <w:r w:rsidR="000B0109" w:rsidRPr="00A715B7">
          <w:rPr>
            <w:rStyle w:val="Hyperlink"/>
            <w:rFonts w:ascii="Times New Roman" w:hAnsi="Times New Roman"/>
            <w:sz w:val="24"/>
            <w:szCs w:val="24"/>
          </w:rPr>
          <w:t>5.2.1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phân tích</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_Toc422185545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90</w:t>
        </w:r>
        <w:r w:rsidR="000B0109" w:rsidRPr="00A715B7">
          <w:rPr>
            <w:rFonts w:ascii="Times New Roman" w:hAnsi="Times New Roman"/>
            <w:webHidden/>
            <w:sz w:val="24"/>
            <w:szCs w:val="24"/>
          </w:rPr>
          <w:fldChar w:fldCharType="end"/>
        </w:r>
      </w:hyperlink>
    </w:p>
    <w:p w14:paraId="1D520E3A"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46" w:history="1">
        <w:r w:rsidR="000B0109" w:rsidRPr="00A715B7">
          <w:rPr>
            <w:rStyle w:val="Hyperlink"/>
            <w:rFonts w:ascii="Times New Roman" w:hAnsi="Times New Roman"/>
            <w:sz w:val="24"/>
            <w:szCs w:val="24"/>
          </w:rPr>
          <w:t>5.2.2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trình tự</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_Toc422185546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90</w:t>
        </w:r>
        <w:r w:rsidR="000B0109" w:rsidRPr="00A715B7">
          <w:rPr>
            <w:rFonts w:ascii="Times New Roman" w:hAnsi="Times New Roman"/>
            <w:webHidden/>
            <w:sz w:val="24"/>
            <w:szCs w:val="24"/>
          </w:rPr>
          <w:fldChar w:fldCharType="end"/>
        </w:r>
      </w:hyperlink>
    </w:p>
    <w:p w14:paraId="6FF87D51"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47" w:history="1">
        <w:r w:rsidR="000B0109" w:rsidRPr="00A715B7">
          <w:rPr>
            <w:rStyle w:val="Hyperlink"/>
            <w:rFonts w:ascii="Times New Roman" w:hAnsi="Times New Roman"/>
            <w:sz w:val="24"/>
            <w:szCs w:val="24"/>
          </w:rPr>
          <w:t>5.2.3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chi tiết</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_Toc422185547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90</w:t>
        </w:r>
        <w:r w:rsidR="000B0109" w:rsidRPr="00A715B7">
          <w:rPr>
            <w:rFonts w:ascii="Times New Roman" w:hAnsi="Times New Roman"/>
            <w:webHidden/>
            <w:sz w:val="24"/>
            <w:szCs w:val="24"/>
          </w:rPr>
          <w:fldChar w:fldCharType="end"/>
        </w:r>
      </w:hyperlink>
    </w:p>
    <w:p w14:paraId="2AEC79BF"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48" w:history="1">
        <w:r w:rsidR="000B0109" w:rsidRPr="00A715B7">
          <w:rPr>
            <w:rStyle w:val="Hyperlink"/>
            <w:rFonts w:ascii="Times New Roman" w:hAnsi="Times New Roman"/>
            <w:sz w:val="24"/>
            <w:szCs w:val="24"/>
          </w:rPr>
          <w:t>5.2.4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Thiết kế CSDL</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_Toc422185548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91</w:t>
        </w:r>
        <w:r w:rsidR="000B0109" w:rsidRPr="00A715B7">
          <w:rPr>
            <w:rFonts w:ascii="Times New Roman" w:hAnsi="Times New Roman"/>
            <w:webHidden/>
            <w:sz w:val="24"/>
            <w:szCs w:val="24"/>
          </w:rPr>
          <w:fldChar w:fldCharType="end"/>
        </w:r>
      </w:hyperlink>
    </w:p>
    <w:p w14:paraId="4D076ED3"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49" w:history="1">
        <w:r w:rsidR="000B0109" w:rsidRPr="00A715B7">
          <w:rPr>
            <w:rStyle w:val="Hyperlink"/>
            <w:rFonts w:ascii="Times New Roman" w:hAnsi="Times New Roman"/>
            <w:noProof/>
            <w:sz w:val="24"/>
            <w:szCs w:val="24"/>
          </w:rPr>
          <w:t>5.3</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Chức năng UC0002</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_Toc422185549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91</w:t>
        </w:r>
        <w:r w:rsidR="000B0109" w:rsidRPr="00A715B7">
          <w:rPr>
            <w:rFonts w:ascii="Times New Roman" w:hAnsi="Times New Roman"/>
            <w:noProof/>
            <w:webHidden/>
            <w:sz w:val="24"/>
            <w:szCs w:val="24"/>
          </w:rPr>
          <w:fldChar w:fldCharType="end"/>
        </w:r>
      </w:hyperlink>
    </w:p>
    <w:p w14:paraId="313377B5"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50" w:history="1">
        <w:r w:rsidR="000B0109" w:rsidRPr="00A715B7">
          <w:rPr>
            <w:rStyle w:val="Hyperlink"/>
            <w:rFonts w:ascii="Times New Roman" w:hAnsi="Times New Roman"/>
            <w:sz w:val="24"/>
            <w:szCs w:val="24"/>
          </w:rPr>
          <w:t>5.3.1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phân tích</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_Toc422185550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91</w:t>
        </w:r>
        <w:r w:rsidR="000B0109" w:rsidRPr="00A715B7">
          <w:rPr>
            <w:rFonts w:ascii="Times New Roman" w:hAnsi="Times New Roman"/>
            <w:webHidden/>
            <w:sz w:val="24"/>
            <w:szCs w:val="24"/>
          </w:rPr>
          <w:fldChar w:fldCharType="end"/>
        </w:r>
      </w:hyperlink>
    </w:p>
    <w:p w14:paraId="1E84398A"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51" w:history="1">
        <w:r w:rsidR="000B0109" w:rsidRPr="00A715B7">
          <w:rPr>
            <w:rStyle w:val="Hyperlink"/>
            <w:rFonts w:ascii="Times New Roman" w:hAnsi="Times New Roman"/>
            <w:sz w:val="24"/>
            <w:szCs w:val="24"/>
          </w:rPr>
          <w:t>5.3.2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trình tự</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_Toc422185551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92</w:t>
        </w:r>
        <w:r w:rsidR="000B0109" w:rsidRPr="00A715B7">
          <w:rPr>
            <w:rFonts w:ascii="Times New Roman" w:hAnsi="Times New Roman"/>
            <w:webHidden/>
            <w:sz w:val="24"/>
            <w:szCs w:val="24"/>
          </w:rPr>
          <w:fldChar w:fldCharType="end"/>
        </w:r>
      </w:hyperlink>
    </w:p>
    <w:p w14:paraId="51A0345B"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52" w:history="1">
        <w:r w:rsidR="000B0109" w:rsidRPr="00A715B7">
          <w:rPr>
            <w:rStyle w:val="Hyperlink"/>
            <w:rFonts w:ascii="Times New Roman" w:hAnsi="Times New Roman"/>
            <w:sz w:val="24"/>
            <w:szCs w:val="24"/>
          </w:rPr>
          <w:t>5.3.3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chi tiết</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_Toc422185552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93</w:t>
        </w:r>
        <w:r w:rsidR="000B0109" w:rsidRPr="00A715B7">
          <w:rPr>
            <w:rFonts w:ascii="Times New Roman" w:hAnsi="Times New Roman"/>
            <w:webHidden/>
            <w:sz w:val="24"/>
            <w:szCs w:val="24"/>
          </w:rPr>
          <w:fldChar w:fldCharType="end"/>
        </w:r>
      </w:hyperlink>
    </w:p>
    <w:p w14:paraId="0A055D01"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53" w:history="1">
        <w:r w:rsidR="000B0109" w:rsidRPr="00A715B7">
          <w:rPr>
            <w:rStyle w:val="Hyperlink"/>
            <w:rFonts w:ascii="Times New Roman" w:hAnsi="Times New Roman"/>
            <w:sz w:val="24"/>
            <w:szCs w:val="24"/>
          </w:rPr>
          <w:t>5.3.4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Thiết kế CSDL</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_Toc422185553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93</w:t>
        </w:r>
        <w:r w:rsidR="000B0109" w:rsidRPr="00A715B7">
          <w:rPr>
            <w:rFonts w:ascii="Times New Roman" w:hAnsi="Times New Roman"/>
            <w:webHidden/>
            <w:sz w:val="24"/>
            <w:szCs w:val="24"/>
          </w:rPr>
          <w:fldChar w:fldCharType="end"/>
        </w:r>
      </w:hyperlink>
    </w:p>
    <w:p w14:paraId="0ACDAFF4"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54" w:history="1">
        <w:r w:rsidR="000B0109" w:rsidRPr="00A715B7">
          <w:rPr>
            <w:rStyle w:val="Hyperlink"/>
            <w:rFonts w:ascii="Times New Roman" w:hAnsi="Times New Roman"/>
            <w:noProof/>
            <w:sz w:val="24"/>
            <w:szCs w:val="24"/>
          </w:rPr>
          <w:t>5.4</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Chức năng UC0003</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_Toc422185554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93</w:t>
        </w:r>
        <w:r w:rsidR="000B0109" w:rsidRPr="00A715B7">
          <w:rPr>
            <w:rFonts w:ascii="Times New Roman" w:hAnsi="Times New Roman"/>
            <w:noProof/>
            <w:webHidden/>
            <w:sz w:val="24"/>
            <w:szCs w:val="24"/>
          </w:rPr>
          <w:fldChar w:fldCharType="end"/>
        </w:r>
      </w:hyperlink>
    </w:p>
    <w:p w14:paraId="0FE3ED26"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55" w:history="1">
        <w:r w:rsidR="000B0109" w:rsidRPr="00A715B7">
          <w:rPr>
            <w:rStyle w:val="Hyperlink"/>
            <w:rFonts w:ascii="Times New Roman" w:hAnsi="Times New Roman"/>
            <w:sz w:val="24"/>
            <w:szCs w:val="24"/>
          </w:rPr>
          <w:t>5.4.1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phân tích</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_Toc422185555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93</w:t>
        </w:r>
        <w:r w:rsidR="000B0109" w:rsidRPr="00A715B7">
          <w:rPr>
            <w:rFonts w:ascii="Times New Roman" w:hAnsi="Times New Roman"/>
            <w:webHidden/>
            <w:sz w:val="24"/>
            <w:szCs w:val="24"/>
          </w:rPr>
          <w:fldChar w:fldCharType="end"/>
        </w:r>
      </w:hyperlink>
    </w:p>
    <w:p w14:paraId="360D858D"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56" w:history="1">
        <w:r w:rsidR="000B0109" w:rsidRPr="00A715B7">
          <w:rPr>
            <w:rStyle w:val="Hyperlink"/>
            <w:rFonts w:ascii="Times New Roman" w:hAnsi="Times New Roman"/>
            <w:sz w:val="24"/>
            <w:szCs w:val="24"/>
          </w:rPr>
          <w:t>5.4.2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trình tự</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_Toc422185556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94</w:t>
        </w:r>
        <w:r w:rsidR="000B0109" w:rsidRPr="00A715B7">
          <w:rPr>
            <w:rFonts w:ascii="Times New Roman" w:hAnsi="Times New Roman"/>
            <w:webHidden/>
            <w:sz w:val="24"/>
            <w:szCs w:val="24"/>
          </w:rPr>
          <w:fldChar w:fldCharType="end"/>
        </w:r>
      </w:hyperlink>
    </w:p>
    <w:p w14:paraId="3FC93549"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57" w:history="1">
        <w:r w:rsidR="000B0109" w:rsidRPr="00A715B7">
          <w:rPr>
            <w:rStyle w:val="Hyperlink"/>
            <w:rFonts w:ascii="Times New Roman" w:hAnsi="Times New Roman"/>
            <w:sz w:val="24"/>
            <w:szCs w:val="24"/>
          </w:rPr>
          <w:t>5.4.3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chi tiết</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_Toc422185557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97</w:t>
        </w:r>
        <w:r w:rsidR="000B0109" w:rsidRPr="00A715B7">
          <w:rPr>
            <w:rFonts w:ascii="Times New Roman" w:hAnsi="Times New Roman"/>
            <w:webHidden/>
            <w:sz w:val="24"/>
            <w:szCs w:val="24"/>
          </w:rPr>
          <w:fldChar w:fldCharType="end"/>
        </w:r>
      </w:hyperlink>
    </w:p>
    <w:p w14:paraId="250DFACD"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58" w:history="1">
        <w:r w:rsidR="000B0109" w:rsidRPr="00A715B7">
          <w:rPr>
            <w:rStyle w:val="Hyperlink"/>
            <w:rFonts w:ascii="Times New Roman" w:hAnsi="Times New Roman"/>
            <w:sz w:val="24"/>
            <w:szCs w:val="24"/>
          </w:rPr>
          <w:t>5.4.4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Thiết kế CSDL</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_Toc422185558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97</w:t>
        </w:r>
        <w:r w:rsidR="000B0109" w:rsidRPr="00A715B7">
          <w:rPr>
            <w:rFonts w:ascii="Times New Roman" w:hAnsi="Times New Roman"/>
            <w:webHidden/>
            <w:sz w:val="24"/>
            <w:szCs w:val="24"/>
          </w:rPr>
          <w:fldChar w:fldCharType="end"/>
        </w:r>
      </w:hyperlink>
    </w:p>
    <w:p w14:paraId="245B56AD"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59" w:history="1">
        <w:r w:rsidR="000B0109" w:rsidRPr="00A715B7">
          <w:rPr>
            <w:rStyle w:val="Hyperlink"/>
            <w:rFonts w:ascii="Times New Roman" w:hAnsi="Times New Roman"/>
            <w:noProof/>
            <w:sz w:val="24"/>
            <w:szCs w:val="24"/>
          </w:rPr>
          <w:t>5.5</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Chức năng UC0004</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_Toc422185559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97</w:t>
        </w:r>
        <w:r w:rsidR="000B0109" w:rsidRPr="00A715B7">
          <w:rPr>
            <w:rFonts w:ascii="Times New Roman" w:hAnsi="Times New Roman"/>
            <w:noProof/>
            <w:webHidden/>
            <w:sz w:val="24"/>
            <w:szCs w:val="24"/>
          </w:rPr>
          <w:fldChar w:fldCharType="end"/>
        </w:r>
      </w:hyperlink>
    </w:p>
    <w:p w14:paraId="5F18FA45"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60" w:history="1">
        <w:r w:rsidR="000B0109" w:rsidRPr="00A715B7">
          <w:rPr>
            <w:rStyle w:val="Hyperlink"/>
            <w:rFonts w:ascii="Times New Roman" w:hAnsi="Times New Roman"/>
            <w:sz w:val="24"/>
            <w:szCs w:val="24"/>
          </w:rPr>
          <w:t>5.5.1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phân tích</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_Toc422185560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97</w:t>
        </w:r>
        <w:r w:rsidR="000B0109" w:rsidRPr="00A715B7">
          <w:rPr>
            <w:rFonts w:ascii="Times New Roman" w:hAnsi="Times New Roman"/>
            <w:webHidden/>
            <w:sz w:val="24"/>
            <w:szCs w:val="24"/>
          </w:rPr>
          <w:fldChar w:fldCharType="end"/>
        </w:r>
      </w:hyperlink>
    </w:p>
    <w:p w14:paraId="5C461796"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61" w:history="1">
        <w:r w:rsidR="000B0109" w:rsidRPr="00A715B7">
          <w:rPr>
            <w:rStyle w:val="Hyperlink"/>
            <w:rFonts w:ascii="Times New Roman" w:hAnsi="Times New Roman"/>
            <w:sz w:val="24"/>
            <w:szCs w:val="24"/>
          </w:rPr>
          <w:t>5.5.2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trình tự</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_Toc422185561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98</w:t>
        </w:r>
        <w:r w:rsidR="000B0109" w:rsidRPr="00A715B7">
          <w:rPr>
            <w:rFonts w:ascii="Times New Roman" w:hAnsi="Times New Roman"/>
            <w:webHidden/>
            <w:sz w:val="24"/>
            <w:szCs w:val="24"/>
          </w:rPr>
          <w:fldChar w:fldCharType="end"/>
        </w:r>
      </w:hyperlink>
    </w:p>
    <w:p w14:paraId="0803AC43"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62" w:history="1">
        <w:r w:rsidR="000B0109" w:rsidRPr="00A715B7">
          <w:rPr>
            <w:rStyle w:val="Hyperlink"/>
            <w:rFonts w:ascii="Times New Roman" w:hAnsi="Times New Roman"/>
            <w:sz w:val="24"/>
            <w:szCs w:val="24"/>
          </w:rPr>
          <w:t>5.5.3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chi tiết</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_Toc422185562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109</w:t>
        </w:r>
        <w:r w:rsidR="000B0109" w:rsidRPr="00A715B7">
          <w:rPr>
            <w:rFonts w:ascii="Times New Roman" w:hAnsi="Times New Roman"/>
            <w:webHidden/>
            <w:sz w:val="24"/>
            <w:szCs w:val="24"/>
          </w:rPr>
          <w:fldChar w:fldCharType="end"/>
        </w:r>
      </w:hyperlink>
    </w:p>
    <w:p w14:paraId="0FF446DB"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63" w:history="1">
        <w:r w:rsidR="000B0109" w:rsidRPr="00A715B7">
          <w:rPr>
            <w:rStyle w:val="Hyperlink"/>
            <w:rFonts w:ascii="Times New Roman" w:hAnsi="Times New Roman"/>
            <w:sz w:val="24"/>
            <w:szCs w:val="24"/>
          </w:rPr>
          <w:t>5.5.4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Thiết kế CSDL</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_Toc422185563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110</w:t>
        </w:r>
        <w:r w:rsidR="000B0109" w:rsidRPr="00A715B7">
          <w:rPr>
            <w:rFonts w:ascii="Times New Roman" w:hAnsi="Times New Roman"/>
            <w:webHidden/>
            <w:sz w:val="24"/>
            <w:szCs w:val="24"/>
          </w:rPr>
          <w:fldChar w:fldCharType="end"/>
        </w:r>
      </w:hyperlink>
    </w:p>
    <w:p w14:paraId="294F0219"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64" w:history="1">
        <w:r w:rsidR="000B0109" w:rsidRPr="00A715B7">
          <w:rPr>
            <w:rStyle w:val="Hyperlink"/>
            <w:rFonts w:ascii="Times New Roman" w:hAnsi="Times New Roman"/>
            <w:noProof/>
            <w:sz w:val="24"/>
            <w:szCs w:val="24"/>
          </w:rPr>
          <w:t>5.6</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Chức năng UC0005</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_Toc422185564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110</w:t>
        </w:r>
        <w:r w:rsidR="000B0109" w:rsidRPr="00A715B7">
          <w:rPr>
            <w:rFonts w:ascii="Times New Roman" w:hAnsi="Times New Roman"/>
            <w:noProof/>
            <w:webHidden/>
            <w:sz w:val="24"/>
            <w:szCs w:val="24"/>
          </w:rPr>
          <w:fldChar w:fldCharType="end"/>
        </w:r>
      </w:hyperlink>
    </w:p>
    <w:p w14:paraId="571037F2"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65" w:history="1">
        <w:r w:rsidR="000B0109" w:rsidRPr="00A715B7">
          <w:rPr>
            <w:rStyle w:val="Hyperlink"/>
            <w:rFonts w:ascii="Times New Roman" w:hAnsi="Times New Roman"/>
            <w:sz w:val="24"/>
            <w:szCs w:val="24"/>
          </w:rPr>
          <w:t>5.6.1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phân tích</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_Toc422185565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110</w:t>
        </w:r>
        <w:r w:rsidR="000B0109" w:rsidRPr="00A715B7">
          <w:rPr>
            <w:rFonts w:ascii="Times New Roman" w:hAnsi="Times New Roman"/>
            <w:webHidden/>
            <w:sz w:val="24"/>
            <w:szCs w:val="24"/>
          </w:rPr>
          <w:fldChar w:fldCharType="end"/>
        </w:r>
      </w:hyperlink>
    </w:p>
    <w:p w14:paraId="243F27F7"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66" w:history="1">
        <w:r w:rsidR="000B0109" w:rsidRPr="00A715B7">
          <w:rPr>
            <w:rStyle w:val="Hyperlink"/>
            <w:rFonts w:ascii="Times New Roman" w:hAnsi="Times New Roman"/>
            <w:sz w:val="24"/>
            <w:szCs w:val="24"/>
          </w:rPr>
          <w:t>5.6.2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trình tự</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_Toc422185566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110</w:t>
        </w:r>
        <w:r w:rsidR="000B0109" w:rsidRPr="00A715B7">
          <w:rPr>
            <w:rFonts w:ascii="Times New Roman" w:hAnsi="Times New Roman"/>
            <w:webHidden/>
            <w:sz w:val="24"/>
            <w:szCs w:val="24"/>
          </w:rPr>
          <w:fldChar w:fldCharType="end"/>
        </w:r>
      </w:hyperlink>
    </w:p>
    <w:p w14:paraId="25ECFB89"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67" w:history="1">
        <w:r w:rsidR="000B0109" w:rsidRPr="00A715B7">
          <w:rPr>
            <w:rStyle w:val="Hyperlink"/>
            <w:rFonts w:ascii="Times New Roman" w:hAnsi="Times New Roman"/>
            <w:sz w:val="24"/>
            <w:szCs w:val="24"/>
          </w:rPr>
          <w:t>5.6.3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chi tiết</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_Toc422185567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120</w:t>
        </w:r>
        <w:r w:rsidR="000B0109" w:rsidRPr="00A715B7">
          <w:rPr>
            <w:rFonts w:ascii="Times New Roman" w:hAnsi="Times New Roman"/>
            <w:webHidden/>
            <w:sz w:val="24"/>
            <w:szCs w:val="24"/>
          </w:rPr>
          <w:fldChar w:fldCharType="end"/>
        </w:r>
      </w:hyperlink>
    </w:p>
    <w:p w14:paraId="0F7A7138"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68" w:history="1">
        <w:r w:rsidR="000B0109" w:rsidRPr="00A715B7">
          <w:rPr>
            <w:rStyle w:val="Hyperlink"/>
            <w:rFonts w:ascii="Times New Roman" w:hAnsi="Times New Roman"/>
            <w:sz w:val="24"/>
            <w:szCs w:val="24"/>
          </w:rPr>
          <w:t>5.6.4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Thiết kế CSDL</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_Toc422185568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120</w:t>
        </w:r>
        <w:r w:rsidR="000B0109" w:rsidRPr="00A715B7">
          <w:rPr>
            <w:rFonts w:ascii="Times New Roman" w:hAnsi="Times New Roman"/>
            <w:webHidden/>
            <w:sz w:val="24"/>
            <w:szCs w:val="24"/>
          </w:rPr>
          <w:fldChar w:fldCharType="end"/>
        </w:r>
      </w:hyperlink>
    </w:p>
    <w:p w14:paraId="67561887"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69" w:history="1">
        <w:r w:rsidR="000B0109" w:rsidRPr="00A715B7">
          <w:rPr>
            <w:rStyle w:val="Hyperlink"/>
            <w:rFonts w:ascii="Times New Roman" w:hAnsi="Times New Roman"/>
            <w:noProof/>
            <w:sz w:val="24"/>
            <w:szCs w:val="24"/>
          </w:rPr>
          <w:t>5.7</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Chức năng UC0006</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_Toc422185569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120</w:t>
        </w:r>
        <w:r w:rsidR="000B0109" w:rsidRPr="00A715B7">
          <w:rPr>
            <w:rFonts w:ascii="Times New Roman" w:hAnsi="Times New Roman"/>
            <w:noProof/>
            <w:webHidden/>
            <w:sz w:val="24"/>
            <w:szCs w:val="24"/>
          </w:rPr>
          <w:fldChar w:fldCharType="end"/>
        </w:r>
      </w:hyperlink>
    </w:p>
    <w:p w14:paraId="6CF7F32B"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70" w:history="1">
        <w:r w:rsidR="000B0109" w:rsidRPr="00A715B7">
          <w:rPr>
            <w:rStyle w:val="Hyperlink"/>
            <w:rFonts w:ascii="Times New Roman" w:hAnsi="Times New Roman"/>
            <w:sz w:val="24"/>
            <w:szCs w:val="24"/>
          </w:rPr>
          <w:t>5.7.1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phân tích</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_Toc422185570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120</w:t>
        </w:r>
        <w:r w:rsidR="000B0109" w:rsidRPr="00A715B7">
          <w:rPr>
            <w:rFonts w:ascii="Times New Roman" w:hAnsi="Times New Roman"/>
            <w:webHidden/>
            <w:sz w:val="24"/>
            <w:szCs w:val="24"/>
          </w:rPr>
          <w:fldChar w:fldCharType="end"/>
        </w:r>
      </w:hyperlink>
    </w:p>
    <w:p w14:paraId="7F38A9AF"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71" w:history="1">
        <w:r w:rsidR="000B0109" w:rsidRPr="00A715B7">
          <w:rPr>
            <w:rStyle w:val="Hyperlink"/>
            <w:rFonts w:ascii="Times New Roman" w:hAnsi="Times New Roman"/>
            <w:sz w:val="24"/>
            <w:szCs w:val="24"/>
          </w:rPr>
          <w:t>5.7.2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trình tự</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_Toc422185571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121</w:t>
        </w:r>
        <w:r w:rsidR="000B0109" w:rsidRPr="00A715B7">
          <w:rPr>
            <w:rFonts w:ascii="Times New Roman" w:hAnsi="Times New Roman"/>
            <w:webHidden/>
            <w:sz w:val="24"/>
            <w:szCs w:val="24"/>
          </w:rPr>
          <w:fldChar w:fldCharType="end"/>
        </w:r>
      </w:hyperlink>
    </w:p>
    <w:p w14:paraId="3BD2A286"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72" w:history="1">
        <w:r w:rsidR="000B0109" w:rsidRPr="00A715B7">
          <w:rPr>
            <w:rStyle w:val="Hyperlink"/>
            <w:rFonts w:ascii="Times New Roman" w:hAnsi="Times New Roman"/>
            <w:sz w:val="24"/>
            <w:szCs w:val="24"/>
          </w:rPr>
          <w:t>5.7.3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chi tiết</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_Toc422185572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126</w:t>
        </w:r>
        <w:r w:rsidR="000B0109" w:rsidRPr="00A715B7">
          <w:rPr>
            <w:rFonts w:ascii="Times New Roman" w:hAnsi="Times New Roman"/>
            <w:webHidden/>
            <w:sz w:val="24"/>
            <w:szCs w:val="24"/>
          </w:rPr>
          <w:fldChar w:fldCharType="end"/>
        </w:r>
      </w:hyperlink>
    </w:p>
    <w:p w14:paraId="1AB1C393"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73" w:history="1">
        <w:r w:rsidR="000B0109" w:rsidRPr="00A715B7">
          <w:rPr>
            <w:rStyle w:val="Hyperlink"/>
            <w:rFonts w:ascii="Times New Roman" w:hAnsi="Times New Roman"/>
            <w:sz w:val="24"/>
            <w:szCs w:val="24"/>
          </w:rPr>
          <w:t>5.7.4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Thiết kế CSDL</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_Toc422185573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127</w:t>
        </w:r>
        <w:r w:rsidR="000B0109" w:rsidRPr="00A715B7">
          <w:rPr>
            <w:rFonts w:ascii="Times New Roman" w:hAnsi="Times New Roman"/>
            <w:webHidden/>
            <w:sz w:val="24"/>
            <w:szCs w:val="24"/>
          </w:rPr>
          <w:fldChar w:fldCharType="end"/>
        </w:r>
      </w:hyperlink>
    </w:p>
    <w:p w14:paraId="30A8B086"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74" w:history="1">
        <w:r w:rsidR="000B0109" w:rsidRPr="00A715B7">
          <w:rPr>
            <w:rStyle w:val="Hyperlink"/>
            <w:rFonts w:ascii="Times New Roman" w:hAnsi="Times New Roman"/>
            <w:noProof/>
            <w:sz w:val="24"/>
            <w:szCs w:val="24"/>
          </w:rPr>
          <w:t>5.8</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Chức năng UC0007</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_Toc422185574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127</w:t>
        </w:r>
        <w:r w:rsidR="000B0109" w:rsidRPr="00A715B7">
          <w:rPr>
            <w:rFonts w:ascii="Times New Roman" w:hAnsi="Times New Roman"/>
            <w:noProof/>
            <w:webHidden/>
            <w:sz w:val="24"/>
            <w:szCs w:val="24"/>
          </w:rPr>
          <w:fldChar w:fldCharType="end"/>
        </w:r>
      </w:hyperlink>
    </w:p>
    <w:p w14:paraId="5288E184"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75" w:history="1">
        <w:r w:rsidR="000B0109" w:rsidRPr="00A715B7">
          <w:rPr>
            <w:rStyle w:val="Hyperlink"/>
            <w:rFonts w:ascii="Times New Roman" w:hAnsi="Times New Roman"/>
            <w:sz w:val="24"/>
            <w:szCs w:val="24"/>
          </w:rPr>
          <w:t>5.8.1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phân tích</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_Toc422185575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127</w:t>
        </w:r>
        <w:r w:rsidR="000B0109" w:rsidRPr="00A715B7">
          <w:rPr>
            <w:rFonts w:ascii="Times New Roman" w:hAnsi="Times New Roman"/>
            <w:webHidden/>
            <w:sz w:val="24"/>
            <w:szCs w:val="24"/>
          </w:rPr>
          <w:fldChar w:fldCharType="end"/>
        </w:r>
      </w:hyperlink>
    </w:p>
    <w:p w14:paraId="684060D0"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76" w:history="1">
        <w:r w:rsidR="000B0109" w:rsidRPr="00A715B7">
          <w:rPr>
            <w:rStyle w:val="Hyperlink"/>
            <w:rFonts w:ascii="Times New Roman" w:hAnsi="Times New Roman"/>
            <w:sz w:val="24"/>
            <w:szCs w:val="24"/>
          </w:rPr>
          <w:t>5.8.2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trình tự</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_Toc422185576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127</w:t>
        </w:r>
        <w:r w:rsidR="000B0109" w:rsidRPr="00A715B7">
          <w:rPr>
            <w:rFonts w:ascii="Times New Roman" w:hAnsi="Times New Roman"/>
            <w:webHidden/>
            <w:sz w:val="24"/>
            <w:szCs w:val="24"/>
          </w:rPr>
          <w:fldChar w:fldCharType="end"/>
        </w:r>
      </w:hyperlink>
    </w:p>
    <w:p w14:paraId="08CEFFEE"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77" w:history="1">
        <w:r w:rsidR="000B0109" w:rsidRPr="00A715B7">
          <w:rPr>
            <w:rStyle w:val="Hyperlink"/>
            <w:rFonts w:ascii="Times New Roman" w:hAnsi="Times New Roman"/>
            <w:sz w:val="24"/>
            <w:szCs w:val="24"/>
          </w:rPr>
          <w:t>5.8.3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chi tiết</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_Toc422185577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129</w:t>
        </w:r>
        <w:r w:rsidR="000B0109" w:rsidRPr="00A715B7">
          <w:rPr>
            <w:rFonts w:ascii="Times New Roman" w:hAnsi="Times New Roman"/>
            <w:webHidden/>
            <w:sz w:val="24"/>
            <w:szCs w:val="24"/>
          </w:rPr>
          <w:fldChar w:fldCharType="end"/>
        </w:r>
      </w:hyperlink>
    </w:p>
    <w:p w14:paraId="083D0450"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78" w:history="1">
        <w:r w:rsidR="000B0109" w:rsidRPr="00A715B7">
          <w:rPr>
            <w:rStyle w:val="Hyperlink"/>
            <w:rFonts w:ascii="Times New Roman" w:hAnsi="Times New Roman"/>
            <w:sz w:val="24"/>
            <w:szCs w:val="24"/>
          </w:rPr>
          <w:t>5.8.4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Thiết kế CSDL</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_Toc422185578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129</w:t>
        </w:r>
        <w:r w:rsidR="000B0109" w:rsidRPr="00A715B7">
          <w:rPr>
            <w:rFonts w:ascii="Times New Roman" w:hAnsi="Times New Roman"/>
            <w:webHidden/>
            <w:sz w:val="24"/>
            <w:szCs w:val="24"/>
          </w:rPr>
          <w:fldChar w:fldCharType="end"/>
        </w:r>
      </w:hyperlink>
    </w:p>
    <w:p w14:paraId="27DB230B"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579" w:history="1">
        <w:r w:rsidR="000B0109" w:rsidRPr="00A715B7">
          <w:rPr>
            <w:rStyle w:val="Hyperlink"/>
            <w:rFonts w:ascii="Times New Roman" w:hAnsi="Times New Roman"/>
            <w:noProof/>
            <w:sz w:val="24"/>
            <w:szCs w:val="24"/>
          </w:rPr>
          <w:t>5.9</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Chức năng UC0008</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_Toc422185579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130</w:t>
        </w:r>
        <w:r w:rsidR="000B0109" w:rsidRPr="00A715B7">
          <w:rPr>
            <w:rFonts w:ascii="Times New Roman" w:hAnsi="Times New Roman"/>
            <w:noProof/>
            <w:webHidden/>
            <w:sz w:val="24"/>
            <w:szCs w:val="24"/>
          </w:rPr>
          <w:fldChar w:fldCharType="end"/>
        </w:r>
      </w:hyperlink>
    </w:p>
    <w:p w14:paraId="1CDC1665"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80" w:history="1">
        <w:r w:rsidR="000B0109" w:rsidRPr="00A715B7">
          <w:rPr>
            <w:rStyle w:val="Hyperlink"/>
            <w:rFonts w:ascii="Times New Roman" w:hAnsi="Times New Roman"/>
            <w:sz w:val="24"/>
            <w:szCs w:val="24"/>
          </w:rPr>
          <w:t>5.9.1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phân tích</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_Toc422185580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130</w:t>
        </w:r>
        <w:r w:rsidR="000B0109" w:rsidRPr="00A715B7">
          <w:rPr>
            <w:rFonts w:ascii="Times New Roman" w:hAnsi="Times New Roman"/>
            <w:webHidden/>
            <w:sz w:val="24"/>
            <w:szCs w:val="24"/>
          </w:rPr>
          <w:fldChar w:fldCharType="end"/>
        </w:r>
      </w:hyperlink>
    </w:p>
    <w:p w14:paraId="4253D96A"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81" w:history="1">
        <w:r w:rsidR="000B0109" w:rsidRPr="00A715B7">
          <w:rPr>
            <w:rStyle w:val="Hyperlink"/>
            <w:rFonts w:ascii="Times New Roman" w:hAnsi="Times New Roman"/>
            <w:sz w:val="24"/>
            <w:szCs w:val="24"/>
          </w:rPr>
          <w:t>5.9.2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trình tự</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_Toc422185581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130</w:t>
        </w:r>
        <w:r w:rsidR="000B0109" w:rsidRPr="00A715B7">
          <w:rPr>
            <w:rFonts w:ascii="Times New Roman" w:hAnsi="Times New Roman"/>
            <w:webHidden/>
            <w:sz w:val="24"/>
            <w:szCs w:val="24"/>
          </w:rPr>
          <w:fldChar w:fldCharType="end"/>
        </w:r>
      </w:hyperlink>
    </w:p>
    <w:p w14:paraId="25C87E3E"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82" w:history="1">
        <w:r w:rsidR="000B0109" w:rsidRPr="00A715B7">
          <w:rPr>
            <w:rStyle w:val="Hyperlink"/>
            <w:rFonts w:ascii="Times New Roman" w:hAnsi="Times New Roman"/>
            <w:sz w:val="24"/>
            <w:szCs w:val="24"/>
          </w:rPr>
          <w:t>5.9.3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lớp chi tiết</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_Toc422185582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137</w:t>
        </w:r>
        <w:r w:rsidR="000B0109" w:rsidRPr="00A715B7">
          <w:rPr>
            <w:rFonts w:ascii="Times New Roman" w:hAnsi="Times New Roman"/>
            <w:webHidden/>
            <w:sz w:val="24"/>
            <w:szCs w:val="24"/>
          </w:rPr>
          <w:fldChar w:fldCharType="end"/>
        </w:r>
      </w:hyperlink>
    </w:p>
    <w:p w14:paraId="179FD5FC"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583" w:history="1">
        <w:r w:rsidR="000B0109" w:rsidRPr="00A715B7">
          <w:rPr>
            <w:rStyle w:val="Hyperlink"/>
            <w:rFonts w:ascii="Times New Roman" w:hAnsi="Times New Roman"/>
            <w:sz w:val="24"/>
            <w:szCs w:val="24"/>
          </w:rPr>
          <w:t>5.9.4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Thiết kế CSDL</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_Toc422185583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137</w:t>
        </w:r>
        <w:r w:rsidR="000B0109" w:rsidRPr="00A715B7">
          <w:rPr>
            <w:rFonts w:ascii="Times New Roman" w:hAnsi="Times New Roman"/>
            <w:webHidden/>
            <w:sz w:val="24"/>
            <w:szCs w:val="24"/>
          </w:rPr>
          <w:fldChar w:fldCharType="end"/>
        </w:r>
      </w:hyperlink>
    </w:p>
    <w:p w14:paraId="69E0E6A2"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614" w:history="1">
        <w:r w:rsidR="000B0109" w:rsidRPr="00A715B7">
          <w:rPr>
            <w:rStyle w:val="Hyperlink"/>
            <w:rFonts w:ascii="Times New Roman" w:hAnsi="Times New Roman"/>
            <w:noProof/>
            <w:sz w:val="24"/>
            <w:szCs w:val="24"/>
          </w:rPr>
          <w:t>5.16</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Thiết kế CSDL toàn hệ thống</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_Toc422185614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137</w:t>
        </w:r>
        <w:r w:rsidR="000B0109" w:rsidRPr="00A715B7">
          <w:rPr>
            <w:rFonts w:ascii="Times New Roman" w:hAnsi="Times New Roman"/>
            <w:noProof/>
            <w:webHidden/>
            <w:sz w:val="24"/>
            <w:szCs w:val="24"/>
          </w:rPr>
          <w:fldChar w:fldCharType="end"/>
        </w:r>
      </w:hyperlink>
    </w:p>
    <w:p w14:paraId="73FCB6A1" w14:textId="77777777" w:rsidR="000B0109" w:rsidRPr="00A715B7" w:rsidRDefault="00A95383">
      <w:pPr>
        <w:pStyle w:val="TOC1"/>
        <w:tabs>
          <w:tab w:val="left" w:pos="360"/>
        </w:tabs>
        <w:rPr>
          <w:rFonts w:ascii="Times New Roman" w:eastAsiaTheme="minorEastAsia" w:hAnsi="Times New Roman"/>
          <w:b w:val="0"/>
          <w:noProof/>
          <w:spacing w:val="0"/>
          <w:szCs w:val="24"/>
        </w:rPr>
      </w:pPr>
      <w:hyperlink w:anchor="_Toc422185615" w:history="1">
        <w:r w:rsidR="000B0109" w:rsidRPr="00A715B7">
          <w:rPr>
            <w:rStyle w:val="Hyperlink"/>
            <w:rFonts w:ascii="Times New Roman" w:hAnsi="Times New Roman"/>
            <w:noProof/>
            <w:szCs w:val="24"/>
          </w:rPr>
          <w:t>6</w:t>
        </w:r>
        <w:r w:rsidR="000B0109" w:rsidRPr="00A715B7">
          <w:rPr>
            <w:rFonts w:ascii="Times New Roman" w:eastAsiaTheme="minorEastAsia" w:hAnsi="Times New Roman"/>
            <w:b w:val="0"/>
            <w:noProof/>
            <w:spacing w:val="0"/>
            <w:szCs w:val="24"/>
          </w:rPr>
          <w:tab/>
        </w:r>
        <w:r w:rsidR="000B0109" w:rsidRPr="00A715B7">
          <w:rPr>
            <w:rStyle w:val="Hyperlink"/>
            <w:rFonts w:ascii="Times New Roman" w:hAnsi="Times New Roman"/>
            <w:noProof/>
            <w:sz w:val="26"/>
            <w:szCs w:val="26"/>
            <w:u w:val="none"/>
          </w:rPr>
          <w:t>Cài đặt và triển khai</w:t>
        </w:r>
        <w:r w:rsidR="000B0109" w:rsidRPr="00A715B7">
          <w:rPr>
            <w:rFonts w:ascii="Times New Roman" w:hAnsi="Times New Roman"/>
            <w:b w:val="0"/>
            <w:noProof/>
            <w:webHidden/>
            <w:szCs w:val="24"/>
          </w:rPr>
          <w:tab/>
        </w:r>
        <w:r w:rsidR="000B0109" w:rsidRPr="00A715B7">
          <w:rPr>
            <w:rFonts w:ascii="Times New Roman" w:hAnsi="Times New Roman"/>
            <w:b w:val="0"/>
            <w:noProof/>
            <w:webHidden/>
            <w:szCs w:val="24"/>
          </w:rPr>
          <w:fldChar w:fldCharType="begin"/>
        </w:r>
        <w:r w:rsidR="000B0109" w:rsidRPr="00A715B7">
          <w:rPr>
            <w:rFonts w:ascii="Times New Roman" w:hAnsi="Times New Roman"/>
            <w:b w:val="0"/>
            <w:noProof/>
            <w:webHidden/>
            <w:szCs w:val="24"/>
          </w:rPr>
          <w:instrText xml:space="preserve"> PAGEREF _Toc422185615 \h </w:instrText>
        </w:r>
        <w:r w:rsidR="000B0109" w:rsidRPr="00A715B7">
          <w:rPr>
            <w:rFonts w:ascii="Times New Roman" w:hAnsi="Times New Roman"/>
            <w:b w:val="0"/>
            <w:noProof/>
            <w:webHidden/>
            <w:szCs w:val="24"/>
          </w:rPr>
        </w:r>
        <w:r w:rsidR="000B0109" w:rsidRPr="00A715B7">
          <w:rPr>
            <w:rFonts w:ascii="Times New Roman" w:hAnsi="Times New Roman"/>
            <w:b w:val="0"/>
            <w:noProof/>
            <w:webHidden/>
            <w:szCs w:val="24"/>
          </w:rPr>
          <w:fldChar w:fldCharType="separate"/>
        </w:r>
        <w:r w:rsidR="00297FE2" w:rsidRPr="00A715B7">
          <w:rPr>
            <w:rFonts w:ascii="Times New Roman" w:hAnsi="Times New Roman"/>
            <w:b w:val="0"/>
            <w:noProof/>
            <w:webHidden/>
            <w:szCs w:val="24"/>
          </w:rPr>
          <w:t>137</w:t>
        </w:r>
        <w:r w:rsidR="000B0109" w:rsidRPr="00A715B7">
          <w:rPr>
            <w:rFonts w:ascii="Times New Roman" w:hAnsi="Times New Roman"/>
            <w:b w:val="0"/>
            <w:noProof/>
            <w:webHidden/>
            <w:szCs w:val="24"/>
          </w:rPr>
          <w:fldChar w:fldCharType="end"/>
        </w:r>
      </w:hyperlink>
    </w:p>
    <w:p w14:paraId="40F74044"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616" w:history="1">
        <w:r w:rsidR="000B0109" w:rsidRPr="00A715B7">
          <w:rPr>
            <w:rStyle w:val="Hyperlink"/>
            <w:rFonts w:ascii="Times New Roman" w:hAnsi="Times New Roman"/>
            <w:noProof/>
            <w:sz w:val="24"/>
            <w:szCs w:val="24"/>
          </w:rPr>
          <w:t>6.1</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Cài đặt</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_Toc422185616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137</w:t>
        </w:r>
        <w:r w:rsidR="000B0109" w:rsidRPr="00A715B7">
          <w:rPr>
            <w:rFonts w:ascii="Times New Roman" w:hAnsi="Times New Roman"/>
            <w:noProof/>
            <w:webHidden/>
            <w:sz w:val="24"/>
            <w:szCs w:val="24"/>
          </w:rPr>
          <w:fldChar w:fldCharType="end"/>
        </w:r>
      </w:hyperlink>
    </w:p>
    <w:p w14:paraId="68693B41"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617" w:history="1">
        <w:r w:rsidR="000B0109" w:rsidRPr="00A715B7">
          <w:rPr>
            <w:rStyle w:val="Hyperlink"/>
            <w:rFonts w:ascii="Times New Roman" w:hAnsi="Times New Roman"/>
            <w:sz w:val="24"/>
            <w:szCs w:val="24"/>
          </w:rPr>
          <w:t>6.1.1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Lựa chọn môi trường</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_Toc422185617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137</w:t>
        </w:r>
        <w:r w:rsidR="000B0109" w:rsidRPr="00A715B7">
          <w:rPr>
            <w:rFonts w:ascii="Times New Roman" w:hAnsi="Times New Roman"/>
            <w:webHidden/>
            <w:sz w:val="24"/>
            <w:szCs w:val="24"/>
          </w:rPr>
          <w:fldChar w:fldCharType="end"/>
        </w:r>
      </w:hyperlink>
    </w:p>
    <w:p w14:paraId="2813228D"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618" w:history="1">
        <w:r w:rsidR="000B0109" w:rsidRPr="00A715B7">
          <w:rPr>
            <w:rStyle w:val="Hyperlink"/>
            <w:rFonts w:ascii="Times New Roman" w:hAnsi="Times New Roman"/>
            <w:sz w:val="24"/>
            <w:szCs w:val="24"/>
          </w:rPr>
          <w:t>6.1.2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Cấu trúc cây mã nguồn</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_Toc422185618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137</w:t>
        </w:r>
        <w:r w:rsidR="000B0109" w:rsidRPr="00A715B7">
          <w:rPr>
            <w:rFonts w:ascii="Times New Roman" w:hAnsi="Times New Roman"/>
            <w:webHidden/>
            <w:sz w:val="24"/>
            <w:szCs w:val="24"/>
          </w:rPr>
          <w:fldChar w:fldCharType="end"/>
        </w:r>
      </w:hyperlink>
    </w:p>
    <w:p w14:paraId="01215152"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619" w:history="1">
        <w:r w:rsidR="000B0109" w:rsidRPr="00A715B7">
          <w:rPr>
            <w:rStyle w:val="Hyperlink"/>
            <w:rFonts w:ascii="Times New Roman" w:hAnsi="Times New Roman"/>
            <w:sz w:val="24"/>
            <w:szCs w:val="24"/>
          </w:rPr>
          <w:t>6.1.3</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Cài đặt chức năng UC001</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_Toc422185619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137</w:t>
        </w:r>
        <w:r w:rsidR="000B0109" w:rsidRPr="00A715B7">
          <w:rPr>
            <w:rFonts w:ascii="Times New Roman" w:hAnsi="Times New Roman"/>
            <w:webHidden/>
            <w:sz w:val="24"/>
            <w:szCs w:val="24"/>
          </w:rPr>
          <w:fldChar w:fldCharType="end"/>
        </w:r>
      </w:hyperlink>
    </w:p>
    <w:p w14:paraId="76395EF3"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620" w:history="1">
        <w:r w:rsidR="000B0109" w:rsidRPr="00A715B7">
          <w:rPr>
            <w:rStyle w:val="Hyperlink"/>
            <w:rFonts w:ascii="Times New Roman" w:hAnsi="Times New Roman"/>
            <w:sz w:val="24"/>
            <w:szCs w:val="24"/>
          </w:rPr>
          <w:t>6.1.4</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Cài đặt chức năng UC002</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_Toc422185620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137</w:t>
        </w:r>
        <w:r w:rsidR="000B0109" w:rsidRPr="00A715B7">
          <w:rPr>
            <w:rFonts w:ascii="Times New Roman" w:hAnsi="Times New Roman"/>
            <w:webHidden/>
            <w:sz w:val="24"/>
            <w:szCs w:val="24"/>
          </w:rPr>
          <w:fldChar w:fldCharType="end"/>
        </w:r>
      </w:hyperlink>
    </w:p>
    <w:p w14:paraId="11FC77E8" w14:textId="77777777" w:rsidR="000B0109" w:rsidRPr="00A715B7" w:rsidRDefault="00A95383">
      <w:pPr>
        <w:pStyle w:val="TOC2"/>
        <w:tabs>
          <w:tab w:val="left" w:pos="1080"/>
        </w:tabs>
        <w:rPr>
          <w:rFonts w:ascii="Times New Roman" w:eastAsiaTheme="minorEastAsia" w:hAnsi="Times New Roman"/>
          <w:noProof/>
          <w:spacing w:val="0"/>
          <w:sz w:val="24"/>
          <w:szCs w:val="24"/>
        </w:rPr>
      </w:pPr>
      <w:hyperlink w:anchor="_Toc422185621" w:history="1">
        <w:r w:rsidR="000B0109" w:rsidRPr="00A715B7">
          <w:rPr>
            <w:rStyle w:val="Hyperlink"/>
            <w:rFonts w:ascii="Times New Roman" w:hAnsi="Times New Roman"/>
            <w:noProof/>
            <w:sz w:val="24"/>
            <w:szCs w:val="24"/>
          </w:rPr>
          <w:t>6.2</w:t>
        </w:r>
        <w:r w:rsidR="000B0109" w:rsidRPr="00A715B7">
          <w:rPr>
            <w:rFonts w:ascii="Times New Roman" w:eastAsiaTheme="minorEastAsia" w:hAnsi="Times New Roman"/>
            <w:noProof/>
            <w:spacing w:val="0"/>
            <w:sz w:val="24"/>
            <w:szCs w:val="24"/>
          </w:rPr>
          <w:tab/>
        </w:r>
        <w:r w:rsidR="000B0109" w:rsidRPr="00A715B7">
          <w:rPr>
            <w:rStyle w:val="Hyperlink"/>
            <w:rFonts w:ascii="Times New Roman" w:hAnsi="Times New Roman"/>
            <w:noProof/>
            <w:sz w:val="24"/>
            <w:szCs w:val="24"/>
          </w:rPr>
          <w:t>Triển khai</w:t>
        </w:r>
        <w:r w:rsidR="000B0109" w:rsidRPr="00A715B7">
          <w:rPr>
            <w:rFonts w:ascii="Times New Roman" w:hAnsi="Times New Roman"/>
            <w:noProof/>
            <w:webHidden/>
            <w:sz w:val="24"/>
            <w:szCs w:val="24"/>
          </w:rPr>
          <w:tab/>
        </w:r>
        <w:r w:rsidR="000B0109" w:rsidRPr="00A715B7">
          <w:rPr>
            <w:rFonts w:ascii="Times New Roman" w:hAnsi="Times New Roman"/>
            <w:noProof/>
            <w:webHidden/>
            <w:sz w:val="24"/>
            <w:szCs w:val="24"/>
          </w:rPr>
          <w:fldChar w:fldCharType="begin"/>
        </w:r>
        <w:r w:rsidR="000B0109" w:rsidRPr="00A715B7">
          <w:rPr>
            <w:rFonts w:ascii="Times New Roman" w:hAnsi="Times New Roman"/>
            <w:noProof/>
            <w:webHidden/>
            <w:sz w:val="24"/>
            <w:szCs w:val="24"/>
          </w:rPr>
          <w:instrText xml:space="preserve"> PAGEREF _Toc422185621 \h </w:instrText>
        </w:r>
        <w:r w:rsidR="000B0109" w:rsidRPr="00A715B7">
          <w:rPr>
            <w:rFonts w:ascii="Times New Roman" w:hAnsi="Times New Roman"/>
            <w:noProof/>
            <w:webHidden/>
            <w:sz w:val="24"/>
            <w:szCs w:val="24"/>
          </w:rPr>
        </w:r>
        <w:r w:rsidR="000B0109" w:rsidRPr="00A715B7">
          <w:rPr>
            <w:rFonts w:ascii="Times New Roman" w:hAnsi="Times New Roman"/>
            <w:noProof/>
            <w:webHidden/>
            <w:sz w:val="24"/>
            <w:szCs w:val="24"/>
          </w:rPr>
          <w:fldChar w:fldCharType="separate"/>
        </w:r>
        <w:r w:rsidR="00297FE2" w:rsidRPr="00A715B7">
          <w:rPr>
            <w:rFonts w:ascii="Times New Roman" w:hAnsi="Times New Roman"/>
            <w:noProof/>
            <w:webHidden/>
            <w:sz w:val="24"/>
            <w:szCs w:val="24"/>
          </w:rPr>
          <w:t>137</w:t>
        </w:r>
        <w:r w:rsidR="000B0109" w:rsidRPr="00A715B7">
          <w:rPr>
            <w:rFonts w:ascii="Times New Roman" w:hAnsi="Times New Roman"/>
            <w:noProof/>
            <w:webHidden/>
            <w:sz w:val="24"/>
            <w:szCs w:val="24"/>
          </w:rPr>
          <w:fldChar w:fldCharType="end"/>
        </w:r>
      </w:hyperlink>
    </w:p>
    <w:p w14:paraId="1D90C664" w14:textId="77777777" w:rsidR="000B0109" w:rsidRPr="00A715B7" w:rsidRDefault="00A95383">
      <w:pPr>
        <w:pStyle w:val="TOC3"/>
        <w:tabs>
          <w:tab w:val="left" w:pos="1440"/>
        </w:tabs>
        <w:rPr>
          <w:rFonts w:ascii="Times New Roman" w:eastAsiaTheme="minorEastAsia" w:hAnsi="Times New Roman"/>
          <w:spacing w:val="0"/>
          <w:sz w:val="24"/>
          <w:szCs w:val="24"/>
        </w:rPr>
      </w:pPr>
      <w:hyperlink w:anchor="_Toc422185622" w:history="1">
        <w:r w:rsidR="000B0109" w:rsidRPr="00A715B7">
          <w:rPr>
            <w:rStyle w:val="Hyperlink"/>
            <w:rFonts w:ascii="Times New Roman" w:hAnsi="Times New Roman"/>
            <w:sz w:val="24"/>
            <w:szCs w:val="24"/>
          </w:rPr>
          <w:t>6.2.1</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Kiến trúc thành phần</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_Toc422185622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137</w:t>
        </w:r>
        <w:r w:rsidR="000B0109" w:rsidRPr="00A715B7">
          <w:rPr>
            <w:rFonts w:ascii="Times New Roman" w:hAnsi="Times New Roman"/>
            <w:webHidden/>
            <w:sz w:val="24"/>
            <w:szCs w:val="24"/>
          </w:rPr>
          <w:fldChar w:fldCharType="end"/>
        </w:r>
      </w:hyperlink>
    </w:p>
    <w:p w14:paraId="5617AC44" w14:textId="77777777" w:rsidR="000B0109" w:rsidRPr="00A715B7" w:rsidRDefault="00A95383">
      <w:pPr>
        <w:pStyle w:val="TOC3"/>
        <w:tabs>
          <w:tab w:val="left" w:pos="1440"/>
        </w:tabs>
        <w:rPr>
          <w:rFonts w:ascii="Times New Roman" w:hAnsi="Times New Roman"/>
          <w:sz w:val="24"/>
          <w:szCs w:val="24"/>
        </w:rPr>
      </w:pPr>
      <w:hyperlink w:anchor="_Toc422185623" w:history="1">
        <w:r w:rsidR="000B0109" w:rsidRPr="00A715B7">
          <w:rPr>
            <w:rStyle w:val="Hyperlink"/>
            <w:rFonts w:ascii="Times New Roman" w:hAnsi="Times New Roman"/>
            <w:sz w:val="24"/>
            <w:szCs w:val="24"/>
          </w:rPr>
          <w:t>6.2.2</w:t>
        </w:r>
        <w:r w:rsidR="000B0109" w:rsidRPr="00A715B7">
          <w:rPr>
            <w:rFonts w:ascii="Times New Roman" w:eastAsiaTheme="minorEastAsia" w:hAnsi="Times New Roman"/>
            <w:spacing w:val="0"/>
            <w:sz w:val="24"/>
            <w:szCs w:val="24"/>
          </w:rPr>
          <w:tab/>
        </w:r>
        <w:r w:rsidR="000B0109" w:rsidRPr="00A715B7">
          <w:rPr>
            <w:rStyle w:val="Hyperlink"/>
            <w:rFonts w:ascii="Times New Roman" w:hAnsi="Times New Roman"/>
            <w:sz w:val="24"/>
            <w:szCs w:val="24"/>
          </w:rPr>
          <w:t>Sơ đồ triển khai</w:t>
        </w:r>
        <w:r w:rsidR="000B0109" w:rsidRPr="00A715B7">
          <w:rPr>
            <w:rFonts w:ascii="Times New Roman" w:hAnsi="Times New Roman"/>
            <w:webHidden/>
            <w:sz w:val="24"/>
            <w:szCs w:val="24"/>
          </w:rPr>
          <w:tab/>
        </w:r>
        <w:r w:rsidR="000B0109" w:rsidRPr="00A715B7">
          <w:rPr>
            <w:rFonts w:ascii="Times New Roman" w:hAnsi="Times New Roman"/>
            <w:webHidden/>
            <w:sz w:val="24"/>
            <w:szCs w:val="24"/>
          </w:rPr>
          <w:fldChar w:fldCharType="begin"/>
        </w:r>
        <w:r w:rsidR="000B0109" w:rsidRPr="00A715B7">
          <w:rPr>
            <w:rFonts w:ascii="Times New Roman" w:hAnsi="Times New Roman"/>
            <w:webHidden/>
            <w:sz w:val="24"/>
            <w:szCs w:val="24"/>
          </w:rPr>
          <w:instrText xml:space="preserve"> PAGEREF _Toc422185623 \h </w:instrText>
        </w:r>
        <w:r w:rsidR="000B0109" w:rsidRPr="00A715B7">
          <w:rPr>
            <w:rFonts w:ascii="Times New Roman" w:hAnsi="Times New Roman"/>
            <w:webHidden/>
            <w:sz w:val="24"/>
            <w:szCs w:val="24"/>
          </w:rPr>
        </w:r>
        <w:r w:rsidR="000B0109" w:rsidRPr="00A715B7">
          <w:rPr>
            <w:rFonts w:ascii="Times New Roman" w:hAnsi="Times New Roman"/>
            <w:webHidden/>
            <w:sz w:val="24"/>
            <w:szCs w:val="24"/>
          </w:rPr>
          <w:fldChar w:fldCharType="separate"/>
        </w:r>
        <w:r w:rsidR="00297FE2" w:rsidRPr="00A715B7">
          <w:rPr>
            <w:rFonts w:ascii="Times New Roman" w:hAnsi="Times New Roman"/>
            <w:webHidden/>
            <w:sz w:val="24"/>
            <w:szCs w:val="24"/>
          </w:rPr>
          <w:t>138</w:t>
        </w:r>
        <w:r w:rsidR="000B0109" w:rsidRPr="00A715B7">
          <w:rPr>
            <w:rFonts w:ascii="Times New Roman" w:hAnsi="Times New Roman"/>
            <w:webHidden/>
            <w:sz w:val="24"/>
            <w:szCs w:val="24"/>
          </w:rPr>
          <w:fldChar w:fldCharType="end"/>
        </w:r>
      </w:hyperlink>
    </w:p>
    <w:p w14:paraId="7CC1140E" w14:textId="77777777" w:rsidR="00BD5762" w:rsidRPr="00A715B7" w:rsidRDefault="00BD5762">
      <w:pPr>
        <w:pStyle w:val="TOC3"/>
        <w:tabs>
          <w:tab w:val="left" w:pos="1440"/>
        </w:tabs>
        <w:rPr>
          <w:rFonts w:ascii="Times New Roman" w:eastAsiaTheme="minorEastAsia" w:hAnsi="Times New Roman"/>
          <w:spacing w:val="0"/>
          <w:sz w:val="26"/>
          <w:szCs w:val="26"/>
        </w:rPr>
      </w:pPr>
    </w:p>
    <w:p w14:paraId="10178C8A" w14:textId="77777777" w:rsidR="00695808" w:rsidRPr="00A715B7" w:rsidRDefault="00A82E06" w:rsidP="008C5AB6">
      <w:pPr>
        <w:tabs>
          <w:tab w:val="left" w:pos="2655"/>
        </w:tabs>
        <w:rPr>
          <w:rFonts w:ascii="Times New Roman" w:hAnsi="Times New Roman"/>
          <w:sz w:val="24"/>
        </w:rPr>
      </w:pPr>
      <w:r w:rsidRPr="00A715B7">
        <w:rPr>
          <w:rFonts w:ascii="Times New Roman" w:hAnsi="Times New Roman"/>
        </w:rPr>
        <w:fldChar w:fldCharType="end"/>
      </w:r>
      <w:bookmarkStart w:id="2" w:name="_Toc423410238"/>
      <w:bookmarkStart w:id="3" w:name="_Toc425054504"/>
      <w:bookmarkStart w:id="4" w:name="_Toc492778887"/>
      <w:bookmarkStart w:id="5" w:name="_Toc436203374"/>
      <w:bookmarkStart w:id="6" w:name="_Toc449252571"/>
      <w:r w:rsidR="00695808" w:rsidRPr="00A715B7">
        <w:rPr>
          <w:rFonts w:ascii="Times New Roman" w:hAnsi="Times New Roman"/>
        </w:rPr>
        <w:tab/>
      </w:r>
    </w:p>
    <w:p w14:paraId="72773750" w14:textId="77777777" w:rsidR="00695808" w:rsidRPr="00A715B7" w:rsidRDefault="00695808" w:rsidP="001A6750">
      <w:pPr>
        <w:pStyle w:val="Heading1"/>
        <w:rPr>
          <w:rFonts w:ascii="Times New Roman" w:hAnsi="Times New Roman"/>
          <w:sz w:val="28"/>
          <w:szCs w:val="28"/>
        </w:rPr>
      </w:pPr>
      <w:bookmarkStart w:id="7" w:name="_Toc422185492"/>
      <w:r w:rsidRPr="00A715B7">
        <w:rPr>
          <w:rFonts w:ascii="Times New Roman" w:hAnsi="Times New Roman"/>
          <w:sz w:val="28"/>
          <w:szCs w:val="28"/>
        </w:rPr>
        <w:lastRenderedPageBreak/>
        <w:t>Giới thiệu tài liệu</w:t>
      </w:r>
      <w:bookmarkEnd w:id="7"/>
    </w:p>
    <w:p w14:paraId="6291E635" w14:textId="77777777" w:rsidR="00695808" w:rsidRPr="00A715B7" w:rsidRDefault="00695808" w:rsidP="002F75CF">
      <w:pPr>
        <w:pStyle w:val="StyleHeading2TimesNewRoman12ptLinespacingAtleast1"/>
      </w:pPr>
      <w:bookmarkStart w:id="8" w:name="_Toc422185493"/>
      <w:r w:rsidRPr="00A715B7">
        <w:t>1.1 Mục đích</w:t>
      </w:r>
      <w:bookmarkEnd w:id="8"/>
    </w:p>
    <w:p w14:paraId="123959B2" w14:textId="77777777" w:rsidR="00695808" w:rsidRPr="00A715B7" w:rsidRDefault="00695808" w:rsidP="00D833D5">
      <w:pPr>
        <w:pStyle w:val="GlossaryDefinition"/>
        <w:rPr>
          <w:lang w:val="vi-VN"/>
        </w:rPr>
      </w:pPr>
      <w:r w:rsidRPr="00A715B7">
        <w:rPr>
          <w:lang w:val="vi-VN"/>
        </w:rPr>
        <w:t xml:space="preserve">      Tài liệu này được xây dựng với mục đích giúp nhóm dự án và khách hàng có thể nắm bắt được các yêu cầu của dự án từ đó xác định được phạm vi và kế hoạch triển khai dự án. Để giúp cho khách hàng và nhóm  phát triển dự án có thể hiểu nhau rõ hơn, tài liệu cũng bao gồm một số giao diện nhằm minh họa cho ý tưởng xây dựng hệ thống sau này.</w:t>
      </w:r>
    </w:p>
    <w:p w14:paraId="3D32BE5B" w14:textId="77777777" w:rsidR="00695808" w:rsidRPr="00A715B7" w:rsidRDefault="00695808" w:rsidP="00D833D5">
      <w:pPr>
        <w:pStyle w:val="BodyText"/>
        <w:rPr>
          <w:lang w:val="vi-VN"/>
        </w:rPr>
      </w:pPr>
      <w:r w:rsidRPr="00A715B7">
        <w:rPr>
          <w:lang w:val="vi-VN"/>
        </w:rPr>
        <w:t>Tài liệu cũng chỉ ra phần thiết kế, cài đặt của một số chức năng chính trong hệ thống.</w:t>
      </w:r>
    </w:p>
    <w:p w14:paraId="5EBD87D7" w14:textId="77777777" w:rsidR="00695808" w:rsidRPr="00A715B7" w:rsidRDefault="00695808" w:rsidP="002F75CF">
      <w:pPr>
        <w:pStyle w:val="StyleHeading2TimesNewRoman12ptLinespacingAtleast1"/>
      </w:pPr>
      <w:bookmarkStart w:id="9" w:name="_Toc422185494"/>
      <w:r w:rsidRPr="00A715B7">
        <w:t>1.2 Phạm vi</w:t>
      </w:r>
      <w:bookmarkEnd w:id="9"/>
    </w:p>
    <w:p w14:paraId="28113AB1" w14:textId="77777777" w:rsidR="00695808" w:rsidRPr="00A715B7" w:rsidRDefault="00695808" w:rsidP="006E3FAC">
      <w:pPr>
        <w:pStyle w:val="InfoBlue"/>
        <w:rPr>
          <w:lang w:val="vi-VN"/>
        </w:rPr>
      </w:pPr>
      <w:r w:rsidRPr="00A715B7">
        <w:rPr>
          <w:lang w:val="vi-VN"/>
        </w:rPr>
        <w:t>Phạm vi của tài liệu tập trung vào các vấn đề sau:</w:t>
      </w:r>
    </w:p>
    <w:p w14:paraId="38056E3F" w14:textId="77777777" w:rsidR="00695808" w:rsidRPr="00A715B7" w:rsidRDefault="00695808" w:rsidP="00D833D5">
      <w:pPr>
        <w:pStyle w:val="BodyText"/>
        <w:numPr>
          <w:ilvl w:val="0"/>
          <w:numId w:val="2"/>
        </w:numPr>
        <w:rPr>
          <w:lang w:val="vi-VN"/>
        </w:rPr>
      </w:pPr>
      <w:r w:rsidRPr="00A715B7">
        <w:rPr>
          <w:lang w:val="vi-VN"/>
        </w:rPr>
        <w:t>Mô tả yêu cầu của khách hàng.</w:t>
      </w:r>
    </w:p>
    <w:p w14:paraId="4363277A" w14:textId="77777777" w:rsidR="00695808" w:rsidRPr="00A715B7" w:rsidRDefault="00695808" w:rsidP="00D833D5">
      <w:pPr>
        <w:pStyle w:val="BodyText"/>
        <w:numPr>
          <w:ilvl w:val="0"/>
          <w:numId w:val="2"/>
        </w:numPr>
        <w:rPr>
          <w:lang w:val="vi-VN"/>
        </w:rPr>
      </w:pPr>
      <w:r w:rsidRPr="00A715B7">
        <w:rPr>
          <w:lang w:val="vi-VN"/>
        </w:rPr>
        <w:t>Đặc tả yêu cầu hệ thống.</w:t>
      </w:r>
    </w:p>
    <w:p w14:paraId="4DEE3CD3" w14:textId="77777777" w:rsidR="00695808" w:rsidRPr="00A715B7" w:rsidRDefault="00695808" w:rsidP="00D833D5">
      <w:pPr>
        <w:pStyle w:val="BodyText"/>
        <w:numPr>
          <w:ilvl w:val="0"/>
          <w:numId w:val="2"/>
        </w:numPr>
        <w:rPr>
          <w:lang w:val="vi-VN"/>
        </w:rPr>
      </w:pPr>
      <w:r w:rsidRPr="00A715B7">
        <w:rPr>
          <w:lang w:val="vi-VN"/>
        </w:rPr>
        <w:t>Xây dựng một số giao diện để demo cho khách hàng, giúp khách hàng có thể hiểu hệ thống hơn nhờ đó có thể làm rõ và thu thập thêm được các yêu cầu khác.</w:t>
      </w:r>
    </w:p>
    <w:p w14:paraId="47A04BC2" w14:textId="77777777" w:rsidR="00695808" w:rsidRPr="00A715B7" w:rsidRDefault="00695808" w:rsidP="00D833D5">
      <w:pPr>
        <w:pStyle w:val="BodyText"/>
        <w:numPr>
          <w:ilvl w:val="0"/>
          <w:numId w:val="2"/>
        </w:numPr>
        <w:rPr>
          <w:lang w:val="vi-VN"/>
        </w:rPr>
      </w:pPr>
      <w:r w:rsidRPr="00A715B7">
        <w:rPr>
          <w:lang w:val="vi-VN"/>
        </w:rPr>
        <w:t>Kế hoạch triển khai dự án cho khách hàng.</w:t>
      </w:r>
    </w:p>
    <w:p w14:paraId="6B873AE6" w14:textId="77777777" w:rsidR="00695808" w:rsidRPr="00A715B7" w:rsidRDefault="00695808" w:rsidP="00D833D5">
      <w:pPr>
        <w:pStyle w:val="BodyText"/>
        <w:numPr>
          <w:ilvl w:val="0"/>
          <w:numId w:val="2"/>
        </w:numPr>
        <w:rPr>
          <w:lang w:val="vi-VN"/>
        </w:rPr>
      </w:pPr>
      <w:r w:rsidRPr="00A715B7">
        <w:rPr>
          <w:lang w:val="vi-VN"/>
        </w:rPr>
        <w:t>Thiết kế và cài đặt một số chức năng.</w:t>
      </w:r>
    </w:p>
    <w:p w14:paraId="3DEB7933" w14:textId="77777777" w:rsidR="00695808" w:rsidRPr="00A715B7" w:rsidRDefault="00695808" w:rsidP="002F75CF">
      <w:pPr>
        <w:pStyle w:val="StyleHeading2TimesNewRoman12ptLinespacingAtleast1"/>
      </w:pPr>
      <w:bookmarkStart w:id="10" w:name="_Ref56693862"/>
      <w:bookmarkStart w:id="11" w:name="_Toc57168135"/>
      <w:bookmarkStart w:id="12" w:name="_Toc422185495"/>
      <w:r w:rsidRPr="00A715B7">
        <w:t>1.3 Các định nghĩa, thuật ngữ, và</w:t>
      </w:r>
      <w:bookmarkEnd w:id="10"/>
      <w:bookmarkEnd w:id="11"/>
      <w:bookmarkEnd w:id="12"/>
      <w:r w:rsidRPr="00A715B7">
        <w:t xml:space="preserve"> viết tắt</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695808" w:rsidRPr="00A715B7" w14:paraId="35F8135C" w14:textId="77777777" w:rsidTr="009050FC">
        <w:tc>
          <w:tcPr>
            <w:tcW w:w="4680" w:type="dxa"/>
            <w:shd w:val="clear" w:color="auto" w:fill="auto"/>
            <w:vAlign w:val="center"/>
          </w:tcPr>
          <w:p w14:paraId="0D9565E2" w14:textId="77777777" w:rsidR="00695808" w:rsidRPr="00A715B7" w:rsidRDefault="00695808" w:rsidP="000F30E4">
            <w:pPr>
              <w:pStyle w:val="InfoBlue"/>
              <w:jc w:val="center"/>
              <w:rPr>
                <w:b/>
                <w:lang w:val="vi-VN"/>
              </w:rPr>
            </w:pPr>
            <w:r w:rsidRPr="00A715B7">
              <w:rPr>
                <w:b/>
                <w:lang w:val="vi-VN"/>
              </w:rPr>
              <w:t>Từ viết tắt / thuật ngữ</w:t>
            </w:r>
          </w:p>
        </w:tc>
        <w:tc>
          <w:tcPr>
            <w:tcW w:w="4680" w:type="dxa"/>
            <w:shd w:val="clear" w:color="auto" w:fill="auto"/>
            <w:vAlign w:val="center"/>
          </w:tcPr>
          <w:p w14:paraId="3772461A" w14:textId="77777777" w:rsidR="00695808" w:rsidRPr="00A715B7" w:rsidRDefault="00695808" w:rsidP="000F30E4">
            <w:pPr>
              <w:pStyle w:val="InfoBlue"/>
              <w:jc w:val="center"/>
              <w:rPr>
                <w:b/>
              </w:rPr>
            </w:pPr>
            <w:r w:rsidRPr="00A715B7">
              <w:rPr>
                <w:b/>
              </w:rPr>
              <w:t>Giải thích</w:t>
            </w:r>
          </w:p>
        </w:tc>
      </w:tr>
      <w:tr w:rsidR="00695808" w:rsidRPr="00A715B7" w14:paraId="116DBFDF" w14:textId="77777777" w:rsidTr="009050FC">
        <w:tc>
          <w:tcPr>
            <w:tcW w:w="4680" w:type="dxa"/>
            <w:shd w:val="clear" w:color="auto" w:fill="auto"/>
            <w:vAlign w:val="center"/>
          </w:tcPr>
          <w:p w14:paraId="090B87F1" w14:textId="32CB052A" w:rsidR="00695808" w:rsidRPr="00A715B7" w:rsidRDefault="0028101C" w:rsidP="006E3FAC">
            <w:pPr>
              <w:pStyle w:val="InfoBlue"/>
            </w:pPr>
            <w:r w:rsidRPr="00A715B7">
              <w:t>HT</w:t>
            </w:r>
          </w:p>
        </w:tc>
        <w:tc>
          <w:tcPr>
            <w:tcW w:w="4680" w:type="dxa"/>
            <w:shd w:val="clear" w:color="auto" w:fill="auto"/>
            <w:vAlign w:val="center"/>
          </w:tcPr>
          <w:p w14:paraId="1A6AE206" w14:textId="0C11A7F2" w:rsidR="00695808" w:rsidRPr="00A715B7" w:rsidRDefault="0028101C" w:rsidP="006E3FAC">
            <w:pPr>
              <w:pStyle w:val="InfoBlue"/>
            </w:pPr>
            <w:r w:rsidRPr="00A715B7">
              <w:t>Hệ thống</w:t>
            </w:r>
          </w:p>
        </w:tc>
      </w:tr>
      <w:tr w:rsidR="00695808" w:rsidRPr="00A715B7" w14:paraId="16062C93" w14:textId="77777777" w:rsidTr="009050FC">
        <w:tc>
          <w:tcPr>
            <w:tcW w:w="4680" w:type="dxa"/>
            <w:shd w:val="clear" w:color="auto" w:fill="auto"/>
            <w:vAlign w:val="center"/>
          </w:tcPr>
          <w:p w14:paraId="3F95B400" w14:textId="1D87F092" w:rsidR="00695808" w:rsidRPr="00A715B7" w:rsidRDefault="00A715B7" w:rsidP="006E3FAC">
            <w:pPr>
              <w:pStyle w:val="InfoBlue"/>
            </w:pPr>
            <w:r w:rsidRPr="00A715B7">
              <w:t>Admin</w:t>
            </w:r>
          </w:p>
        </w:tc>
        <w:tc>
          <w:tcPr>
            <w:tcW w:w="4680" w:type="dxa"/>
            <w:shd w:val="clear" w:color="auto" w:fill="auto"/>
            <w:vAlign w:val="center"/>
          </w:tcPr>
          <w:p w14:paraId="6D27416F" w14:textId="04069633" w:rsidR="00695808" w:rsidRPr="00A715B7" w:rsidRDefault="00A715B7" w:rsidP="006E3FAC">
            <w:pPr>
              <w:pStyle w:val="InfoBlue"/>
              <w:rPr>
                <w:lang w:val="vi-VN"/>
              </w:rPr>
            </w:pPr>
            <w:r w:rsidRPr="00A715B7">
              <w:rPr>
                <w:lang w:val="vi-VN"/>
              </w:rPr>
              <w:t>Quản trị</w:t>
            </w:r>
          </w:p>
        </w:tc>
      </w:tr>
      <w:tr w:rsidR="00695808" w:rsidRPr="00A715B7" w14:paraId="705481B7" w14:textId="77777777" w:rsidTr="009050FC">
        <w:tc>
          <w:tcPr>
            <w:tcW w:w="4680" w:type="dxa"/>
            <w:shd w:val="clear" w:color="auto" w:fill="auto"/>
            <w:vAlign w:val="center"/>
          </w:tcPr>
          <w:p w14:paraId="05E8B097" w14:textId="28B323CE" w:rsidR="00695808" w:rsidRPr="00A715B7" w:rsidRDefault="00A715B7" w:rsidP="006E3FAC">
            <w:pPr>
              <w:pStyle w:val="InfoBlue"/>
            </w:pPr>
            <w:r w:rsidRPr="00A715B7">
              <w:rPr>
                <w:lang w:val="vi-VN"/>
              </w:rPr>
              <w:t>G</w:t>
            </w:r>
            <w:r w:rsidRPr="00A715B7">
              <w:t>uest</w:t>
            </w:r>
          </w:p>
        </w:tc>
        <w:tc>
          <w:tcPr>
            <w:tcW w:w="4680" w:type="dxa"/>
            <w:shd w:val="clear" w:color="auto" w:fill="auto"/>
            <w:vAlign w:val="center"/>
          </w:tcPr>
          <w:p w14:paraId="4ACB3246" w14:textId="2812C6F0" w:rsidR="00695808" w:rsidRPr="00A715B7" w:rsidRDefault="00A715B7" w:rsidP="006E3FAC">
            <w:pPr>
              <w:pStyle w:val="InfoBlue"/>
              <w:rPr>
                <w:lang w:val="vi-VN"/>
              </w:rPr>
            </w:pPr>
            <w:r w:rsidRPr="00A715B7">
              <w:t>Khách</w:t>
            </w:r>
          </w:p>
        </w:tc>
      </w:tr>
      <w:tr w:rsidR="00695808" w:rsidRPr="00A715B7" w14:paraId="687A8B3D" w14:textId="77777777" w:rsidTr="009050FC">
        <w:tc>
          <w:tcPr>
            <w:tcW w:w="4680" w:type="dxa"/>
            <w:shd w:val="clear" w:color="auto" w:fill="auto"/>
            <w:vAlign w:val="center"/>
          </w:tcPr>
          <w:p w14:paraId="750144F6" w14:textId="796F3F47" w:rsidR="00695808" w:rsidRPr="00A715B7" w:rsidRDefault="00A715B7" w:rsidP="006E3FAC">
            <w:pPr>
              <w:pStyle w:val="InfoBlue"/>
              <w:rPr>
                <w:lang w:val="vi-VN"/>
              </w:rPr>
            </w:pPr>
            <w:r w:rsidRPr="00A715B7">
              <w:rPr>
                <w:lang w:val="vi-VN"/>
              </w:rPr>
              <w:t>Member</w:t>
            </w:r>
          </w:p>
        </w:tc>
        <w:tc>
          <w:tcPr>
            <w:tcW w:w="4680" w:type="dxa"/>
            <w:shd w:val="clear" w:color="auto" w:fill="auto"/>
            <w:vAlign w:val="center"/>
          </w:tcPr>
          <w:p w14:paraId="4CBF7865" w14:textId="16069236" w:rsidR="00695808" w:rsidRPr="00A715B7" w:rsidRDefault="00A715B7" w:rsidP="006E3FAC">
            <w:pPr>
              <w:pStyle w:val="InfoBlue"/>
              <w:rPr>
                <w:lang w:val="vi-VN"/>
              </w:rPr>
            </w:pPr>
            <w:r w:rsidRPr="00A715B7">
              <w:rPr>
                <w:lang w:val="vi-VN"/>
              </w:rPr>
              <w:t>Thành viên</w:t>
            </w:r>
          </w:p>
        </w:tc>
      </w:tr>
      <w:tr w:rsidR="00695808" w:rsidRPr="00A715B7" w14:paraId="57BD891D" w14:textId="77777777" w:rsidTr="009050FC">
        <w:tc>
          <w:tcPr>
            <w:tcW w:w="4680" w:type="dxa"/>
            <w:shd w:val="clear" w:color="auto" w:fill="auto"/>
            <w:vAlign w:val="center"/>
          </w:tcPr>
          <w:p w14:paraId="403C871D" w14:textId="77777777" w:rsidR="00695808" w:rsidRPr="00A715B7" w:rsidRDefault="00695808" w:rsidP="006E3FAC">
            <w:pPr>
              <w:pStyle w:val="InfoBlue"/>
              <w:rPr>
                <w:lang w:val="vi-VN"/>
              </w:rPr>
            </w:pPr>
          </w:p>
        </w:tc>
        <w:tc>
          <w:tcPr>
            <w:tcW w:w="4680" w:type="dxa"/>
            <w:shd w:val="clear" w:color="auto" w:fill="auto"/>
            <w:vAlign w:val="center"/>
          </w:tcPr>
          <w:p w14:paraId="6D184936" w14:textId="77777777" w:rsidR="00695808" w:rsidRPr="00A715B7" w:rsidRDefault="00695808" w:rsidP="006E3FAC">
            <w:pPr>
              <w:pStyle w:val="InfoBlue"/>
              <w:rPr>
                <w:lang w:val="vi-VN"/>
              </w:rPr>
            </w:pPr>
          </w:p>
        </w:tc>
      </w:tr>
    </w:tbl>
    <w:p w14:paraId="1D41F7FA" w14:textId="77777777" w:rsidR="00695808" w:rsidRPr="00A715B7" w:rsidRDefault="00695808" w:rsidP="002F75CF">
      <w:pPr>
        <w:pStyle w:val="StyleHeading2TimesNewRoman12ptLinespacingAtleast1"/>
      </w:pPr>
      <w:bookmarkStart w:id="13" w:name="_Toc422185496"/>
      <w:r w:rsidRPr="00A715B7">
        <w:t>1.4 Tham khảo</w:t>
      </w:r>
      <w:bookmarkEnd w:id="1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695808" w:rsidRPr="00A715B7" w14:paraId="703C9218" w14:textId="77777777" w:rsidTr="009050FC">
        <w:tc>
          <w:tcPr>
            <w:tcW w:w="4680" w:type="dxa"/>
            <w:shd w:val="clear" w:color="auto" w:fill="auto"/>
            <w:vAlign w:val="center"/>
          </w:tcPr>
          <w:p w14:paraId="06D2EE84" w14:textId="77777777" w:rsidR="00695808" w:rsidRPr="00A715B7" w:rsidRDefault="00695808" w:rsidP="000F30E4">
            <w:pPr>
              <w:pStyle w:val="InfoBlue"/>
              <w:jc w:val="center"/>
              <w:rPr>
                <w:b/>
              </w:rPr>
            </w:pPr>
            <w:bookmarkStart w:id="14" w:name="_Toc57168138"/>
            <w:r w:rsidRPr="00A715B7">
              <w:rPr>
                <w:b/>
              </w:rPr>
              <w:t>Tên tài liệu</w:t>
            </w:r>
          </w:p>
        </w:tc>
        <w:tc>
          <w:tcPr>
            <w:tcW w:w="4680" w:type="dxa"/>
            <w:shd w:val="clear" w:color="auto" w:fill="auto"/>
            <w:vAlign w:val="center"/>
          </w:tcPr>
          <w:p w14:paraId="6514F65F" w14:textId="77777777" w:rsidR="00695808" w:rsidRPr="00A715B7" w:rsidRDefault="00695808" w:rsidP="000F30E4">
            <w:pPr>
              <w:pStyle w:val="InfoBlue"/>
              <w:jc w:val="center"/>
              <w:rPr>
                <w:b/>
              </w:rPr>
            </w:pPr>
            <w:r w:rsidRPr="00A715B7">
              <w:rPr>
                <w:b/>
              </w:rPr>
              <w:t>Tác giả</w:t>
            </w:r>
          </w:p>
        </w:tc>
      </w:tr>
      <w:tr w:rsidR="00695808" w:rsidRPr="00A715B7" w14:paraId="7DCB11B9" w14:textId="77777777" w:rsidTr="009050FC">
        <w:tc>
          <w:tcPr>
            <w:tcW w:w="4680" w:type="dxa"/>
            <w:shd w:val="clear" w:color="auto" w:fill="auto"/>
            <w:vAlign w:val="center"/>
          </w:tcPr>
          <w:p w14:paraId="5EBD9F06" w14:textId="77777777" w:rsidR="00695808" w:rsidRPr="00A715B7" w:rsidRDefault="00695808" w:rsidP="00DE4777">
            <w:pPr>
              <w:pStyle w:val="InfoBlue"/>
              <w:numPr>
                <w:ilvl w:val="0"/>
                <w:numId w:val="5"/>
              </w:numPr>
            </w:pPr>
            <w:r w:rsidRPr="00A715B7">
              <w:t>Báo cáo môn phân tích thiết kế hướng đối tượng</w:t>
            </w:r>
          </w:p>
        </w:tc>
        <w:tc>
          <w:tcPr>
            <w:tcW w:w="4680" w:type="dxa"/>
            <w:shd w:val="clear" w:color="auto" w:fill="auto"/>
            <w:vAlign w:val="center"/>
          </w:tcPr>
          <w:p w14:paraId="2B8A9035" w14:textId="77777777" w:rsidR="00695808" w:rsidRPr="00A715B7" w:rsidRDefault="00695808" w:rsidP="006E3FAC">
            <w:pPr>
              <w:pStyle w:val="InfoBlue"/>
            </w:pPr>
          </w:p>
        </w:tc>
      </w:tr>
      <w:tr w:rsidR="00695808" w:rsidRPr="00A715B7" w14:paraId="50D739AB" w14:textId="77777777" w:rsidTr="009050FC">
        <w:tc>
          <w:tcPr>
            <w:tcW w:w="4680" w:type="dxa"/>
            <w:shd w:val="clear" w:color="auto" w:fill="auto"/>
            <w:vAlign w:val="center"/>
          </w:tcPr>
          <w:p w14:paraId="7273E98E" w14:textId="77777777" w:rsidR="00695808" w:rsidRPr="00A715B7" w:rsidRDefault="00695808" w:rsidP="00DE4777">
            <w:pPr>
              <w:pStyle w:val="InfoBlue"/>
              <w:numPr>
                <w:ilvl w:val="0"/>
                <w:numId w:val="5"/>
              </w:numPr>
            </w:pPr>
            <w:r w:rsidRPr="00A715B7">
              <w:t>Slide bài giảng môn phân tích thiết kế hướng đối tượng</w:t>
            </w:r>
          </w:p>
        </w:tc>
        <w:tc>
          <w:tcPr>
            <w:tcW w:w="4680" w:type="dxa"/>
            <w:shd w:val="clear" w:color="auto" w:fill="auto"/>
            <w:vAlign w:val="center"/>
          </w:tcPr>
          <w:p w14:paraId="63D3D675" w14:textId="77777777" w:rsidR="00695808" w:rsidRPr="00A715B7" w:rsidRDefault="00695808" w:rsidP="006E3FAC">
            <w:pPr>
              <w:pStyle w:val="InfoBlue"/>
            </w:pPr>
            <w:r w:rsidRPr="00A715B7">
              <w:t>Thầy Đỗ Xuân Hoàng</w:t>
            </w:r>
          </w:p>
        </w:tc>
      </w:tr>
    </w:tbl>
    <w:p w14:paraId="6BCC35ED" w14:textId="6B5E9B26" w:rsidR="00695808" w:rsidRPr="00A715B7" w:rsidRDefault="00695808" w:rsidP="005006E7">
      <w:pPr>
        <w:pStyle w:val="Heading1"/>
        <w:rPr>
          <w:rFonts w:ascii="Times New Roman" w:hAnsi="Times New Roman"/>
          <w:sz w:val="28"/>
          <w:szCs w:val="28"/>
        </w:rPr>
      </w:pPr>
      <w:r w:rsidRPr="00A715B7">
        <w:rPr>
          <w:rFonts w:ascii="Times New Roman" w:hAnsi="Times New Roman"/>
        </w:rPr>
        <w:br w:type="page"/>
      </w:r>
      <w:bookmarkStart w:id="15" w:name="_Toc422185497"/>
      <w:r w:rsidRPr="00A715B7">
        <w:rPr>
          <w:rFonts w:ascii="Times New Roman" w:hAnsi="Times New Roman"/>
          <w:sz w:val="28"/>
          <w:szCs w:val="28"/>
        </w:rPr>
        <w:lastRenderedPageBreak/>
        <w:t>Tổng quan về hệ thống</w:t>
      </w:r>
      <w:bookmarkEnd w:id="14"/>
      <w:bookmarkEnd w:id="15"/>
    </w:p>
    <w:p w14:paraId="143DB904" w14:textId="77777777" w:rsidR="00695808" w:rsidRPr="00A715B7" w:rsidRDefault="00695808" w:rsidP="002F75CF">
      <w:pPr>
        <w:pStyle w:val="StyleHeading2TimesNewRoman12ptLinespacingAtleast1"/>
      </w:pPr>
      <w:bookmarkStart w:id="16" w:name="_Toc422185498"/>
      <w:bookmarkStart w:id="17" w:name="_Toc422185500"/>
      <w:r w:rsidRPr="00A715B7">
        <w:t>2.1 Mô tả</w:t>
      </w:r>
      <w:bookmarkEnd w:id="16"/>
    </w:p>
    <w:p w14:paraId="4DCF6192" w14:textId="77777777" w:rsidR="00A715B7" w:rsidRPr="00A715B7" w:rsidRDefault="00A715B7" w:rsidP="00A715B7">
      <w:pPr>
        <w:shd w:val="clear" w:color="auto" w:fill="FFFFFF"/>
        <w:spacing w:after="380"/>
        <w:jc w:val="both"/>
        <w:rPr>
          <w:rFonts w:ascii="Times New Roman" w:hAnsi="Times New Roman"/>
          <w:sz w:val="24"/>
        </w:rPr>
      </w:pPr>
      <w:bookmarkStart w:id="18" w:name="_Toc422185499"/>
      <w:r w:rsidRPr="00A715B7">
        <w:rPr>
          <w:rFonts w:ascii="Times New Roman" w:hAnsi="Times New Roman"/>
          <w:color w:val="222222"/>
          <w:sz w:val="26"/>
          <w:szCs w:val="26"/>
        </w:rPr>
        <w:t>Ngày nay tiếng Anh đã trở thành một kỹ năng không thể thiếu trong hành trình hội nhập toàn cầu, giúp tiếp cận những kiến thức mới và những cơ hội từ nhiều quốc gia khác nhau. Thế nhưng, đối với người Việt, khả năng sử dụng tiếng Anh, đặc biệt là thanh thiếu niên, vẫn đang ở mức trung bình thấp của khu vực và thế giới. Hệ quả là, làm giảm tính hấp dẫn của lực lượng lao động Việt Nam và là rào cản lớn đối với những bạn trẻ có năng lực và hoài bão.</w:t>
      </w:r>
    </w:p>
    <w:p w14:paraId="27DEFFAC" w14:textId="77777777"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rPr>
        <w:t>Thực trạng nói trên phần nào phản ánh được phương thức học chưa hiệu quả của người Việt, thậm chí là những mục tiêu sai lệch khi bắt đầu học tiếng Anh. Một số học sinh, sinh viên và các bậc phụ huynh khi đầu tư cho việc học Tiếng Anh thường gắn liền với một mục tiêu ngắn hạn nên đều muốn “học nhanh, thắng nhanh”. Việc quá chú trọng vào điểm số thay vì các kỹ năng học tập cần thiết đã khiến nhiều em học sinh gặp ác mộng trong việc giao tiếp hay sử dụng tiếng Anh để tiếp thu kiến thức, đặc biệt là khi đi du học, làm việc và sinh sống tại môi trường quốc tế. Theo một số các chuyên gia giáo dục, học viên cần phải định hướng một lộ trình học tập trọn vẹn từ học thuật đến ứng dụng theo đúng trình độ và khả năng tiếp thu của mỗi học viên từ những chặng đường đầu tiên.</w:t>
      </w:r>
    </w:p>
    <w:p w14:paraId="0A49DA94" w14:textId="41BC490E"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shd w:val="clear" w:color="auto" w:fill="FFFFFF"/>
        </w:rPr>
        <w:t>Hơn thế, ngôn ngữ sẽ được hoàn thiện dần qua những kiến thức khoa học – xã hội hay những bài học về văn hóa – con người. Do vậy, thông thạo tiếng Anh và biến nó trở thành một công cụ trong cuộc sống toàn cầu không phải là việc tức thời mà cần thời gian để tích luỹ, trau dồi cũng như xây dựng lộ trình học tập thích hợp cho mỗi cá nhân, một cách nghiêm túc.</w:t>
      </w:r>
    </w:p>
    <w:p w14:paraId="736E187C" w14:textId="77777777" w:rsidR="00695808" w:rsidRPr="00A715B7" w:rsidRDefault="00695808" w:rsidP="002F75CF">
      <w:pPr>
        <w:pStyle w:val="StyleHeading2TimesNewRoman12ptLinespacingAtleast1"/>
      </w:pPr>
      <w:r w:rsidRPr="00A715B7">
        <w:t>2.2 Hiện trạng của khách hàng</w:t>
      </w:r>
      <w:bookmarkEnd w:id="18"/>
    </w:p>
    <w:p w14:paraId="6F4B69C3" w14:textId="77777777"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shd w:val="clear" w:color="auto" w:fill="FFFFFF"/>
        </w:rPr>
        <w:t>Hệ thống website học tiếng Anh của chúng tôi được thiết kế dựa trên sự đòi hỏi về vốn kiến thức cần thiết cho học viên đạt đến trình độ giao tiếp lưu loát trong cuộc sống hàng ngày. Vốn kiến thức này phải được hấp thu đến ngưỡng “có” – nghĩa là trong vòng vài giây bạn phải nhớ ra câu từ cần nhớ - thì bạn mới có thể giao tiếp lưu loát được. Điều này cũng giống như trong lúc giao tiếp, bạn cần nói ý gì đó mà trong vòng vài giây không nhớ ra câu từ, bạn tự gọi mình là “không nhớ từ vựng”. “Có” có nghĩa là nghe thì phải nhận ra ngay và muốn nói thì phải nhớ ngay. Để nghe được, bạn cần phải nhận ra ngữ âm mà người nói đang dùng. Nếu bạn cũng phát âm một từ với đúng âm bạn nghe được thì bạn sẽ nghe được từ đó. Để một âm gọi là “có”, thì mỗi khi mở miệng nói từ đó không cần suy nghĩ mà cũng nói đúng với âm chuẩn. Như thế đấy, mình nói đúng âm chuẩn, thì sẽ nghe được âm chuẩn. Nghe được rồi thì cũng phải nhớ ngay ngữ nghĩa cho thật cặn kẽ. Nếu chỉ nhớ mang máng và đoán ý thì còn lâu bạn mới giao tiếp được.</w:t>
      </w:r>
    </w:p>
    <w:p w14:paraId="3B254936" w14:textId="77777777"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shd w:val="clear" w:color="auto" w:fill="FFFFFF"/>
        </w:rPr>
        <w:t xml:space="preserve">Thường khi rơi vào trạng thái cái gì cũng không nhớ, mọi người lại nghĩ ra rằng phải “chịu đấm ăn xôi”, tranh thủ tìm cách nói tiếng Anh mọi lúc mọi nơi, ai chê cũng mặc, không nói được thì ngồi nghe… Những mô hình như câu lạc bộ tiếng Anh, quán cà phê nói tiếng Anh, ra các khu phố Tây ba lô... là sự chọn lựa của ý tưởng này. Nhưng để làm </w:t>
      </w:r>
      <w:r w:rsidRPr="00A715B7">
        <w:rPr>
          <w:rFonts w:ascii="Times New Roman" w:hAnsi="Times New Roman"/>
          <w:color w:val="222222"/>
          <w:sz w:val="26"/>
          <w:szCs w:val="26"/>
          <w:shd w:val="clear" w:color="auto" w:fill="FFFFFF"/>
        </w:rPr>
        <w:lastRenderedPageBreak/>
        <w:t>gì? Cái cốt lõi cuối cùng, cho dù là làm gì và làm thế nào, vẫn phải đến giai đoạn “có” – có âm, có từ, có cấu trúc… thì mới có thể giao tiếp bình thường được. Cái ý “chịu đấm ăn xôi này” là một ý hay, nhưng thật sự không cần phải thực hiện. Thực tế thì ai cũng chọn cách này để thực hiện nhưng không ai gặt hái được thành công. Việc này giống như khi học võ, không lo luyện tập mà chỉ lo đi đánh trận vậy.</w:t>
      </w:r>
    </w:p>
    <w:p w14:paraId="207681B3" w14:textId="77777777"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shd w:val="clear" w:color="auto" w:fill="FFFFFF"/>
        </w:rPr>
        <w:t xml:space="preserve">Nhằm đưa ra giải pháp khắc phục cho những vấn đề trên, hệ thống website học tiếng Anh giao tiếp trực tuyến của chúng tôi đã ra đời. </w:t>
      </w:r>
    </w:p>
    <w:p w14:paraId="49DA0FA5" w14:textId="17E0C261" w:rsidR="00695808" w:rsidRPr="00A715B7" w:rsidRDefault="00695808" w:rsidP="002F75CF">
      <w:pPr>
        <w:pStyle w:val="StyleHeading2TimesNewRoman12ptLinespacingAtleast1"/>
      </w:pPr>
      <w:r w:rsidRPr="00A715B7">
        <w:t>2.3 Yêu cầu nghiệp vụ</w:t>
      </w:r>
      <w:bookmarkEnd w:id="17"/>
    </w:p>
    <w:p w14:paraId="4D970F66" w14:textId="3F579D9D" w:rsidR="00695808" w:rsidRPr="00A715B7" w:rsidRDefault="00695808" w:rsidP="00A715B7">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BR1: </w:t>
      </w:r>
      <w:r w:rsidR="00F948E5" w:rsidRPr="00A715B7">
        <w:rPr>
          <w:rFonts w:ascii="Times New Roman" w:hAnsi="Times New Roman"/>
          <w:b/>
          <w:bCs/>
          <w:sz w:val="26"/>
          <w:szCs w:val="26"/>
          <w:lang w:val="vi-VN"/>
        </w:rPr>
        <w:t>Đăng ký</w:t>
      </w:r>
      <w:r w:rsidRPr="00A715B7">
        <w:rPr>
          <w:rFonts w:ascii="Times New Roman" w:hAnsi="Times New Roman"/>
          <w:b/>
          <w:bCs/>
          <w:sz w:val="26"/>
          <w:szCs w:val="26"/>
          <w:lang w:val="vi-VN"/>
        </w:rPr>
        <w:t xml:space="preserve"> </w:t>
      </w:r>
    </w:p>
    <w:p w14:paraId="37368975" w14:textId="77777777" w:rsidR="00695808" w:rsidRPr="00A715B7" w:rsidRDefault="00695808" w:rsidP="00A715B7">
      <w:pPr>
        <w:jc w:val="both"/>
        <w:rPr>
          <w:rFonts w:ascii="Times New Roman" w:hAnsi="Times New Roman"/>
          <w:b/>
          <w:bCs/>
          <w:sz w:val="26"/>
          <w:szCs w:val="26"/>
          <w:lang w:val="vi-VN"/>
        </w:rPr>
      </w:pPr>
    </w:p>
    <w:p w14:paraId="42441955" w14:textId="7ED5FC37" w:rsidR="00695808" w:rsidRPr="00A715B7" w:rsidRDefault="00695808" w:rsidP="00A715B7">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BR2: </w:t>
      </w:r>
      <w:r w:rsidR="00F948E5" w:rsidRPr="00A715B7">
        <w:rPr>
          <w:rFonts w:ascii="Times New Roman" w:hAnsi="Times New Roman"/>
          <w:b/>
          <w:bCs/>
          <w:sz w:val="26"/>
          <w:szCs w:val="26"/>
          <w:lang w:val="vi-VN"/>
        </w:rPr>
        <w:t>Đăng nhập</w:t>
      </w:r>
    </w:p>
    <w:bookmarkEnd w:id="2"/>
    <w:bookmarkEnd w:id="3"/>
    <w:bookmarkEnd w:id="4"/>
    <w:bookmarkEnd w:id="5"/>
    <w:bookmarkEnd w:id="6"/>
    <w:p w14:paraId="498CA4D3" w14:textId="77777777" w:rsidR="00695808" w:rsidRPr="00A715B7" w:rsidRDefault="00695808" w:rsidP="00A715B7">
      <w:pPr>
        <w:jc w:val="both"/>
        <w:rPr>
          <w:rFonts w:ascii="Times New Roman" w:hAnsi="Times New Roman"/>
          <w:b/>
          <w:bCs/>
          <w:sz w:val="26"/>
          <w:szCs w:val="26"/>
          <w:lang w:val="vi-VN"/>
        </w:rPr>
      </w:pPr>
    </w:p>
    <w:p w14:paraId="339C0F6A" w14:textId="6E1990D9" w:rsidR="00695808" w:rsidRPr="00A715B7" w:rsidRDefault="00695808" w:rsidP="00A715B7">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BR3: </w:t>
      </w:r>
      <w:r w:rsidR="00F948E5" w:rsidRPr="00A715B7">
        <w:rPr>
          <w:rFonts w:ascii="Times New Roman" w:hAnsi="Times New Roman"/>
          <w:b/>
          <w:bCs/>
          <w:sz w:val="26"/>
          <w:szCs w:val="26"/>
          <w:lang w:val="vi-VN"/>
        </w:rPr>
        <w:t>Quên mật khẩu</w:t>
      </w:r>
    </w:p>
    <w:p w14:paraId="05082A68" w14:textId="77777777" w:rsidR="00695808" w:rsidRPr="00A715B7" w:rsidRDefault="00695808" w:rsidP="00D833D5">
      <w:pPr>
        <w:pStyle w:val="BodyText"/>
        <w:rPr>
          <w:lang w:val="vi-VN"/>
        </w:rPr>
      </w:pPr>
    </w:p>
    <w:p w14:paraId="254F838B" w14:textId="36086B29" w:rsidR="00695808" w:rsidRPr="00A715B7"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BR4: </w:t>
      </w:r>
      <w:r w:rsidR="00F948E5" w:rsidRPr="00A715B7">
        <w:rPr>
          <w:rFonts w:ascii="Times New Roman" w:hAnsi="Times New Roman"/>
          <w:b/>
          <w:bCs/>
          <w:sz w:val="26"/>
          <w:szCs w:val="26"/>
          <w:lang w:val="vi-VN"/>
        </w:rPr>
        <w:t>Đổi mật khẩu</w:t>
      </w:r>
    </w:p>
    <w:p w14:paraId="767621F7" w14:textId="77777777" w:rsidR="00695808" w:rsidRPr="00A715B7" w:rsidRDefault="00695808" w:rsidP="00D833D5">
      <w:pPr>
        <w:pStyle w:val="BodyText"/>
        <w:rPr>
          <w:lang w:val="vi-VN"/>
        </w:rPr>
      </w:pPr>
    </w:p>
    <w:p w14:paraId="2D0202F5" w14:textId="448B6DAA" w:rsidR="00695808" w:rsidRPr="00A715B7" w:rsidRDefault="00695808" w:rsidP="1C53A172">
      <w:pPr>
        <w:jc w:val="both"/>
        <w:rPr>
          <w:rFonts w:ascii="Times New Roman" w:hAnsi="Times New Roman"/>
          <w:sz w:val="26"/>
          <w:szCs w:val="26"/>
          <w:lang w:val="vi-VN"/>
        </w:rPr>
      </w:pPr>
      <w:r w:rsidRPr="00A715B7">
        <w:rPr>
          <w:rFonts w:ascii="Times New Roman" w:hAnsi="Times New Roman"/>
          <w:b/>
          <w:bCs/>
          <w:sz w:val="26"/>
          <w:szCs w:val="26"/>
          <w:lang w:val="vi-VN"/>
        </w:rPr>
        <w:t xml:space="preserve">BR5: </w:t>
      </w:r>
      <w:r w:rsidR="00F948E5" w:rsidRPr="00A715B7">
        <w:rPr>
          <w:rFonts w:ascii="Times New Roman" w:hAnsi="Times New Roman"/>
          <w:b/>
          <w:bCs/>
          <w:sz w:val="26"/>
          <w:szCs w:val="26"/>
          <w:lang w:val="vi-VN"/>
        </w:rPr>
        <w:t>Tra cứu từ điển</w:t>
      </w:r>
    </w:p>
    <w:p w14:paraId="41383F28" w14:textId="77777777" w:rsidR="00695808" w:rsidRPr="00A715B7" w:rsidRDefault="00695808" w:rsidP="1C53A172">
      <w:pPr>
        <w:jc w:val="both"/>
        <w:rPr>
          <w:rFonts w:ascii="Times New Roman" w:hAnsi="Times New Roman"/>
          <w:sz w:val="26"/>
          <w:szCs w:val="26"/>
          <w:lang w:val="vi-VN"/>
        </w:rPr>
      </w:pPr>
    </w:p>
    <w:p w14:paraId="25DBA651" w14:textId="263023A7"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BR6: </w:t>
      </w:r>
      <w:r w:rsidR="00F948E5" w:rsidRPr="00A715B7">
        <w:rPr>
          <w:rFonts w:ascii="Times New Roman" w:hAnsi="Times New Roman"/>
          <w:b/>
          <w:bCs/>
          <w:sz w:val="26"/>
          <w:szCs w:val="26"/>
          <w:lang w:val="vi-VN"/>
        </w:rPr>
        <w:t>Đăng ký khoá học</w:t>
      </w:r>
    </w:p>
    <w:p w14:paraId="76884185" w14:textId="69B04FF4" w:rsidR="00695808" w:rsidRDefault="00695808" w:rsidP="1C53A172">
      <w:pPr>
        <w:jc w:val="both"/>
        <w:rPr>
          <w:rFonts w:ascii="Times New Roman" w:hAnsi="Times New Roman"/>
          <w:sz w:val="26"/>
          <w:szCs w:val="26"/>
          <w:lang w:val="vi-VN"/>
        </w:rPr>
      </w:pPr>
    </w:p>
    <w:p w14:paraId="311C94AE" w14:textId="4895332C" w:rsidR="00DC311B" w:rsidRDefault="00DC311B" w:rsidP="00DC311B">
      <w:pPr>
        <w:jc w:val="both"/>
        <w:rPr>
          <w:rFonts w:ascii="Times New Roman" w:hAnsi="Times New Roman"/>
          <w:b/>
          <w:bCs/>
          <w:sz w:val="26"/>
          <w:szCs w:val="26"/>
          <w:lang w:val="vi-VN"/>
        </w:rPr>
      </w:pPr>
      <w:r w:rsidRPr="00A715B7">
        <w:rPr>
          <w:rFonts w:ascii="Times New Roman" w:hAnsi="Times New Roman"/>
          <w:b/>
          <w:bCs/>
          <w:sz w:val="26"/>
          <w:szCs w:val="26"/>
          <w:lang w:val="vi-VN"/>
        </w:rPr>
        <w:t>BR</w:t>
      </w:r>
      <w:r>
        <w:rPr>
          <w:rFonts w:ascii="Times New Roman" w:hAnsi="Times New Roman"/>
          <w:b/>
          <w:bCs/>
          <w:sz w:val="26"/>
          <w:szCs w:val="26"/>
          <w:lang w:val="vi-VN"/>
        </w:rPr>
        <w:t>7</w:t>
      </w:r>
      <w:r w:rsidRPr="00A715B7">
        <w:rPr>
          <w:rFonts w:ascii="Times New Roman" w:hAnsi="Times New Roman"/>
          <w:b/>
          <w:bCs/>
          <w:sz w:val="26"/>
          <w:szCs w:val="26"/>
          <w:lang w:val="vi-VN"/>
        </w:rPr>
        <w:t xml:space="preserve">: </w:t>
      </w:r>
      <w:r>
        <w:rPr>
          <w:rFonts w:ascii="Times New Roman" w:hAnsi="Times New Roman"/>
          <w:b/>
          <w:bCs/>
          <w:sz w:val="26"/>
          <w:szCs w:val="26"/>
          <w:lang w:val="vi-VN"/>
        </w:rPr>
        <w:t>Học bài</w:t>
      </w:r>
    </w:p>
    <w:p w14:paraId="469BFFC7" w14:textId="77777777" w:rsidR="00DC311B" w:rsidRPr="00A715B7" w:rsidRDefault="00DC311B" w:rsidP="1C53A172">
      <w:pPr>
        <w:jc w:val="both"/>
        <w:rPr>
          <w:rFonts w:ascii="Times New Roman" w:hAnsi="Times New Roman"/>
          <w:sz w:val="26"/>
          <w:szCs w:val="26"/>
          <w:lang w:val="vi-VN"/>
        </w:rPr>
      </w:pPr>
    </w:p>
    <w:p w14:paraId="6446922F" w14:textId="6479C622"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BR</w:t>
      </w:r>
      <w:r w:rsidR="00DC311B">
        <w:rPr>
          <w:rFonts w:ascii="Times New Roman" w:hAnsi="Times New Roman"/>
          <w:b/>
          <w:bCs/>
          <w:sz w:val="26"/>
          <w:szCs w:val="26"/>
          <w:lang w:val="vi-VN"/>
        </w:rPr>
        <w:t>8</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Làm bài tập</w:t>
      </w:r>
    </w:p>
    <w:p w14:paraId="0263137B" w14:textId="77777777" w:rsidR="00695808" w:rsidRPr="00A715B7" w:rsidRDefault="00695808" w:rsidP="00D833D5">
      <w:pPr>
        <w:pStyle w:val="BodyText"/>
        <w:rPr>
          <w:lang w:val="vi-VN"/>
        </w:rPr>
      </w:pPr>
    </w:p>
    <w:p w14:paraId="2DEF1992" w14:textId="75D16FC1" w:rsidR="00695808" w:rsidRPr="00A715B7"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BR</w:t>
      </w:r>
      <w:r w:rsidR="00DC311B">
        <w:rPr>
          <w:rFonts w:ascii="Times New Roman" w:hAnsi="Times New Roman"/>
          <w:b/>
          <w:bCs/>
          <w:sz w:val="26"/>
          <w:szCs w:val="26"/>
          <w:lang w:val="vi-VN"/>
        </w:rPr>
        <w:t>9</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Xem lịch sử học</w:t>
      </w:r>
    </w:p>
    <w:p w14:paraId="48B4BF3F" w14:textId="77777777" w:rsidR="00695808" w:rsidRPr="00A715B7" w:rsidRDefault="00695808" w:rsidP="00D833D5">
      <w:pPr>
        <w:pStyle w:val="BodyText"/>
        <w:rPr>
          <w:lang w:val="vi-VN"/>
        </w:rPr>
      </w:pPr>
    </w:p>
    <w:p w14:paraId="5919B01F" w14:textId="599F3D33" w:rsidR="00695808" w:rsidRPr="00A715B7" w:rsidRDefault="00695808" w:rsidP="1C53A172">
      <w:pPr>
        <w:jc w:val="both"/>
        <w:rPr>
          <w:rFonts w:ascii="Times New Roman" w:hAnsi="Times New Roman"/>
          <w:sz w:val="26"/>
          <w:szCs w:val="26"/>
          <w:lang w:val="vi-VN"/>
        </w:rPr>
      </w:pPr>
      <w:r w:rsidRPr="00A715B7">
        <w:rPr>
          <w:rFonts w:ascii="Times New Roman" w:hAnsi="Times New Roman"/>
          <w:b/>
          <w:bCs/>
          <w:sz w:val="26"/>
          <w:szCs w:val="26"/>
          <w:lang w:val="vi-VN"/>
        </w:rPr>
        <w:t>BR</w:t>
      </w:r>
      <w:r w:rsidR="00DC311B">
        <w:rPr>
          <w:rFonts w:ascii="Times New Roman" w:hAnsi="Times New Roman"/>
          <w:b/>
          <w:bCs/>
          <w:sz w:val="26"/>
          <w:szCs w:val="26"/>
          <w:lang w:val="vi-VN"/>
        </w:rPr>
        <w:t>10</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Quản lý tài khoản</w:t>
      </w:r>
    </w:p>
    <w:p w14:paraId="4986861A" w14:textId="77777777" w:rsidR="00695808" w:rsidRPr="00A715B7" w:rsidRDefault="00695808" w:rsidP="1C53A172">
      <w:pPr>
        <w:jc w:val="both"/>
        <w:rPr>
          <w:rFonts w:ascii="Times New Roman" w:hAnsi="Times New Roman"/>
          <w:sz w:val="26"/>
          <w:szCs w:val="26"/>
          <w:lang w:val="vi-VN"/>
        </w:rPr>
      </w:pPr>
    </w:p>
    <w:p w14:paraId="48D3826A" w14:textId="6FB4D745" w:rsidR="00695808" w:rsidRPr="00A715B7"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rPr>
        <w:t>BR1</w:t>
      </w:r>
      <w:r w:rsidR="00DC311B">
        <w:rPr>
          <w:rFonts w:ascii="Times New Roman" w:hAnsi="Times New Roman"/>
          <w:b/>
          <w:bCs/>
          <w:sz w:val="26"/>
          <w:szCs w:val="26"/>
          <w:lang w:val="vi-VN"/>
        </w:rPr>
        <w:t>1</w:t>
      </w:r>
      <w:r w:rsidRPr="00A715B7">
        <w:rPr>
          <w:rFonts w:ascii="Times New Roman" w:hAnsi="Times New Roman"/>
          <w:b/>
          <w:bCs/>
          <w:sz w:val="26"/>
          <w:szCs w:val="26"/>
        </w:rPr>
        <w:t xml:space="preserve">: </w:t>
      </w:r>
      <w:r w:rsidR="00F948E5" w:rsidRPr="00A715B7">
        <w:rPr>
          <w:rFonts w:ascii="Times New Roman" w:hAnsi="Times New Roman"/>
          <w:b/>
          <w:bCs/>
          <w:sz w:val="26"/>
          <w:szCs w:val="26"/>
        </w:rPr>
        <w:t>Quản</w:t>
      </w:r>
      <w:r w:rsidR="00F948E5" w:rsidRPr="00A715B7">
        <w:rPr>
          <w:rFonts w:ascii="Times New Roman" w:hAnsi="Times New Roman"/>
          <w:b/>
          <w:bCs/>
          <w:sz w:val="26"/>
          <w:szCs w:val="26"/>
          <w:lang w:val="vi-VN"/>
        </w:rPr>
        <w:t xml:space="preserve"> lý danh mục</w:t>
      </w:r>
    </w:p>
    <w:p w14:paraId="753EF6B8" w14:textId="77777777" w:rsidR="00695808" w:rsidRPr="00A715B7" w:rsidRDefault="00695808" w:rsidP="00D833D5">
      <w:pPr>
        <w:pStyle w:val="BodyText"/>
      </w:pPr>
    </w:p>
    <w:p w14:paraId="4111798B" w14:textId="28B7B5C7" w:rsidR="00695808" w:rsidRDefault="00695808" w:rsidP="00DC311B">
      <w:pPr>
        <w:jc w:val="both"/>
        <w:rPr>
          <w:rFonts w:ascii="Times New Roman" w:hAnsi="Times New Roman"/>
          <w:b/>
          <w:bCs/>
          <w:sz w:val="26"/>
          <w:szCs w:val="26"/>
          <w:lang w:val="vi-VN"/>
        </w:rPr>
      </w:pPr>
      <w:r w:rsidRPr="00A715B7">
        <w:rPr>
          <w:rFonts w:ascii="Times New Roman" w:hAnsi="Times New Roman"/>
          <w:b/>
          <w:bCs/>
          <w:sz w:val="26"/>
          <w:szCs w:val="26"/>
          <w:lang w:val="vi-VN"/>
        </w:rPr>
        <w:t>BR1</w:t>
      </w:r>
      <w:r w:rsidR="00DC311B">
        <w:rPr>
          <w:rFonts w:ascii="Times New Roman" w:hAnsi="Times New Roman"/>
          <w:b/>
          <w:bCs/>
          <w:sz w:val="26"/>
          <w:szCs w:val="26"/>
          <w:lang w:val="vi-VN"/>
        </w:rPr>
        <w:t>2</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Quản lý khoá học</w:t>
      </w:r>
    </w:p>
    <w:p w14:paraId="34FFE4AA" w14:textId="77777777" w:rsidR="00A715B7" w:rsidRPr="00A715B7" w:rsidRDefault="00A715B7" w:rsidP="008A39B4">
      <w:pPr>
        <w:jc w:val="both"/>
        <w:rPr>
          <w:rFonts w:ascii="Times New Roman" w:hAnsi="Times New Roman"/>
          <w:b/>
          <w:bCs/>
          <w:sz w:val="26"/>
          <w:szCs w:val="26"/>
          <w:lang w:val="vi-VN"/>
        </w:rPr>
      </w:pPr>
    </w:p>
    <w:p w14:paraId="07F4BA1A" w14:textId="5FC2D934" w:rsidR="00A715B7" w:rsidRDefault="00695808" w:rsidP="002F75CF">
      <w:pPr>
        <w:pStyle w:val="StyleHeading2TimesNewRoman12ptLinespacingAtleast1"/>
        <w:rPr>
          <w:szCs w:val="26"/>
        </w:rPr>
      </w:pPr>
      <w:r w:rsidRPr="00A715B7">
        <w:t xml:space="preserve">2.4 Mô hình hóa các quy trình </w:t>
      </w:r>
      <w:r w:rsidRPr="00A715B7">
        <w:rPr>
          <w:szCs w:val="26"/>
        </w:rPr>
        <w:t>nghiệp vụ ch</w:t>
      </w:r>
      <w:r w:rsidR="00A715B7">
        <w:rPr>
          <w:szCs w:val="26"/>
        </w:rPr>
        <w:t>ính</w:t>
      </w:r>
    </w:p>
    <w:p w14:paraId="7833D2EC" w14:textId="35F88EBA" w:rsidR="00DC311B" w:rsidRPr="00A715B7" w:rsidRDefault="003728B5" w:rsidP="002F75CF">
      <w:pPr>
        <w:pStyle w:val="StyleHeading2TimesNewRoman12ptLinespacingAtleast1"/>
      </w:pPr>
      <w:bookmarkStart w:id="19" w:name="_Toc422185502"/>
      <w:r>
        <w:t xml:space="preserve">2.4.1 </w:t>
      </w:r>
      <w:r w:rsidR="00DC311B" w:rsidRPr="00A715B7">
        <w:t xml:space="preserve">Quy trình </w:t>
      </w:r>
      <w:bookmarkEnd w:id="19"/>
      <w:r w:rsidR="00DC311B">
        <w:t>đăng ký tài khoản</w:t>
      </w:r>
    </w:p>
    <w:p w14:paraId="772FAAEE" w14:textId="7F4490B8" w:rsidR="00DC311B" w:rsidRPr="00D578C5" w:rsidRDefault="00DC311B"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B1: Khách truy cập chọn đăng ký</w:t>
      </w:r>
    </w:p>
    <w:p w14:paraId="7ABD6EC2" w14:textId="1DD76532" w:rsidR="00DC311B" w:rsidRPr="00D578C5" w:rsidRDefault="00DC311B"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 xml:space="preserve">B2: </w:t>
      </w:r>
      <w:r w:rsidR="00D578C5" w:rsidRPr="00D578C5">
        <w:rPr>
          <w:rFonts w:ascii="Times New Roman" w:hAnsi="Times New Roman"/>
          <w:sz w:val="26"/>
          <w:szCs w:val="26"/>
          <w:lang w:val="vi-VN"/>
        </w:rPr>
        <w:t>HT hiển thi form đăng ký</w:t>
      </w:r>
    </w:p>
    <w:p w14:paraId="504F03E2" w14:textId="7D975178" w:rsidR="00DC311B" w:rsidRPr="00D578C5" w:rsidRDefault="00DC311B"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 xml:space="preserve">B3: </w:t>
      </w:r>
      <w:r w:rsidR="00D578C5" w:rsidRPr="00D578C5">
        <w:rPr>
          <w:rFonts w:ascii="Times New Roman" w:hAnsi="Times New Roman"/>
          <w:sz w:val="26"/>
          <w:szCs w:val="26"/>
          <w:lang w:val="vi-VN"/>
        </w:rPr>
        <w:t>Khách truy cập điền thông tin đăng ký vào form hoặc huỷ bỏ và kết thúc.</w:t>
      </w:r>
    </w:p>
    <w:p w14:paraId="111CB3EB" w14:textId="7B9087C1" w:rsidR="00DC311B" w:rsidRPr="00D578C5" w:rsidRDefault="00DC311B" w:rsidP="00DE4777">
      <w:pPr>
        <w:pStyle w:val="ListParagraph"/>
        <w:numPr>
          <w:ilvl w:val="0"/>
          <w:numId w:val="11"/>
        </w:numPr>
        <w:jc w:val="both"/>
        <w:rPr>
          <w:rFonts w:ascii="Times New Roman" w:hAnsi="Times New Roman"/>
          <w:sz w:val="26"/>
          <w:szCs w:val="26"/>
          <w:lang w:val="vi-VN"/>
        </w:rPr>
      </w:pPr>
      <w:r w:rsidRPr="00D578C5">
        <w:rPr>
          <w:rFonts w:ascii="Times New Roman" w:hAnsi="Times New Roman"/>
          <w:sz w:val="26"/>
          <w:szCs w:val="26"/>
          <w:lang w:val="vi-VN"/>
        </w:rPr>
        <w:t xml:space="preserve">B4: </w:t>
      </w:r>
      <w:r w:rsidR="00D578C5" w:rsidRPr="00D578C5">
        <w:rPr>
          <w:rFonts w:ascii="Times New Roman" w:hAnsi="Times New Roman"/>
          <w:sz w:val="26"/>
          <w:szCs w:val="26"/>
          <w:lang w:val="vi-VN"/>
        </w:rPr>
        <w:t>HT xác thực thông tin hợp lệ</w:t>
      </w:r>
    </w:p>
    <w:p w14:paraId="72B4FCDC" w14:textId="3E55EA1F" w:rsidR="00D578C5" w:rsidRPr="00D578C5" w:rsidRDefault="00D578C5" w:rsidP="00D578C5">
      <w:pPr>
        <w:pStyle w:val="a"/>
        <w:rPr>
          <w:sz w:val="26"/>
          <w:szCs w:val="26"/>
          <w:lang w:val="vi-VN"/>
        </w:rPr>
      </w:pPr>
      <w:r w:rsidRPr="00D578C5">
        <w:rPr>
          <w:sz w:val="26"/>
          <w:szCs w:val="26"/>
          <w:lang w:val="vi-VN"/>
        </w:rPr>
        <w:t>Hợp lệ tiến đến B5</w:t>
      </w:r>
    </w:p>
    <w:p w14:paraId="01036C0D" w14:textId="1D0F0518" w:rsidR="00D578C5" w:rsidRPr="00D578C5" w:rsidRDefault="00D578C5" w:rsidP="00D578C5">
      <w:pPr>
        <w:pStyle w:val="a"/>
        <w:rPr>
          <w:sz w:val="26"/>
          <w:szCs w:val="26"/>
          <w:lang w:val="vi-VN"/>
        </w:rPr>
      </w:pPr>
      <w:r w:rsidRPr="00D578C5">
        <w:rPr>
          <w:sz w:val="26"/>
          <w:szCs w:val="26"/>
          <w:lang w:val="vi-VN"/>
        </w:rPr>
        <w:t>Không hợp lệ hiển thị lỗi và quay lại B2</w:t>
      </w:r>
    </w:p>
    <w:p w14:paraId="79E43792" w14:textId="047C28D1" w:rsidR="00D578C5" w:rsidRPr="00D578C5" w:rsidRDefault="00D578C5" w:rsidP="00D578C5">
      <w:pPr>
        <w:pStyle w:val="-"/>
      </w:pPr>
      <w:r w:rsidRPr="00D578C5">
        <w:t>B5: HT gửi mail xác nhận tài khoản</w:t>
      </w:r>
    </w:p>
    <w:p w14:paraId="2A368443" w14:textId="5CB790EB" w:rsidR="00D578C5" w:rsidRPr="00D578C5" w:rsidRDefault="00D578C5" w:rsidP="00D578C5">
      <w:pPr>
        <w:pStyle w:val="a"/>
        <w:rPr>
          <w:sz w:val="26"/>
          <w:szCs w:val="26"/>
          <w:lang w:val="vi-VN"/>
        </w:rPr>
      </w:pPr>
      <w:r w:rsidRPr="00D578C5">
        <w:rPr>
          <w:sz w:val="26"/>
          <w:szCs w:val="26"/>
          <w:lang w:val="vi-VN"/>
        </w:rPr>
        <w:t>Gửi mail thành công tiến đến B6</w:t>
      </w:r>
    </w:p>
    <w:p w14:paraId="20EE0884" w14:textId="311D602E" w:rsidR="00D578C5" w:rsidRDefault="00D578C5" w:rsidP="00D578C5">
      <w:pPr>
        <w:pStyle w:val="a"/>
        <w:rPr>
          <w:sz w:val="26"/>
          <w:szCs w:val="26"/>
          <w:lang w:val="vi-VN"/>
        </w:rPr>
      </w:pPr>
      <w:r w:rsidRPr="00D578C5">
        <w:rPr>
          <w:sz w:val="26"/>
          <w:szCs w:val="26"/>
          <w:lang w:val="vi-VN"/>
        </w:rPr>
        <w:lastRenderedPageBreak/>
        <w:t>Thất bại thông báo lỗi hệ thống hoặc email không tồn tại và quay lại B2</w:t>
      </w:r>
    </w:p>
    <w:p w14:paraId="4EFF9AA7" w14:textId="6A26B9C6" w:rsidR="00D578C5" w:rsidRDefault="00D578C5" w:rsidP="00D578C5">
      <w:pPr>
        <w:pStyle w:val="-"/>
      </w:pPr>
      <w:r>
        <w:t>B6: Lưu thông tin vào hệ thống với trạng thái tài khoản chưa được kích hoạt kèm theo đó là token đển xác thực tài khoản.</w:t>
      </w:r>
    </w:p>
    <w:p w14:paraId="6AB1BEF7" w14:textId="5127DEF1" w:rsidR="00D578C5" w:rsidRDefault="00D578C5" w:rsidP="00D578C5">
      <w:pPr>
        <w:pStyle w:val="a"/>
        <w:rPr>
          <w:lang w:val="vi-VN"/>
        </w:rPr>
      </w:pPr>
      <w:r>
        <w:rPr>
          <w:lang w:val="vi-VN"/>
        </w:rPr>
        <w:t>Lưu thành công tiến đến B7</w:t>
      </w:r>
    </w:p>
    <w:p w14:paraId="01A0A5C9" w14:textId="4CE11F43" w:rsidR="00D578C5" w:rsidRDefault="00D578C5" w:rsidP="00D578C5">
      <w:pPr>
        <w:pStyle w:val="a"/>
        <w:rPr>
          <w:lang w:val="vi-VN"/>
        </w:rPr>
      </w:pPr>
      <w:r>
        <w:rPr>
          <w:lang w:val="vi-VN"/>
        </w:rPr>
        <w:t>Thất bại thông báo lỗi và quay lại B2</w:t>
      </w:r>
    </w:p>
    <w:p w14:paraId="73791A23" w14:textId="48778F69" w:rsidR="00D578C5" w:rsidRDefault="00D578C5" w:rsidP="00D578C5">
      <w:pPr>
        <w:pStyle w:val="-"/>
      </w:pPr>
      <w:r>
        <w:t>B7: Hiện thì thông báo yêu cầu người dùng xác nhận tài khoản qua email. Tại đây xảy ra 2 dòng sự kiện, người dùng có thể chọn mail xác nhận hoặc không thì kết thúc. Chọn mail xác nhận thì tiến đến B8.</w:t>
      </w:r>
    </w:p>
    <w:p w14:paraId="2DC58098" w14:textId="36414727" w:rsidR="00D578C5" w:rsidRDefault="00D578C5" w:rsidP="00D578C5">
      <w:pPr>
        <w:pStyle w:val="-"/>
      </w:pPr>
      <w:r>
        <w:t>B8: Người dùng chọn link xác thực đăng ký</w:t>
      </w:r>
    </w:p>
    <w:p w14:paraId="01536C87" w14:textId="527C2022" w:rsidR="00D578C5" w:rsidRDefault="00D578C5" w:rsidP="00D578C5">
      <w:pPr>
        <w:pStyle w:val="-"/>
      </w:pPr>
      <w:r>
        <w:t xml:space="preserve">B9: HT kiểm tra token </w:t>
      </w:r>
      <w:r w:rsidR="00FA57CF">
        <w:t>kèm theo link</w:t>
      </w:r>
    </w:p>
    <w:p w14:paraId="7EE99423" w14:textId="6F05A414" w:rsidR="00FA57CF" w:rsidRPr="00FA57CF" w:rsidRDefault="00FA57CF" w:rsidP="00FA57CF">
      <w:pPr>
        <w:pStyle w:val="a"/>
      </w:pPr>
      <w:r>
        <w:t>Nếu</w:t>
      </w:r>
      <w:r>
        <w:rPr>
          <w:lang w:val="vi-VN"/>
        </w:rPr>
        <w:t xml:space="preserve"> token tồn tại trong HT, thông bào xác thực email thành công và chuyển trại thái tài khoản về trạng thái kích hoạt và kết thúc.</w:t>
      </w:r>
    </w:p>
    <w:p w14:paraId="46749797" w14:textId="218322FC" w:rsidR="00FA57CF" w:rsidRPr="00D578C5" w:rsidRDefault="00FA57CF" w:rsidP="00FA57CF">
      <w:pPr>
        <w:pStyle w:val="a"/>
      </w:pPr>
      <w:r>
        <w:t>Nếu</w:t>
      </w:r>
      <w:r>
        <w:rPr>
          <w:lang w:val="vi-VN"/>
        </w:rPr>
        <w:t xml:space="preserve"> không tồn tại thì trả về kết quả link không tồn tại.</w:t>
      </w:r>
    </w:p>
    <w:p w14:paraId="51139B26" w14:textId="29A42771" w:rsidR="00DC311B" w:rsidRPr="00FA57CF" w:rsidRDefault="00846F10" w:rsidP="00FA57CF">
      <w:pPr>
        <w:spacing w:after="200"/>
        <w:jc w:val="both"/>
        <w:rPr>
          <w:rFonts w:ascii="Times New Roman" w:hAnsi="Times New Roman"/>
          <w:sz w:val="28"/>
          <w:szCs w:val="28"/>
          <w:lang w:val="vi-VN"/>
        </w:rPr>
      </w:pPr>
      <w:r>
        <w:rPr>
          <w:rFonts w:ascii="Times New Roman" w:hAnsi="Times New Roman"/>
          <w:noProof/>
          <w:sz w:val="28"/>
          <w:szCs w:val="28"/>
        </w:rPr>
        <w:drawing>
          <wp:inline distT="0" distB="0" distL="0" distR="0" wp14:anchorId="1989D612" wp14:editId="30B06E5A">
            <wp:extent cx="5940425" cy="5536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tionActivity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5536565"/>
                    </a:xfrm>
                    <a:prstGeom prst="rect">
                      <a:avLst/>
                    </a:prstGeom>
                  </pic:spPr>
                </pic:pic>
              </a:graphicData>
            </a:graphic>
          </wp:inline>
        </w:drawing>
      </w:r>
    </w:p>
    <w:p w14:paraId="3A288C90" w14:textId="7A6394FA" w:rsidR="00695808" w:rsidRPr="00A715B7" w:rsidRDefault="003728B5" w:rsidP="002F75CF">
      <w:pPr>
        <w:pStyle w:val="StyleHeading2TimesNewRoman12ptLinespacingAtleast1"/>
      </w:pPr>
      <w:r>
        <w:t xml:space="preserve">2.4.2 </w:t>
      </w:r>
      <w:r w:rsidR="00695808" w:rsidRPr="00A715B7">
        <w:t>Quy trình đăng nhập</w:t>
      </w:r>
    </w:p>
    <w:p w14:paraId="68ED77A8" w14:textId="1E9A7B7E" w:rsidR="00A715B7" w:rsidRPr="00A715B7" w:rsidRDefault="00695808" w:rsidP="00DE4777">
      <w:pPr>
        <w:pStyle w:val="ListParagraph"/>
        <w:numPr>
          <w:ilvl w:val="0"/>
          <w:numId w:val="9"/>
        </w:numPr>
        <w:spacing w:after="200"/>
        <w:ind w:left="709" w:hanging="283"/>
        <w:jc w:val="both"/>
        <w:rPr>
          <w:rFonts w:ascii="Times New Roman" w:hAnsi="Times New Roman"/>
          <w:sz w:val="28"/>
          <w:szCs w:val="28"/>
          <w:lang w:val="vi-VN"/>
        </w:rPr>
      </w:pPr>
      <w:r w:rsidRPr="00A715B7">
        <w:rPr>
          <w:rFonts w:ascii="Times New Roman" w:hAnsi="Times New Roman"/>
          <w:b/>
          <w:sz w:val="28"/>
          <w:szCs w:val="28"/>
          <w:lang w:val="vi-VN"/>
        </w:rPr>
        <w:t>B1</w:t>
      </w:r>
      <w:r w:rsidRPr="00A715B7">
        <w:rPr>
          <w:rFonts w:ascii="Times New Roman" w:hAnsi="Times New Roman"/>
          <w:sz w:val="28"/>
          <w:szCs w:val="28"/>
          <w:lang w:val="vi-VN"/>
        </w:rPr>
        <w:t>: Người dùng</w:t>
      </w:r>
      <w:r w:rsidR="00F948E5" w:rsidRPr="00A715B7">
        <w:rPr>
          <w:rFonts w:ascii="Times New Roman" w:hAnsi="Times New Roman"/>
          <w:sz w:val="28"/>
          <w:szCs w:val="28"/>
          <w:lang w:val="vi-VN"/>
        </w:rPr>
        <w:t xml:space="preserve"> chọn đăng nhập</w:t>
      </w:r>
    </w:p>
    <w:p w14:paraId="1D600B45" w14:textId="77777777" w:rsidR="00695808" w:rsidRPr="00A715B7" w:rsidRDefault="00695808" w:rsidP="00DE4777">
      <w:pPr>
        <w:pStyle w:val="ListParagraph"/>
        <w:numPr>
          <w:ilvl w:val="0"/>
          <w:numId w:val="9"/>
        </w:numPr>
        <w:spacing w:after="200"/>
        <w:ind w:left="709" w:hanging="283"/>
        <w:jc w:val="both"/>
        <w:rPr>
          <w:rFonts w:ascii="Times New Roman" w:hAnsi="Times New Roman"/>
          <w:sz w:val="28"/>
          <w:szCs w:val="28"/>
          <w:lang w:val="vi-VN"/>
        </w:rPr>
      </w:pPr>
      <w:r w:rsidRPr="00A715B7">
        <w:rPr>
          <w:rFonts w:ascii="Times New Roman" w:hAnsi="Times New Roman"/>
          <w:b/>
          <w:sz w:val="28"/>
          <w:szCs w:val="28"/>
          <w:lang w:val="vi-VN"/>
        </w:rPr>
        <w:t>B2</w:t>
      </w:r>
      <w:r w:rsidRPr="00A715B7">
        <w:rPr>
          <w:rFonts w:ascii="Times New Roman" w:hAnsi="Times New Roman"/>
          <w:sz w:val="28"/>
          <w:szCs w:val="28"/>
          <w:lang w:val="vi-VN"/>
        </w:rPr>
        <w:t>: Hệ thống hiển thị màn hình đăng nhập</w:t>
      </w:r>
    </w:p>
    <w:p w14:paraId="336D073B" w14:textId="0F5DC5EB" w:rsidR="00D96CA8" w:rsidRPr="00A715B7" w:rsidRDefault="00695808" w:rsidP="00DE4777">
      <w:pPr>
        <w:pStyle w:val="ListParagraph"/>
        <w:numPr>
          <w:ilvl w:val="0"/>
          <w:numId w:val="9"/>
        </w:numPr>
        <w:spacing w:after="200"/>
        <w:ind w:left="709" w:hanging="283"/>
        <w:jc w:val="both"/>
        <w:rPr>
          <w:rFonts w:ascii="Times New Roman" w:hAnsi="Times New Roman"/>
          <w:sz w:val="28"/>
          <w:szCs w:val="28"/>
          <w:lang w:val="vi-VN"/>
        </w:rPr>
      </w:pPr>
      <w:r w:rsidRPr="00A715B7">
        <w:rPr>
          <w:rFonts w:ascii="Times New Roman" w:hAnsi="Times New Roman"/>
          <w:b/>
          <w:sz w:val="28"/>
          <w:szCs w:val="28"/>
          <w:lang w:val="vi-VN"/>
        </w:rPr>
        <w:lastRenderedPageBreak/>
        <w:t>B3</w:t>
      </w:r>
      <w:r w:rsidRPr="00A715B7">
        <w:rPr>
          <w:rFonts w:ascii="Times New Roman" w:hAnsi="Times New Roman"/>
          <w:sz w:val="28"/>
          <w:szCs w:val="28"/>
          <w:lang w:val="vi-VN"/>
        </w:rPr>
        <w:t xml:space="preserve">: </w:t>
      </w:r>
      <w:r w:rsidR="00F948E5" w:rsidRPr="00A715B7">
        <w:rPr>
          <w:rFonts w:ascii="Times New Roman" w:hAnsi="Times New Roman"/>
          <w:sz w:val="28"/>
          <w:szCs w:val="28"/>
          <w:lang w:val="vi-VN"/>
        </w:rPr>
        <w:t>Nhập</w:t>
      </w:r>
    </w:p>
    <w:p w14:paraId="78BB43D6" w14:textId="77777777" w:rsidR="00D96CA8" w:rsidRPr="00A715B7" w:rsidRDefault="00D96CA8" w:rsidP="00D96CA8">
      <w:pPr>
        <w:pStyle w:val="ListParagraph"/>
        <w:jc w:val="both"/>
        <w:rPr>
          <w:rFonts w:ascii="Times New Roman" w:hAnsi="Times New Roman"/>
          <w:b/>
          <w:sz w:val="28"/>
          <w:szCs w:val="28"/>
          <w:lang w:val="vi-VN"/>
        </w:rPr>
      </w:pPr>
      <w:r w:rsidRPr="00A715B7">
        <w:rPr>
          <w:rFonts w:ascii="Times New Roman" w:hAnsi="Times New Roman"/>
          <w:b/>
          <w:sz w:val="28"/>
          <w:szCs w:val="28"/>
          <w:lang w:val="vi-VN"/>
        </w:rPr>
        <w:t xml:space="preserve">+ </w:t>
      </w:r>
      <w:r w:rsidRPr="00A715B7">
        <w:rPr>
          <w:rFonts w:ascii="Times New Roman" w:hAnsi="Times New Roman"/>
          <w:sz w:val="28"/>
          <w:szCs w:val="28"/>
          <w:lang w:val="vi-VN"/>
        </w:rPr>
        <w:t xml:space="preserve">Lỗi thì quay lại </w:t>
      </w:r>
      <w:r w:rsidRPr="00A715B7">
        <w:rPr>
          <w:rFonts w:ascii="Times New Roman" w:hAnsi="Times New Roman"/>
          <w:b/>
          <w:sz w:val="28"/>
          <w:szCs w:val="28"/>
          <w:lang w:val="vi-VN"/>
        </w:rPr>
        <w:t>B2</w:t>
      </w:r>
    </w:p>
    <w:p w14:paraId="43266E0A" w14:textId="77777777" w:rsidR="00D96CA8" w:rsidRPr="00A715B7" w:rsidRDefault="00D96CA8" w:rsidP="00D96CA8">
      <w:pPr>
        <w:pStyle w:val="ListParagraph"/>
        <w:jc w:val="both"/>
        <w:rPr>
          <w:rFonts w:ascii="Times New Roman" w:hAnsi="Times New Roman"/>
          <w:sz w:val="28"/>
          <w:szCs w:val="28"/>
          <w:lang w:val="vi-VN"/>
        </w:rPr>
      </w:pPr>
      <w:r w:rsidRPr="00A715B7">
        <w:rPr>
          <w:rFonts w:ascii="Times New Roman" w:hAnsi="Times New Roman"/>
          <w:b/>
          <w:sz w:val="28"/>
          <w:szCs w:val="28"/>
          <w:lang w:val="vi-VN"/>
        </w:rPr>
        <w:t xml:space="preserve">+ </w:t>
      </w:r>
      <w:r w:rsidRPr="00A715B7">
        <w:rPr>
          <w:rFonts w:ascii="Times New Roman" w:hAnsi="Times New Roman"/>
          <w:sz w:val="28"/>
          <w:szCs w:val="28"/>
          <w:lang w:val="vi-VN"/>
        </w:rPr>
        <w:t xml:space="preserve">Không lỗi tiến đến </w:t>
      </w:r>
      <w:r w:rsidRPr="00A715B7">
        <w:rPr>
          <w:rFonts w:ascii="Times New Roman" w:hAnsi="Times New Roman"/>
          <w:b/>
          <w:sz w:val="28"/>
          <w:szCs w:val="28"/>
          <w:lang w:val="vi-VN"/>
        </w:rPr>
        <w:t>B4</w:t>
      </w:r>
    </w:p>
    <w:p w14:paraId="345854DE" w14:textId="77777777" w:rsidR="00D96CA8" w:rsidRPr="00A715B7" w:rsidRDefault="00D96CA8" w:rsidP="00DE4777">
      <w:pPr>
        <w:pStyle w:val="ListParagraph"/>
        <w:numPr>
          <w:ilvl w:val="0"/>
          <w:numId w:val="10"/>
        </w:numPr>
        <w:spacing w:after="200"/>
        <w:ind w:hanging="294"/>
        <w:jc w:val="both"/>
        <w:rPr>
          <w:rFonts w:ascii="Times New Roman" w:hAnsi="Times New Roman"/>
          <w:b/>
          <w:sz w:val="28"/>
          <w:szCs w:val="28"/>
          <w:lang w:val="vi-VN"/>
        </w:rPr>
      </w:pPr>
      <w:r w:rsidRPr="00A715B7">
        <w:rPr>
          <w:rFonts w:ascii="Times New Roman" w:hAnsi="Times New Roman"/>
          <w:b/>
          <w:sz w:val="28"/>
          <w:szCs w:val="28"/>
          <w:lang w:val="vi-VN"/>
        </w:rPr>
        <w:t xml:space="preserve">B4: </w:t>
      </w:r>
      <w:r w:rsidRPr="00A715B7">
        <w:rPr>
          <w:rFonts w:ascii="Times New Roman" w:hAnsi="Times New Roman"/>
          <w:sz w:val="28"/>
          <w:szCs w:val="28"/>
          <w:lang w:val="vi-VN"/>
        </w:rPr>
        <w:t>Người dùng truy cập vào được hệ thống</w:t>
      </w:r>
    </w:p>
    <w:p w14:paraId="34F5C62E" w14:textId="77777777" w:rsidR="00D96CA8" w:rsidRPr="00A715B7" w:rsidRDefault="00D96CA8" w:rsidP="00D96CA8">
      <w:pPr>
        <w:rPr>
          <w:rFonts w:ascii="Times New Roman" w:hAnsi="Times New Roman"/>
          <w:lang w:val="vi-VN"/>
        </w:rPr>
      </w:pPr>
    </w:p>
    <w:p w14:paraId="3BBC9D51" w14:textId="47C0B164" w:rsidR="00D96CA8" w:rsidRPr="00A715B7" w:rsidRDefault="00F948E5" w:rsidP="00213BC4">
      <w:pPr>
        <w:jc w:val="center"/>
        <w:rPr>
          <w:rFonts w:ascii="Times New Roman" w:hAnsi="Times New Roman"/>
          <w:lang w:val="vi-VN"/>
        </w:rPr>
      </w:pPr>
      <w:r w:rsidRPr="00A715B7">
        <w:rPr>
          <w:rFonts w:ascii="Times New Roman" w:hAnsi="Times New Roman"/>
          <w:noProof/>
        </w:rPr>
        <w:drawing>
          <wp:inline distT="0" distB="0" distL="0" distR="0" wp14:anchorId="466235D3" wp14:editId="173C85EE">
            <wp:extent cx="5940425" cy="5597525"/>
            <wp:effectExtent l="0" t="0" r="0" b="0"/>
            <wp:docPr id="1897256384" name="Picture 189725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84" name="LoginActivityDiagram.png"/>
                    <pic:cNvPicPr/>
                  </pic:nvPicPr>
                  <pic:blipFill>
                    <a:blip r:embed="rId11">
                      <a:extLst>
                        <a:ext uri="{28A0092B-C50C-407E-A947-70E740481C1C}">
                          <a14:useLocalDpi xmlns:a14="http://schemas.microsoft.com/office/drawing/2010/main" val="0"/>
                        </a:ext>
                      </a:extLst>
                    </a:blip>
                    <a:stretch>
                      <a:fillRect/>
                    </a:stretch>
                  </pic:blipFill>
                  <pic:spPr>
                    <a:xfrm>
                      <a:off x="0" y="0"/>
                      <a:ext cx="5940425" cy="5597525"/>
                    </a:xfrm>
                    <a:prstGeom prst="rect">
                      <a:avLst/>
                    </a:prstGeom>
                  </pic:spPr>
                </pic:pic>
              </a:graphicData>
            </a:graphic>
          </wp:inline>
        </w:drawing>
      </w:r>
    </w:p>
    <w:p w14:paraId="5CBB060D" w14:textId="77777777" w:rsidR="00D96CA8" w:rsidRPr="00A715B7" w:rsidRDefault="00D96CA8" w:rsidP="00D96CA8">
      <w:pPr>
        <w:rPr>
          <w:rFonts w:ascii="Times New Roman" w:hAnsi="Times New Roman"/>
          <w:lang w:val="vi-VN"/>
        </w:rPr>
      </w:pPr>
    </w:p>
    <w:p w14:paraId="4DFDE8F3" w14:textId="77777777" w:rsidR="003108E4" w:rsidRPr="00A715B7" w:rsidRDefault="003108E4" w:rsidP="003108E4">
      <w:pPr>
        <w:rPr>
          <w:rFonts w:ascii="Times New Roman" w:hAnsi="Times New Roman"/>
        </w:rPr>
      </w:pPr>
    </w:p>
    <w:p w14:paraId="4383EF87" w14:textId="77777777" w:rsidR="00FA57CF" w:rsidRDefault="00FA57CF">
      <w:pPr>
        <w:rPr>
          <w:rFonts w:ascii="Times New Roman" w:hAnsi="Times New Roman"/>
          <w:b/>
          <w:bCs/>
          <w:spacing w:val="4"/>
          <w:kern w:val="28"/>
          <w:sz w:val="26"/>
          <w:szCs w:val="20"/>
          <w:lang w:val="vi-VN"/>
        </w:rPr>
      </w:pPr>
      <w:r>
        <w:br w:type="page"/>
      </w:r>
    </w:p>
    <w:p w14:paraId="3089FB6E" w14:textId="7493AAD2" w:rsidR="00F40174" w:rsidRDefault="003728B5" w:rsidP="002F75CF">
      <w:pPr>
        <w:pStyle w:val="StyleHeading2TimesNewRoman12ptLinespacingAtleast1"/>
      </w:pPr>
      <w:r>
        <w:lastRenderedPageBreak/>
        <w:t xml:space="preserve">2.4.3 </w:t>
      </w:r>
      <w:r w:rsidR="00F40174" w:rsidRPr="00A715B7">
        <w:t xml:space="preserve">Quy trình </w:t>
      </w:r>
      <w:r w:rsidR="00F40174">
        <w:t>quên mật khẩu</w:t>
      </w:r>
    </w:p>
    <w:p w14:paraId="69123862" w14:textId="1248288F" w:rsidR="00BE0F3A" w:rsidRDefault="00BE0F3A" w:rsidP="003728B5">
      <w:pPr>
        <w:rPr>
          <w:lang w:val="vi-VN"/>
        </w:rPr>
      </w:pPr>
    </w:p>
    <w:p w14:paraId="7548A800" w14:textId="6B10309B" w:rsidR="00B07F97" w:rsidRPr="003728B5" w:rsidRDefault="00B07F97" w:rsidP="003728B5">
      <w:pPr>
        <w:rPr>
          <w:lang w:val="vi-VN"/>
        </w:rPr>
      </w:pPr>
      <w:r>
        <w:rPr>
          <w:noProof/>
          <w:lang w:val="vi-VN"/>
        </w:rPr>
        <w:drawing>
          <wp:inline distT="0" distB="0" distL="0" distR="0" wp14:anchorId="67259ED2" wp14:editId="17CC2CBD">
            <wp:extent cx="5786755" cy="8552829"/>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getPasswordActivity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7419" cy="8553811"/>
                    </a:xfrm>
                    <a:prstGeom prst="rect">
                      <a:avLst/>
                    </a:prstGeom>
                  </pic:spPr>
                </pic:pic>
              </a:graphicData>
            </a:graphic>
          </wp:inline>
        </w:drawing>
      </w:r>
    </w:p>
    <w:p w14:paraId="387F68DA" w14:textId="55DDC961" w:rsidR="00F40174" w:rsidRDefault="003728B5" w:rsidP="002F75CF">
      <w:pPr>
        <w:pStyle w:val="StyleHeading2TimesNewRoman12ptLinespacingAtleast1"/>
      </w:pPr>
      <w:r>
        <w:lastRenderedPageBreak/>
        <w:t xml:space="preserve">2.4.4 </w:t>
      </w:r>
      <w:r w:rsidR="00F40174" w:rsidRPr="00A715B7">
        <w:t xml:space="preserve">Quy trình </w:t>
      </w:r>
      <w:r w:rsidR="00F40174">
        <w:t>đổi mật khẩu</w:t>
      </w:r>
    </w:p>
    <w:p w14:paraId="599F7B75" w14:textId="0AF996E4" w:rsidR="00BE0F3A" w:rsidRPr="002F75CF" w:rsidRDefault="00B07F97" w:rsidP="002F75CF">
      <w:r>
        <w:rPr>
          <w:noProof/>
        </w:rPr>
        <w:drawing>
          <wp:inline distT="0" distB="0" distL="0" distR="0" wp14:anchorId="241E5A6F" wp14:editId="2F4C0427">
            <wp:extent cx="5940425" cy="5992495"/>
            <wp:effectExtent l="0" t="0" r="317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7 at 16.58.19.png"/>
                    <pic:cNvPicPr/>
                  </pic:nvPicPr>
                  <pic:blipFill>
                    <a:blip r:embed="rId13">
                      <a:extLst>
                        <a:ext uri="{28A0092B-C50C-407E-A947-70E740481C1C}">
                          <a14:useLocalDpi xmlns:a14="http://schemas.microsoft.com/office/drawing/2010/main" val="0"/>
                        </a:ext>
                      </a:extLst>
                    </a:blip>
                    <a:stretch>
                      <a:fillRect/>
                    </a:stretch>
                  </pic:blipFill>
                  <pic:spPr>
                    <a:xfrm>
                      <a:off x="0" y="0"/>
                      <a:ext cx="5940425" cy="5992495"/>
                    </a:xfrm>
                    <a:prstGeom prst="rect">
                      <a:avLst/>
                    </a:prstGeom>
                  </pic:spPr>
                </pic:pic>
              </a:graphicData>
            </a:graphic>
          </wp:inline>
        </w:drawing>
      </w:r>
    </w:p>
    <w:p w14:paraId="0AE64E63" w14:textId="194AB6EB" w:rsidR="00F40174" w:rsidRDefault="003728B5" w:rsidP="002F75CF">
      <w:pPr>
        <w:pStyle w:val="StyleHeading2TimesNewRoman12ptLinespacingAtleast1"/>
      </w:pPr>
      <w:r>
        <w:lastRenderedPageBreak/>
        <w:t xml:space="preserve">2.4.5 </w:t>
      </w:r>
      <w:r w:rsidR="00F40174" w:rsidRPr="00A715B7">
        <w:t xml:space="preserve">Quy trình </w:t>
      </w:r>
      <w:r w:rsidR="00F40174">
        <w:t>tra cứu từ điển</w:t>
      </w:r>
    </w:p>
    <w:p w14:paraId="58E75288" w14:textId="562A2A3C" w:rsidR="00BE0F3A" w:rsidRDefault="00BE0F3A" w:rsidP="002F75CF">
      <w:r>
        <w:rPr>
          <w:noProof/>
        </w:rPr>
        <w:drawing>
          <wp:inline distT="0" distB="0" distL="0" distR="0" wp14:anchorId="2AA32E05" wp14:editId="5DD24AEF">
            <wp:extent cx="5940425" cy="5744845"/>
            <wp:effectExtent l="0" t="0" r="0" b="0"/>
            <wp:docPr id="1897256389" name="Picture 189725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89" name="Dictionar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5744845"/>
                    </a:xfrm>
                    <a:prstGeom prst="rect">
                      <a:avLst/>
                    </a:prstGeom>
                  </pic:spPr>
                </pic:pic>
              </a:graphicData>
            </a:graphic>
          </wp:inline>
        </w:drawing>
      </w:r>
    </w:p>
    <w:p w14:paraId="1A22E889" w14:textId="6C6467AF" w:rsidR="00F40174" w:rsidRDefault="003728B5" w:rsidP="002F75CF">
      <w:pPr>
        <w:pStyle w:val="StyleHeading2TimesNewRoman12ptLinespacingAtleast1"/>
      </w:pPr>
      <w:r>
        <w:lastRenderedPageBreak/>
        <w:t xml:space="preserve">2.4.6 </w:t>
      </w:r>
      <w:r w:rsidR="00F40174" w:rsidRPr="00A715B7">
        <w:t xml:space="preserve">Quy trình </w:t>
      </w:r>
      <w:r w:rsidR="00F40174">
        <w:t>đăng ký khoá học</w:t>
      </w:r>
    </w:p>
    <w:p w14:paraId="2D9182B3" w14:textId="02A15323" w:rsidR="00BE0F3A" w:rsidRPr="00474DEB" w:rsidRDefault="00BE0F3A" w:rsidP="00BE0F3A">
      <w:r w:rsidRPr="00BE0F3A">
        <w:rPr>
          <w:noProof/>
        </w:rPr>
        <w:drawing>
          <wp:inline distT="0" distB="0" distL="0" distR="0" wp14:anchorId="01FF22EF" wp14:editId="6B6D0635">
            <wp:extent cx="5940425" cy="5214620"/>
            <wp:effectExtent l="0" t="0" r="0" b="0"/>
            <wp:docPr id="1897256388" name="Picture 189725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88" name="CategoryActivity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5214620"/>
                    </a:xfrm>
                    <a:prstGeom prst="rect">
                      <a:avLst/>
                    </a:prstGeom>
                  </pic:spPr>
                </pic:pic>
              </a:graphicData>
            </a:graphic>
          </wp:inline>
        </w:drawing>
      </w:r>
    </w:p>
    <w:p w14:paraId="4059E19D" w14:textId="735CCE73" w:rsidR="00F40174" w:rsidRDefault="003728B5" w:rsidP="002F75CF">
      <w:pPr>
        <w:pStyle w:val="StyleHeading2TimesNewRoman12ptLinespacingAtleast1"/>
      </w:pPr>
      <w:r>
        <w:lastRenderedPageBreak/>
        <w:t xml:space="preserve">2.4.7 </w:t>
      </w:r>
      <w:r w:rsidR="00F40174" w:rsidRPr="00A715B7">
        <w:t xml:space="preserve">Quy trình </w:t>
      </w:r>
      <w:r w:rsidR="00F40174">
        <w:t>học bài</w:t>
      </w:r>
    </w:p>
    <w:p w14:paraId="5B624FDC" w14:textId="031AD736" w:rsidR="00BE0F3A" w:rsidRPr="00474DEB" w:rsidRDefault="00BE0F3A" w:rsidP="00BE0F3A">
      <w:r w:rsidRPr="00BE0F3A">
        <w:rPr>
          <w:noProof/>
        </w:rPr>
        <w:drawing>
          <wp:inline distT="0" distB="0" distL="0" distR="0" wp14:anchorId="37BEDE9A" wp14:editId="1AFDA7A8">
            <wp:extent cx="4635500" cy="6642100"/>
            <wp:effectExtent l="0" t="0" r="0" b="0"/>
            <wp:docPr id="1897256390" name="Picture 189725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90" name="StudyingActiviyDiagram.png"/>
                    <pic:cNvPicPr/>
                  </pic:nvPicPr>
                  <pic:blipFill>
                    <a:blip r:embed="rId16">
                      <a:extLst>
                        <a:ext uri="{28A0092B-C50C-407E-A947-70E740481C1C}">
                          <a14:useLocalDpi xmlns:a14="http://schemas.microsoft.com/office/drawing/2010/main" val="0"/>
                        </a:ext>
                      </a:extLst>
                    </a:blip>
                    <a:stretch>
                      <a:fillRect/>
                    </a:stretch>
                  </pic:blipFill>
                  <pic:spPr>
                    <a:xfrm>
                      <a:off x="0" y="0"/>
                      <a:ext cx="4635500" cy="6642100"/>
                    </a:xfrm>
                    <a:prstGeom prst="rect">
                      <a:avLst/>
                    </a:prstGeom>
                  </pic:spPr>
                </pic:pic>
              </a:graphicData>
            </a:graphic>
          </wp:inline>
        </w:drawing>
      </w:r>
    </w:p>
    <w:p w14:paraId="53311FF9" w14:textId="00FB0220" w:rsidR="00F40174" w:rsidRDefault="003728B5" w:rsidP="002F75CF">
      <w:pPr>
        <w:pStyle w:val="StyleHeading2TimesNewRoman12ptLinespacingAtleast1"/>
      </w:pPr>
      <w:r>
        <w:lastRenderedPageBreak/>
        <w:t xml:space="preserve">2.4.8 </w:t>
      </w:r>
      <w:r w:rsidR="00F40174" w:rsidRPr="00A715B7">
        <w:t xml:space="preserve">Quy trình </w:t>
      </w:r>
      <w:r w:rsidR="00F40174">
        <w:t>làm bài tập</w:t>
      </w:r>
    </w:p>
    <w:p w14:paraId="388D23BF" w14:textId="44DEE808" w:rsidR="002F75CF" w:rsidRPr="00474DEB" w:rsidRDefault="002F75CF" w:rsidP="002F75CF">
      <w:r w:rsidRPr="002F75CF">
        <w:rPr>
          <w:noProof/>
        </w:rPr>
        <w:drawing>
          <wp:inline distT="0" distB="0" distL="0" distR="0" wp14:anchorId="36785CC3" wp14:editId="170EA108">
            <wp:extent cx="5940425" cy="7691120"/>
            <wp:effectExtent l="0" t="0" r="0" b="0"/>
            <wp:docPr id="1897256392" name="Picture 189725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92" name="ExerciseActivity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7691120"/>
                    </a:xfrm>
                    <a:prstGeom prst="rect">
                      <a:avLst/>
                    </a:prstGeom>
                  </pic:spPr>
                </pic:pic>
              </a:graphicData>
            </a:graphic>
          </wp:inline>
        </w:drawing>
      </w:r>
    </w:p>
    <w:p w14:paraId="4E370A11" w14:textId="581BA8BC" w:rsidR="00F40174" w:rsidRDefault="003728B5" w:rsidP="002F75CF">
      <w:pPr>
        <w:pStyle w:val="StyleHeading2TimesNewRoman12ptLinespacingAtleast1"/>
      </w:pPr>
      <w:r>
        <w:lastRenderedPageBreak/>
        <w:t xml:space="preserve">2.4.9 </w:t>
      </w:r>
      <w:r w:rsidR="00F40174" w:rsidRPr="00A715B7">
        <w:t xml:space="preserve">Quy trình </w:t>
      </w:r>
      <w:r w:rsidR="00F40174">
        <w:t>xem lịch sử học</w:t>
      </w:r>
    </w:p>
    <w:p w14:paraId="3825109C" w14:textId="51963424" w:rsidR="002F75CF" w:rsidRPr="002F75CF" w:rsidRDefault="00B07F97" w:rsidP="002F75CF">
      <w:r>
        <w:rPr>
          <w:noProof/>
        </w:rPr>
        <w:drawing>
          <wp:inline distT="0" distB="0" distL="0" distR="0" wp14:anchorId="0A5B368D" wp14:editId="769CDBCD">
            <wp:extent cx="5373704" cy="820041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udyHistoryActivityDiagram.jpg"/>
                    <pic:cNvPicPr/>
                  </pic:nvPicPr>
                  <pic:blipFill>
                    <a:blip r:embed="rId18">
                      <a:extLst>
                        <a:ext uri="{28A0092B-C50C-407E-A947-70E740481C1C}">
                          <a14:useLocalDpi xmlns:a14="http://schemas.microsoft.com/office/drawing/2010/main" val="0"/>
                        </a:ext>
                      </a:extLst>
                    </a:blip>
                    <a:stretch>
                      <a:fillRect/>
                    </a:stretch>
                  </pic:blipFill>
                  <pic:spPr>
                    <a:xfrm>
                      <a:off x="0" y="0"/>
                      <a:ext cx="5380057" cy="8210112"/>
                    </a:xfrm>
                    <a:prstGeom prst="rect">
                      <a:avLst/>
                    </a:prstGeom>
                  </pic:spPr>
                </pic:pic>
              </a:graphicData>
            </a:graphic>
          </wp:inline>
        </w:drawing>
      </w:r>
    </w:p>
    <w:p w14:paraId="2F385C37" w14:textId="26B69ED4" w:rsidR="00F40174" w:rsidRDefault="003728B5" w:rsidP="002F75CF">
      <w:pPr>
        <w:pStyle w:val="StyleHeading2TimesNewRoman12ptLinespacingAtleast1"/>
      </w:pPr>
      <w:r>
        <w:lastRenderedPageBreak/>
        <w:t xml:space="preserve">2.4.10 </w:t>
      </w:r>
      <w:r w:rsidR="00F40174" w:rsidRPr="00A715B7">
        <w:t>Quy trình quản lý tài khoản</w:t>
      </w:r>
    </w:p>
    <w:p w14:paraId="5C98CDF2" w14:textId="3B0360F4" w:rsidR="003108E4" w:rsidRPr="00474DEB" w:rsidRDefault="003728B5" w:rsidP="002F75CF">
      <w:pPr>
        <w:pStyle w:val="StyleHeading2TimesNewRoman12ptLinespacingAtleast1"/>
      </w:pPr>
      <w:r>
        <w:t xml:space="preserve">2.4.11 </w:t>
      </w:r>
      <w:r w:rsidR="003108E4" w:rsidRPr="00A715B7">
        <w:t xml:space="preserve">Quy trình </w:t>
      </w:r>
      <w:r w:rsidR="00FA57CF">
        <w:t>q</w:t>
      </w:r>
      <w:r w:rsidR="003108E4" w:rsidRPr="00A715B7">
        <w:t xml:space="preserve">uản lý </w:t>
      </w:r>
      <w:r w:rsidR="00474DEB">
        <w:t>danh mục</w:t>
      </w:r>
    </w:p>
    <w:p w14:paraId="6D2F859E" w14:textId="761F1C57" w:rsidR="00283688" w:rsidRPr="00FA57CF" w:rsidRDefault="00283688" w:rsidP="00DE4777">
      <w:pPr>
        <w:pStyle w:val="ListParagraph"/>
        <w:numPr>
          <w:ilvl w:val="0"/>
          <w:numId w:val="12"/>
        </w:numPr>
        <w:spacing w:after="200"/>
        <w:jc w:val="both"/>
        <w:rPr>
          <w:rFonts w:ascii="Times New Roman" w:hAnsi="Times New Roman"/>
          <w:sz w:val="28"/>
          <w:szCs w:val="28"/>
          <w:lang w:val="vi-VN"/>
        </w:rPr>
      </w:pPr>
      <w:r w:rsidRPr="00FA57CF">
        <w:rPr>
          <w:rFonts w:ascii="Times New Roman" w:hAnsi="Times New Roman"/>
          <w:sz w:val="28"/>
          <w:szCs w:val="28"/>
          <w:lang w:val="vi-VN"/>
        </w:rPr>
        <w:t xml:space="preserve">B1: </w:t>
      </w:r>
      <w:r w:rsidR="00FA57CF" w:rsidRPr="00FA57CF">
        <w:rPr>
          <w:rFonts w:ascii="Times New Roman" w:hAnsi="Times New Roman"/>
          <w:sz w:val="28"/>
          <w:szCs w:val="28"/>
          <w:lang w:val="vi-VN"/>
        </w:rPr>
        <w:t>Chọn quản lý danh mục</w:t>
      </w:r>
    </w:p>
    <w:p w14:paraId="5325F60F" w14:textId="07313DC5" w:rsidR="00283688" w:rsidRPr="00FA57CF" w:rsidRDefault="00283688" w:rsidP="00DE4777">
      <w:pPr>
        <w:pStyle w:val="ListParagraph"/>
        <w:numPr>
          <w:ilvl w:val="0"/>
          <w:numId w:val="12"/>
        </w:numPr>
        <w:spacing w:after="200"/>
        <w:jc w:val="both"/>
        <w:rPr>
          <w:rFonts w:ascii="Times New Roman" w:hAnsi="Times New Roman"/>
          <w:sz w:val="28"/>
          <w:szCs w:val="28"/>
          <w:lang w:val="vi-VN"/>
        </w:rPr>
      </w:pPr>
      <w:r w:rsidRPr="00FA57CF">
        <w:rPr>
          <w:rFonts w:ascii="Times New Roman" w:hAnsi="Times New Roman"/>
          <w:sz w:val="28"/>
          <w:szCs w:val="28"/>
          <w:lang w:val="vi-VN"/>
        </w:rPr>
        <w:t xml:space="preserve">B2: </w:t>
      </w:r>
      <w:r w:rsidR="00FA57CF">
        <w:rPr>
          <w:rFonts w:ascii="Times New Roman" w:hAnsi="Times New Roman"/>
          <w:sz w:val="28"/>
          <w:szCs w:val="28"/>
          <w:lang w:val="vi-VN"/>
        </w:rPr>
        <w:t>HT hiện thị danh sách danh mục</w:t>
      </w:r>
    </w:p>
    <w:p w14:paraId="725D7A6F" w14:textId="4AFF30D0" w:rsidR="00283688" w:rsidRDefault="00283688" w:rsidP="00DE4777">
      <w:pPr>
        <w:pStyle w:val="ListParagraph"/>
        <w:numPr>
          <w:ilvl w:val="0"/>
          <w:numId w:val="12"/>
        </w:numPr>
        <w:spacing w:after="200"/>
        <w:jc w:val="both"/>
        <w:rPr>
          <w:rFonts w:ascii="Times New Roman" w:hAnsi="Times New Roman"/>
          <w:sz w:val="28"/>
          <w:szCs w:val="28"/>
          <w:lang w:val="vi-VN"/>
        </w:rPr>
      </w:pPr>
      <w:r w:rsidRPr="00FA57CF">
        <w:rPr>
          <w:rFonts w:ascii="Times New Roman" w:hAnsi="Times New Roman"/>
          <w:sz w:val="28"/>
          <w:szCs w:val="28"/>
          <w:lang w:val="vi-VN"/>
        </w:rPr>
        <w:t xml:space="preserve">B3: </w:t>
      </w:r>
      <w:r w:rsidR="00FA57CF">
        <w:rPr>
          <w:rFonts w:ascii="Times New Roman" w:hAnsi="Times New Roman"/>
          <w:sz w:val="28"/>
          <w:szCs w:val="28"/>
          <w:lang w:val="vi-VN"/>
        </w:rPr>
        <w:t>Admin chọn chức năng thêm, sửa xoá danh mục</w:t>
      </w:r>
    </w:p>
    <w:p w14:paraId="3B0086A3" w14:textId="0F70EB9B" w:rsidR="00FA57CF" w:rsidRDefault="00FA57CF" w:rsidP="00DE4777">
      <w:pPr>
        <w:pStyle w:val="ListParagraph"/>
        <w:numPr>
          <w:ilvl w:val="0"/>
          <w:numId w:val="12"/>
        </w:numPr>
        <w:spacing w:after="200"/>
        <w:jc w:val="both"/>
        <w:rPr>
          <w:rFonts w:ascii="Times New Roman" w:hAnsi="Times New Roman"/>
          <w:sz w:val="28"/>
          <w:szCs w:val="28"/>
          <w:lang w:val="vi-VN"/>
        </w:rPr>
      </w:pPr>
      <w:r>
        <w:rPr>
          <w:rFonts w:ascii="Times New Roman" w:hAnsi="Times New Roman"/>
          <w:sz w:val="28"/>
          <w:szCs w:val="28"/>
          <w:lang w:val="vi-VN"/>
        </w:rPr>
        <w:t>B4: HT hiển thị form tương ứng</w:t>
      </w:r>
    </w:p>
    <w:p w14:paraId="072EDE20" w14:textId="54653DC2" w:rsidR="00283688" w:rsidRPr="00A715B7" w:rsidRDefault="00283688" w:rsidP="00283688">
      <w:pPr>
        <w:pStyle w:val="ListParagraph"/>
        <w:jc w:val="both"/>
        <w:rPr>
          <w:rFonts w:ascii="Times New Roman" w:hAnsi="Times New Roman"/>
          <w:sz w:val="28"/>
          <w:szCs w:val="28"/>
          <w:lang w:val="vi-VN"/>
        </w:rPr>
      </w:pPr>
      <w:r w:rsidRPr="00A715B7">
        <w:rPr>
          <w:rFonts w:ascii="Times New Roman" w:hAnsi="Times New Roman"/>
          <w:b/>
          <w:sz w:val="28"/>
          <w:szCs w:val="28"/>
          <w:lang w:val="vi-VN"/>
        </w:rPr>
        <w:t xml:space="preserve">+ </w:t>
      </w:r>
      <w:r w:rsidRPr="00A715B7">
        <w:rPr>
          <w:rFonts w:ascii="Times New Roman" w:hAnsi="Times New Roman"/>
          <w:sz w:val="28"/>
          <w:szCs w:val="28"/>
          <w:lang w:val="vi-VN"/>
        </w:rPr>
        <w:t xml:space="preserve">Nếu lỗi thì quay lại </w:t>
      </w:r>
      <w:r w:rsidR="00FA57CF">
        <w:rPr>
          <w:rFonts w:ascii="Times New Roman" w:hAnsi="Times New Roman"/>
          <w:sz w:val="28"/>
          <w:szCs w:val="28"/>
          <w:lang w:val="vi-VN"/>
        </w:rPr>
        <w:t xml:space="preserve">form </w:t>
      </w:r>
    </w:p>
    <w:p w14:paraId="2C0C3763" w14:textId="6B99DCAB" w:rsidR="00283688" w:rsidRPr="00A715B7" w:rsidRDefault="00283688" w:rsidP="00283688">
      <w:pPr>
        <w:pStyle w:val="ListParagraph"/>
        <w:jc w:val="both"/>
        <w:rPr>
          <w:rFonts w:ascii="Times New Roman" w:hAnsi="Times New Roman"/>
          <w:sz w:val="28"/>
          <w:szCs w:val="28"/>
          <w:lang w:val="vi-VN"/>
        </w:rPr>
      </w:pPr>
      <w:r w:rsidRPr="00A715B7">
        <w:rPr>
          <w:rFonts w:ascii="Times New Roman" w:hAnsi="Times New Roman"/>
          <w:sz w:val="28"/>
          <w:szCs w:val="28"/>
          <w:lang w:val="vi-VN"/>
        </w:rPr>
        <w:t xml:space="preserve">+ Không lỗi tiến đến </w:t>
      </w:r>
      <w:r w:rsidR="00FA57CF">
        <w:rPr>
          <w:rFonts w:ascii="Times New Roman" w:hAnsi="Times New Roman"/>
          <w:sz w:val="28"/>
          <w:szCs w:val="28"/>
          <w:lang w:val="vi-VN"/>
        </w:rPr>
        <w:t>B</w:t>
      </w:r>
      <w:r w:rsidRPr="00A715B7">
        <w:rPr>
          <w:rFonts w:ascii="Times New Roman" w:hAnsi="Times New Roman"/>
          <w:sz w:val="28"/>
          <w:szCs w:val="28"/>
          <w:lang w:val="vi-VN"/>
        </w:rPr>
        <w:t>4</w:t>
      </w:r>
    </w:p>
    <w:p w14:paraId="6BB5888F" w14:textId="486AB6D5" w:rsidR="00283688" w:rsidRPr="00FA57CF" w:rsidRDefault="00283688" w:rsidP="00DE4777">
      <w:pPr>
        <w:pStyle w:val="ListParagraph"/>
        <w:numPr>
          <w:ilvl w:val="0"/>
          <w:numId w:val="13"/>
        </w:numPr>
        <w:spacing w:after="200"/>
        <w:jc w:val="both"/>
        <w:rPr>
          <w:rFonts w:ascii="Times New Roman" w:hAnsi="Times New Roman"/>
          <w:sz w:val="28"/>
          <w:szCs w:val="28"/>
          <w:lang w:val="vi-VN"/>
        </w:rPr>
      </w:pPr>
      <w:r w:rsidRPr="00FA57CF">
        <w:rPr>
          <w:rFonts w:ascii="Times New Roman" w:hAnsi="Times New Roman"/>
          <w:sz w:val="28"/>
          <w:szCs w:val="28"/>
          <w:lang w:val="vi-VN"/>
        </w:rPr>
        <w:t>B</w:t>
      </w:r>
      <w:r w:rsidR="00FA57CF">
        <w:rPr>
          <w:rFonts w:ascii="Times New Roman" w:hAnsi="Times New Roman"/>
          <w:sz w:val="28"/>
          <w:szCs w:val="28"/>
          <w:lang w:val="vi-VN"/>
        </w:rPr>
        <w:t>5</w:t>
      </w:r>
      <w:r w:rsidRPr="00FA57CF">
        <w:rPr>
          <w:rFonts w:ascii="Times New Roman" w:hAnsi="Times New Roman"/>
          <w:sz w:val="28"/>
          <w:szCs w:val="28"/>
          <w:lang w:val="vi-VN"/>
        </w:rPr>
        <w:t>: Hệ thống thông</w:t>
      </w:r>
      <w:r w:rsidR="00FA57CF">
        <w:rPr>
          <w:rFonts w:ascii="Times New Roman" w:hAnsi="Times New Roman"/>
          <w:sz w:val="28"/>
          <w:szCs w:val="28"/>
          <w:lang w:val="vi-VN"/>
        </w:rPr>
        <w:t xml:space="preserve"> báo thành công.</w:t>
      </w:r>
    </w:p>
    <w:p w14:paraId="342735E9" w14:textId="211807A4" w:rsidR="00283688" w:rsidRPr="00A715B7" w:rsidRDefault="00FA57CF" w:rsidP="00283688">
      <w:pPr>
        <w:rPr>
          <w:rFonts w:ascii="Times New Roman" w:hAnsi="Times New Roman"/>
          <w:lang w:val="vi-VN"/>
        </w:rPr>
      </w:pPr>
      <w:r>
        <w:rPr>
          <w:rFonts w:ascii="Times New Roman" w:hAnsi="Times New Roman"/>
          <w:noProof/>
        </w:rPr>
        <w:drawing>
          <wp:inline distT="0" distB="0" distL="0" distR="0" wp14:anchorId="31E9D234" wp14:editId="4BFBE65B">
            <wp:extent cx="5940425" cy="5214620"/>
            <wp:effectExtent l="0" t="0" r="0" b="0"/>
            <wp:docPr id="1897256387" name="Picture 189725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87" name="CategoryActivity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5214620"/>
                    </a:xfrm>
                    <a:prstGeom prst="rect">
                      <a:avLst/>
                    </a:prstGeom>
                  </pic:spPr>
                </pic:pic>
              </a:graphicData>
            </a:graphic>
          </wp:inline>
        </w:drawing>
      </w:r>
    </w:p>
    <w:p w14:paraId="45AC85CD" w14:textId="3EE1F12B" w:rsidR="00C6534B" w:rsidRPr="00A715B7" w:rsidRDefault="00C6534B" w:rsidP="00C6534B">
      <w:pPr>
        <w:rPr>
          <w:rFonts w:ascii="Times New Roman" w:hAnsi="Times New Roman"/>
          <w:lang w:val="vi-VN"/>
        </w:rPr>
      </w:pPr>
    </w:p>
    <w:p w14:paraId="637F0F99" w14:textId="0E992A71" w:rsidR="00C6534B" w:rsidRPr="00A715B7" w:rsidRDefault="00C6534B" w:rsidP="00C6534B">
      <w:pPr>
        <w:rPr>
          <w:rFonts w:ascii="Times New Roman" w:hAnsi="Times New Roman"/>
          <w:lang w:val="vi-VN"/>
        </w:rPr>
      </w:pPr>
    </w:p>
    <w:p w14:paraId="0AD87607" w14:textId="4B60BA97" w:rsidR="00F40174" w:rsidRPr="00A715B7" w:rsidRDefault="003728B5" w:rsidP="002F75CF">
      <w:pPr>
        <w:pStyle w:val="StyleHeading2TimesNewRoman12ptLinespacingAtleast1"/>
      </w:pPr>
      <w:r>
        <w:t xml:space="preserve">2.4.12 </w:t>
      </w:r>
      <w:r w:rsidR="3E959B02" w:rsidRPr="00A715B7">
        <w:t xml:space="preserve">Quy trình </w:t>
      </w:r>
      <w:r w:rsidR="00FA57CF">
        <w:t>quản lý khoá học</w:t>
      </w:r>
    </w:p>
    <w:p w14:paraId="4A513730" w14:textId="77777777" w:rsidR="00F40174" w:rsidRDefault="00F40174">
      <w:pPr>
        <w:rPr>
          <w:rFonts w:ascii="Times New Roman" w:hAnsi="Times New Roman"/>
          <w:b/>
          <w:bCs/>
          <w:spacing w:val="4"/>
          <w:kern w:val="28"/>
          <w:sz w:val="26"/>
          <w:szCs w:val="20"/>
          <w:lang w:val="vi-VN"/>
        </w:rPr>
      </w:pPr>
      <w:bookmarkStart w:id="20" w:name="_Toc422185505"/>
      <w:r>
        <w:br w:type="page"/>
      </w:r>
      <w:bookmarkStart w:id="21" w:name="_GoBack"/>
      <w:bookmarkEnd w:id="21"/>
    </w:p>
    <w:p w14:paraId="3968DCE1" w14:textId="5FB1EBB5" w:rsidR="00472D49" w:rsidRPr="00A715B7" w:rsidRDefault="00BA5725" w:rsidP="00DE4777">
      <w:pPr>
        <w:pStyle w:val="StyleHeading2TimesNewRoman12ptLinespacingAtleast1"/>
        <w:numPr>
          <w:ilvl w:val="1"/>
          <w:numId w:val="5"/>
        </w:numPr>
      </w:pPr>
      <w:r w:rsidRPr="00A715B7">
        <w:lastRenderedPageBreak/>
        <w:t xml:space="preserve"> </w:t>
      </w:r>
      <w:r w:rsidR="00472D49" w:rsidRPr="00A715B7">
        <w:t xml:space="preserve">Sơ đồ tổng quan các chức năng chính của </w:t>
      </w:r>
      <w:bookmarkEnd w:id="20"/>
      <w:r w:rsidR="00472D49" w:rsidRPr="00A715B7">
        <w:t>HT</w:t>
      </w:r>
    </w:p>
    <w:p w14:paraId="3FAF5F00" w14:textId="77777777" w:rsidR="00C4267D" w:rsidRPr="00A715B7" w:rsidRDefault="00C4267D" w:rsidP="00C4267D">
      <w:pPr>
        <w:rPr>
          <w:rFonts w:ascii="Times New Roman" w:hAnsi="Times New Roman"/>
          <w:lang w:val="vi-VN"/>
        </w:rPr>
      </w:pPr>
    </w:p>
    <w:p w14:paraId="5244A6F5" w14:textId="4B61588F" w:rsidR="48E0BE91" w:rsidRPr="00A715B7" w:rsidRDefault="00474DEB" w:rsidP="00D833D5">
      <w:pPr>
        <w:pStyle w:val="BodyText"/>
      </w:pPr>
      <w:r>
        <w:rPr>
          <w:noProof/>
        </w:rPr>
        <w:drawing>
          <wp:inline distT="0" distB="0" distL="0" distR="0" wp14:anchorId="708F49D3" wp14:editId="383F45B8">
            <wp:extent cx="5940425" cy="3833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lUseCase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833495"/>
                    </a:xfrm>
                    <a:prstGeom prst="rect">
                      <a:avLst/>
                    </a:prstGeom>
                  </pic:spPr>
                </pic:pic>
              </a:graphicData>
            </a:graphic>
          </wp:inline>
        </w:drawing>
      </w:r>
    </w:p>
    <w:p w14:paraId="7788FD9B" w14:textId="77777777" w:rsidR="00D000BF" w:rsidRPr="00A715B7" w:rsidRDefault="00D000BF" w:rsidP="00D833D5">
      <w:pPr>
        <w:pStyle w:val="BodyText"/>
      </w:pPr>
    </w:p>
    <w:p w14:paraId="1E3B271F" w14:textId="6E62640E" w:rsidR="495B15FF" w:rsidRDefault="1C53A172" w:rsidP="1C53A172">
      <w:pPr>
        <w:rPr>
          <w:rFonts w:ascii="Times New Roman" w:hAnsi="Times New Roman"/>
          <w:b/>
          <w:bCs/>
          <w:i/>
          <w:iCs/>
          <w:sz w:val="26"/>
          <w:szCs w:val="26"/>
          <w:lang w:val="vi-VN"/>
        </w:rPr>
      </w:pPr>
      <w:r w:rsidRPr="00A715B7">
        <w:rPr>
          <w:rFonts w:ascii="Times New Roman" w:hAnsi="Times New Roman"/>
          <w:b/>
          <w:bCs/>
          <w:i/>
          <w:iCs/>
          <w:sz w:val="26"/>
          <w:szCs w:val="26"/>
          <w:lang w:val="vi-VN"/>
        </w:rPr>
        <w:t>- Các tác nhân tham gia hệ thống</w:t>
      </w:r>
    </w:p>
    <w:p w14:paraId="4FA5607A" w14:textId="51F56FE3" w:rsidR="00474DEB" w:rsidRPr="00474DEB" w:rsidRDefault="00474DEB" w:rsidP="1C53A172">
      <w:pPr>
        <w:rPr>
          <w:rFonts w:ascii="Times New Roman" w:hAnsi="Times New Roman"/>
          <w:sz w:val="26"/>
          <w:szCs w:val="26"/>
          <w:lang w:val="vi-VN"/>
        </w:rPr>
      </w:pPr>
      <w:r w:rsidRPr="006C7DA0">
        <w:rPr>
          <w:rFonts w:ascii="Times New Roman" w:hAnsi="Times New Roman"/>
          <w:b/>
          <w:bCs/>
          <w:i/>
          <w:iCs/>
          <w:sz w:val="26"/>
          <w:szCs w:val="26"/>
          <w:lang w:val="vi-VN"/>
        </w:rPr>
        <w:t>Khách</w:t>
      </w:r>
      <w:r>
        <w:rPr>
          <w:rFonts w:ascii="Times New Roman" w:hAnsi="Times New Roman"/>
          <w:sz w:val="26"/>
          <w:szCs w:val="26"/>
          <w:lang w:val="vi-VN"/>
        </w:rPr>
        <w:t>:</w:t>
      </w:r>
      <w:r w:rsidR="006C7DA0">
        <w:rPr>
          <w:rFonts w:ascii="Times New Roman" w:hAnsi="Times New Roman"/>
          <w:sz w:val="26"/>
          <w:szCs w:val="26"/>
          <w:lang w:val="vi-VN"/>
        </w:rPr>
        <w:t xml:space="preserve"> Tác nhân này là những người tham chưa có tài khoản, vì website là miễn phí nên buộc phải khách phải có tài khoản mới có thể học. Do vậy tác nhân này có chức năng đăng ký tài khoản.</w:t>
      </w:r>
    </w:p>
    <w:p w14:paraId="161A60B2" w14:textId="481980B7" w:rsidR="495B15FF" w:rsidRPr="00A715B7" w:rsidRDefault="006C7DA0" w:rsidP="1C53A172">
      <w:pPr>
        <w:jc w:val="both"/>
        <w:rPr>
          <w:rFonts w:ascii="Times New Roman" w:hAnsi="Times New Roman"/>
          <w:sz w:val="26"/>
          <w:szCs w:val="26"/>
          <w:lang w:val="vi-VN"/>
        </w:rPr>
      </w:pPr>
      <w:r>
        <w:rPr>
          <w:rFonts w:ascii="Times New Roman" w:hAnsi="Times New Roman"/>
          <w:b/>
          <w:bCs/>
          <w:i/>
          <w:iCs/>
          <w:sz w:val="26"/>
          <w:szCs w:val="26"/>
          <w:lang w:val="vi-VN"/>
        </w:rPr>
        <w:t>Member</w:t>
      </w:r>
      <w:r w:rsidR="1C53A172" w:rsidRPr="00A715B7">
        <w:rPr>
          <w:rFonts w:ascii="Times New Roman" w:hAnsi="Times New Roman"/>
          <w:b/>
          <w:bCs/>
          <w:i/>
          <w:iCs/>
          <w:sz w:val="26"/>
          <w:szCs w:val="26"/>
          <w:lang w:val="vi-VN"/>
        </w:rPr>
        <w:t>:</w:t>
      </w:r>
      <w:r w:rsidR="1C53A172" w:rsidRPr="00A715B7">
        <w:rPr>
          <w:rFonts w:ascii="Times New Roman" w:hAnsi="Times New Roman"/>
          <w:sz w:val="26"/>
          <w:szCs w:val="26"/>
          <w:lang w:val="vi-VN"/>
        </w:rPr>
        <w:t xml:space="preserve"> </w:t>
      </w:r>
      <w:r>
        <w:rPr>
          <w:rFonts w:ascii="Times New Roman" w:hAnsi="Times New Roman"/>
          <w:sz w:val="26"/>
          <w:szCs w:val="26"/>
          <w:lang w:val="vi-VN"/>
        </w:rPr>
        <w:t xml:space="preserve">Tác nhân này là những người đã có tài khoản của webite. Có thể đăng ký khoá học để học bài và làm bài tập, cùng với đó là xem lịch sử học và tra cứu từ điển của hệ thống. Và tất nhiên để làm được điều này thì member phải đăng nhập vào hệ thống. Ngoài ra member có thể đổi mật khẩu. Quên mật khẩu thì cũng có thể lấy lại được thông qua email đã đăng ký. </w:t>
      </w:r>
    </w:p>
    <w:p w14:paraId="5C29D427" w14:textId="00DB9EBE" w:rsidR="495B15FF" w:rsidRPr="00A715B7" w:rsidRDefault="1C53A172" w:rsidP="1C53A172">
      <w:pPr>
        <w:jc w:val="both"/>
        <w:rPr>
          <w:rFonts w:ascii="Times New Roman" w:hAnsi="Times New Roman"/>
          <w:sz w:val="26"/>
          <w:szCs w:val="26"/>
          <w:lang w:val="vi-VN"/>
        </w:rPr>
      </w:pPr>
      <w:r w:rsidRPr="00A715B7">
        <w:rPr>
          <w:rFonts w:ascii="Times New Roman" w:hAnsi="Times New Roman"/>
          <w:sz w:val="26"/>
          <w:szCs w:val="26"/>
          <w:lang w:val="vi-VN"/>
        </w:rPr>
        <w:t xml:space="preserve"> </w:t>
      </w:r>
      <w:r w:rsidR="006C7DA0" w:rsidRPr="006C7DA0">
        <w:rPr>
          <w:rFonts w:ascii="Times New Roman" w:hAnsi="Times New Roman"/>
          <w:b/>
          <w:bCs/>
          <w:i/>
          <w:iCs/>
          <w:sz w:val="26"/>
          <w:szCs w:val="26"/>
          <w:lang w:val="vi-VN"/>
        </w:rPr>
        <w:t>Admin</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6C7DA0">
        <w:rPr>
          <w:rFonts w:ascii="Times New Roman" w:hAnsi="Times New Roman"/>
          <w:sz w:val="26"/>
          <w:szCs w:val="26"/>
          <w:lang w:val="vi-VN"/>
        </w:rPr>
        <w:t>Tác nhân này đóng vai trò như người quản trị hệ thống.</w:t>
      </w:r>
      <w:r w:rsidR="00BB423F">
        <w:rPr>
          <w:rFonts w:ascii="Times New Roman" w:hAnsi="Times New Roman"/>
          <w:sz w:val="26"/>
          <w:szCs w:val="26"/>
          <w:lang w:val="vi-VN"/>
        </w:rPr>
        <w:t xml:space="preserve"> Có toàn bộ quyền trong hệ thống. Thêm vào đó sẽ có các quyền như: </w:t>
      </w:r>
      <w:r w:rsidR="006C7DA0">
        <w:rPr>
          <w:rFonts w:ascii="Times New Roman" w:hAnsi="Times New Roman"/>
          <w:sz w:val="26"/>
          <w:szCs w:val="26"/>
          <w:lang w:val="vi-VN"/>
        </w:rPr>
        <w:t xml:space="preserve">Quản lý tài khoản khách hàng, quản lý danh mục bao gồm: từ vựng, câu, cụm động từ, khoá học, bài tập, quản lý khoá học gồm các bài học và học phần bên trong mỗi bài học… </w:t>
      </w:r>
    </w:p>
    <w:p w14:paraId="7ED49357" w14:textId="2D4774CC" w:rsidR="1C53A172" w:rsidRPr="00A715B7" w:rsidRDefault="1C53A172" w:rsidP="1C53A172">
      <w:pPr>
        <w:jc w:val="both"/>
        <w:rPr>
          <w:rFonts w:ascii="Times New Roman" w:hAnsi="Times New Roman"/>
          <w:sz w:val="26"/>
          <w:szCs w:val="26"/>
          <w:lang w:val="vi-VN"/>
        </w:rPr>
      </w:pPr>
    </w:p>
    <w:p w14:paraId="36694BB5" w14:textId="0FF455BC" w:rsidR="495B15FF" w:rsidRDefault="1C53A172" w:rsidP="1C53A172">
      <w:pPr>
        <w:jc w:val="both"/>
        <w:rPr>
          <w:rFonts w:ascii="Times New Roman" w:hAnsi="Times New Roman"/>
          <w:b/>
          <w:bCs/>
          <w:i/>
          <w:iCs/>
          <w:sz w:val="26"/>
          <w:szCs w:val="26"/>
          <w:lang w:val="vi-VN"/>
        </w:rPr>
      </w:pPr>
      <w:r w:rsidRPr="00A715B7">
        <w:rPr>
          <w:rFonts w:ascii="Times New Roman" w:hAnsi="Times New Roman"/>
          <w:b/>
          <w:bCs/>
          <w:i/>
          <w:iCs/>
          <w:sz w:val="26"/>
          <w:szCs w:val="26"/>
          <w:lang w:val="vi-VN"/>
        </w:rPr>
        <w:t>- Các chức năng chính của hệ thống</w:t>
      </w:r>
    </w:p>
    <w:p w14:paraId="2B89BBC1" w14:textId="289EAC3C" w:rsidR="005F4BA5" w:rsidRPr="00A715B7" w:rsidRDefault="005F4BA5"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Pr>
          <w:rFonts w:ascii="Times New Roman" w:hAnsi="Times New Roman"/>
          <w:b/>
          <w:bCs/>
          <w:i/>
          <w:iCs/>
          <w:sz w:val="26"/>
          <w:szCs w:val="26"/>
          <w:lang w:val="vi-VN"/>
        </w:rPr>
        <w:t>Đăng ký</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 xml:space="preserve">Chức năng này cho phép khách truy cập </w:t>
      </w:r>
      <w:r>
        <w:rPr>
          <w:rFonts w:ascii="Times New Roman" w:hAnsi="Times New Roman"/>
          <w:sz w:val="26"/>
          <w:szCs w:val="26"/>
          <w:lang w:val="vi-VN"/>
        </w:rPr>
        <w:t xml:space="preserve">website </w:t>
      </w:r>
      <w:r w:rsidR="00485D1A">
        <w:rPr>
          <w:rFonts w:ascii="Times New Roman" w:hAnsi="Times New Roman"/>
          <w:sz w:val="26"/>
          <w:szCs w:val="26"/>
          <w:lang w:val="vi-VN"/>
        </w:rPr>
        <w:t>có thể đăng ký tài khoản để học.</w:t>
      </w:r>
    </w:p>
    <w:p w14:paraId="53254CE3" w14:textId="570D87A2"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Chức năng Đăng nhập:</w:t>
      </w:r>
      <w:r w:rsidR="00485D1A">
        <w:rPr>
          <w:rFonts w:ascii="Times New Roman" w:hAnsi="Times New Roman"/>
          <w:sz w:val="26"/>
          <w:szCs w:val="26"/>
          <w:lang w:val="vi-VN"/>
        </w:rPr>
        <w:t xml:space="preserve"> Chức năng này cho phép Admin, Member có tài khoản có thể đăng nhập vào website</w:t>
      </w:r>
    </w:p>
    <w:p w14:paraId="673E3F68" w14:textId="63A3C0E4"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Quên mật khẩu</w:t>
      </w:r>
      <w:r w:rsidRPr="00A715B7">
        <w:rPr>
          <w:rFonts w:ascii="Times New Roman" w:hAnsi="Times New Roman"/>
          <w:sz w:val="26"/>
          <w:szCs w:val="26"/>
          <w:lang w:val="vi-VN"/>
        </w:rPr>
        <w:t xml:space="preserve">: </w:t>
      </w:r>
      <w:r w:rsidR="00485D1A">
        <w:rPr>
          <w:rFonts w:ascii="Times New Roman" w:hAnsi="Times New Roman"/>
          <w:sz w:val="26"/>
          <w:szCs w:val="26"/>
          <w:lang w:val="vi-VN"/>
        </w:rPr>
        <w:t>Member có thể lấy lại mật khẩu thông qua email đã đăng ký.</w:t>
      </w:r>
    </w:p>
    <w:p w14:paraId="79E05574" w14:textId="3D7430E5"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Đổi mật khẩu</w:t>
      </w:r>
      <w:r w:rsidRPr="00A715B7">
        <w:rPr>
          <w:rFonts w:ascii="Times New Roman" w:hAnsi="Times New Roman"/>
          <w:sz w:val="26"/>
          <w:szCs w:val="26"/>
          <w:lang w:val="vi-VN"/>
        </w:rPr>
        <w:t xml:space="preserve">: </w:t>
      </w:r>
      <w:r w:rsidR="00485D1A">
        <w:rPr>
          <w:rFonts w:ascii="Times New Roman" w:hAnsi="Times New Roman"/>
          <w:sz w:val="26"/>
          <w:szCs w:val="26"/>
          <w:lang w:val="vi-VN"/>
        </w:rPr>
        <w:t>Member có thể đổi mật khẩu cho tài khoản của mình.</w:t>
      </w:r>
    </w:p>
    <w:p w14:paraId="62E5864E" w14:textId="3A251074"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Tra cứu từ điển</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Member có thể tra cứu từ điển từ, câu, và cụm động từ.</w:t>
      </w:r>
    </w:p>
    <w:p w14:paraId="45D807BE" w14:textId="7D3D74F9"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lastRenderedPageBreak/>
        <w:t xml:space="preserve">Chức năng </w:t>
      </w:r>
      <w:r w:rsidR="00485D1A">
        <w:rPr>
          <w:rFonts w:ascii="Times New Roman" w:hAnsi="Times New Roman"/>
          <w:b/>
          <w:bCs/>
          <w:i/>
          <w:iCs/>
          <w:sz w:val="26"/>
          <w:szCs w:val="26"/>
          <w:lang w:val="vi-VN"/>
        </w:rPr>
        <w:t>Đăng ký khoá học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Chức năng này cho phép member có thể đăng ký khoá học.</w:t>
      </w:r>
    </w:p>
    <w:p w14:paraId="7C0690B9" w14:textId="1347A3F6" w:rsidR="1C53A172" w:rsidRPr="00485D1A"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Học bài</w:t>
      </w:r>
      <w:r w:rsidRPr="00A715B7">
        <w:rPr>
          <w:rFonts w:ascii="Times New Roman" w:hAnsi="Times New Roman"/>
          <w:b/>
          <w:bCs/>
          <w:i/>
          <w:iCs/>
          <w:sz w:val="26"/>
          <w:szCs w:val="26"/>
          <w:lang w:val="vi-VN"/>
        </w:rPr>
        <w:t xml:space="preserve">: </w:t>
      </w:r>
      <w:r w:rsidR="00485D1A" w:rsidRPr="00A715B7">
        <w:rPr>
          <w:rFonts w:ascii="Times New Roman" w:hAnsi="Times New Roman"/>
          <w:sz w:val="26"/>
          <w:szCs w:val="26"/>
          <w:lang w:val="vi-VN"/>
        </w:rPr>
        <w:t xml:space="preserve">Chức năng này cho </w:t>
      </w:r>
      <w:r w:rsidR="00485D1A">
        <w:rPr>
          <w:rFonts w:ascii="Times New Roman" w:hAnsi="Times New Roman"/>
          <w:sz w:val="26"/>
          <w:szCs w:val="26"/>
          <w:lang w:val="vi-VN"/>
        </w:rPr>
        <w:t>M</w:t>
      </w:r>
      <w:r w:rsidR="00485D1A">
        <w:rPr>
          <w:rFonts w:ascii="Times New Roman" w:hAnsi="Times New Roman"/>
          <w:sz w:val="26"/>
          <w:szCs w:val="26"/>
        </w:rPr>
        <w:t>ember có</w:t>
      </w:r>
      <w:r w:rsidR="00485D1A">
        <w:rPr>
          <w:rFonts w:ascii="Times New Roman" w:hAnsi="Times New Roman"/>
          <w:sz w:val="26"/>
          <w:szCs w:val="26"/>
          <w:lang w:val="vi-VN"/>
        </w:rPr>
        <w:t xml:space="preserve"> thể học bài trong khoá học đã đăng ký.</w:t>
      </w:r>
    </w:p>
    <w:p w14:paraId="06224A8E" w14:textId="0AFC2F53" w:rsidR="1C53A172"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Làm bài tập</w:t>
      </w:r>
      <w:r w:rsidRPr="00A715B7">
        <w:rPr>
          <w:rFonts w:ascii="Times New Roman" w:hAnsi="Times New Roman"/>
          <w:b/>
          <w:bCs/>
          <w:i/>
          <w:iCs/>
          <w:sz w:val="26"/>
          <w:szCs w:val="26"/>
          <w:lang w:val="vi-VN"/>
        </w:rPr>
        <w:t xml:space="preserve">: </w:t>
      </w:r>
      <w:r w:rsidRPr="00A715B7">
        <w:rPr>
          <w:rFonts w:ascii="Times New Roman" w:hAnsi="Times New Roman"/>
          <w:sz w:val="26"/>
          <w:szCs w:val="26"/>
          <w:lang w:val="vi-VN"/>
        </w:rPr>
        <w:t xml:space="preserve">Chức năng này cho phép </w:t>
      </w:r>
      <w:r w:rsidR="00485D1A">
        <w:rPr>
          <w:rFonts w:ascii="Times New Roman" w:hAnsi="Times New Roman"/>
          <w:sz w:val="26"/>
          <w:szCs w:val="26"/>
          <w:lang w:val="vi-VN"/>
        </w:rPr>
        <w:t>Member có thể làm bài tập dưới bài học.</w:t>
      </w:r>
    </w:p>
    <w:p w14:paraId="66220763" w14:textId="3B83F3CF" w:rsidR="1C53A172"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Xem lịch sử học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 xml:space="preserve">Chức năng này </w:t>
      </w:r>
      <w:r w:rsidRPr="00A715B7">
        <w:rPr>
          <w:rFonts w:ascii="Times New Roman" w:hAnsi="Times New Roman"/>
          <w:sz w:val="26"/>
          <w:szCs w:val="26"/>
          <w:lang w:val="vi-VN"/>
        </w:rPr>
        <w:t xml:space="preserve">cho phép </w:t>
      </w:r>
      <w:r w:rsidR="00485D1A">
        <w:rPr>
          <w:rFonts w:ascii="Times New Roman" w:hAnsi="Times New Roman"/>
          <w:sz w:val="26"/>
          <w:szCs w:val="26"/>
          <w:lang w:val="vi-VN"/>
        </w:rPr>
        <w:t>Member có thể xem lịch sử học của mình: Gồm có các bài đã học và điểm bài tập.</w:t>
      </w:r>
    </w:p>
    <w:p w14:paraId="7D1D8152" w14:textId="556DCC22"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Quản lý tài khoản</w:t>
      </w:r>
      <w:r w:rsidRPr="00A715B7">
        <w:rPr>
          <w:rFonts w:ascii="Times New Roman" w:hAnsi="Times New Roman"/>
          <w:sz w:val="26"/>
          <w:szCs w:val="26"/>
          <w:lang w:val="vi-VN"/>
        </w:rPr>
        <w:t xml:space="preserve">: </w:t>
      </w:r>
      <w:r w:rsidR="00485D1A">
        <w:rPr>
          <w:rFonts w:ascii="Times New Roman" w:hAnsi="Times New Roman"/>
          <w:sz w:val="26"/>
          <w:szCs w:val="26"/>
          <w:lang w:val="vi-VN"/>
        </w:rPr>
        <w:t>Chức năng này</w:t>
      </w:r>
      <w:r w:rsidRPr="00A715B7">
        <w:rPr>
          <w:rFonts w:ascii="Times New Roman" w:hAnsi="Times New Roman"/>
          <w:sz w:val="26"/>
          <w:szCs w:val="26"/>
          <w:lang w:val="vi-VN"/>
        </w:rPr>
        <w:t xml:space="preserve"> </w:t>
      </w:r>
      <w:r w:rsidR="00485D1A">
        <w:rPr>
          <w:rFonts w:ascii="Times New Roman" w:hAnsi="Times New Roman"/>
          <w:sz w:val="26"/>
          <w:szCs w:val="26"/>
          <w:lang w:val="vi-VN"/>
        </w:rPr>
        <w:t>c</w:t>
      </w:r>
      <w:r w:rsidRPr="00A715B7">
        <w:rPr>
          <w:rFonts w:ascii="Times New Roman" w:hAnsi="Times New Roman"/>
          <w:sz w:val="26"/>
          <w:szCs w:val="26"/>
          <w:lang w:val="vi-VN"/>
        </w:rPr>
        <w:t xml:space="preserve">ho phép </w:t>
      </w:r>
      <w:r w:rsidR="00485D1A">
        <w:rPr>
          <w:rFonts w:ascii="Times New Roman" w:hAnsi="Times New Roman"/>
          <w:sz w:val="26"/>
          <w:szCs w:val="26"/>
          <w:lang w:val="vi-VN"/>
        </w:rPr>
        <w:t>Admin</w:t>
      </w:r>
      <w:r w:rsidRPr="00A715B7">
        <w:rPr>
          <w:rFonts w:ascii="Times New Roman" w:hAnsi="Times New Roman"/>
          <w:sz w:val="26"/>
          <w:szCs w:val="26"/>
          <w:lang w:val="vi-VN"/>
        </w:rPr>
        <w:t xml:space="preserve"> </w:t>
      </w:r>
      <w:r w:rsidR="00485D1A">
        <w:rPr>
          <w:rFonts w:ascii="Times New Roman" w:hAnsi="Times New Roman"/>
          <w:sz w:val="26"/>
          <w:szCs w:val="26"/>
          <w:lang w:val="vi-VN"/>
        </w:rPr>
        <w:t>có thể quản lý tài khoản thành viên tham gia website, bao gồm: khoá, mở khoá và xoá tài khoản.</w:t>
      </w:r>
    </w:p>
    <w:p w14:paraId="0221D212" w14:textId="48DD0912"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Quản lý danh mục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Chức năng này cho phép Admin có thể quản lý danh mục, gồm có: danh mục câu, từ vựng, cụm động từ</w:t>
      </w:r>
      <w:r w:rsidR="006D56EF">
        <w:rPr>
          <w:rFonts w:ascii="Times New Roman" w:hAnsi="Times New Roman"/>
          <w:sz w:val="26"/>
          <w:szCs w:val="26"/>
          <w:lang w:val="vi-VN"/>
        </w:rPr>
        <w:t>, khoá học, học phần</w:t>
      </w:r>
    </w:p>
    <w:p w14:paraId="2331CE6E" w14:textId="08B6F90A"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DC311B">
        <w:rPr>
          <w:rFonts w:ascii="Times New Roman" w:hAnsi="Times New Roman"/>
          <w:b/>
          <w:bCs/>
          <w:i/>
          <w:iCs/>
          <w:sz w:val="26"/>
          <w:szCs w:val="26"/>
          <w:lang w:val="vi-VN"/>
        </w:rPr>
        <w:t>Quản lý khoá học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DC311B">
        <w:rPr>
          <w:rFonts w:ascii="Times New Roman" w:hAnsi="Times New Roman"/>
          <w:sz w:val="26"/>
          <w:szCs w:val="26"/>
          <w:lang w:val="vi-VN"/>
        </w:rPr>
        <w:t>Chức năng này cho phép Admin có thể thêm, sửa, xoá nội dung cho khoá học.</w:t>
      </w:r>
    </w:p>
    <w:p w14:paraId="0AC7A07F" w14:textId="16F1FA89" w:rsidR="495B15FF" w:rsidRPr="00A715B7" w:rsidRDefault="1C53A172" w:rsidP="1C53A172">
      <w:pPr>
        <w:jc w:val="both"/>
        <w:rPr>
          <w:rFonts w:ascii="Times New Roman" w:hAnsi="Times New Roman"/>
          <w:sz w:val="26"/>
          <w:szCs w:val="26"/>
          <w:lang w:val="vi-VN"/>
        </w:rPr>
      </w:pPr>
      <w:r w:rsidRPr="00A715B7">
        <w:rPr>
          <w:rFonts w:ascii="Times New Roman" w:hAnsi="Times New Roman"/>
          <w:sz w:val="26"/>
          <w:szCs w:val="26"/>
          <w:lang w:val="vi-VN"/>
        </w:rPr>
        <w:t xml:space="preserve">       </w:t>
      </w:r>
    </w:p>
    <w:p w14:paraId="5003E330" w14:textId="23540E7C" w:rsidR="495B15FF" w:rsidRDefault="1C53A172" w:rsidP="1C53A172">
      <w:pPr>
        <w:jc w:val="both"/>
        <w:rPr>
          <w:rFonts w:ascii="Times New Roman" w:hAnsi="Times New Roman"/>
          <w:b/>
          <w:bCs/>
          <w:i/>
          <w:iCs/>
          <w:sz w:val="26"/>
          <w:szCs w:val="26"/>
          <w:lang w:val="vi-VN"/>
        </w:rPr>
      </w:pPr>
      <w:r w:rsidRPr="00A715B7">
        <w:rPr>
          <w:rFonts w:ascii="Times New Roman" w:hAnsi="Times New Roman"/>
          <w:b/>
          <w:bCs/>
          <w:i/>
          <w:iCs/>
          <w:sz w:val="26"/>
          <w:szCs w:val="26"/>
          <w:lang w:val="vi-VN"/>
        </w:rPr>
        <w:t>- Các thực thể chính (Key Abstraction)</w:t>
      </w:r>
    </w:p>
    <w:p w14:paraId="6ABC63D7" w14:textId="7E2DC0C2" w:rsidR="006D56EF" w:rsidRPr="006D56EF" w:rsidRDefault="006D56EF" w:rsidP="1C53A172">
      <w:pPr>
        <w:jc w:val="both"/>
        <w:rPr>
          <w:rFonts w:ascii="Times New Roman" w:hAnsi="Times New Roman"/>
          <w:sz w:val="26"/>
          <w:szCs w:val="26"/>
          <w:lang w:val="vi-VN"/>
        </w:rPr>
      </w:pPr>
      <w:r w:rsidRPr="006D56EF">
        <w:rPr>
          <w:rFonts w:ascii="Times New Roman" w:hAnsi="Times New Roman"/>
          <w:b/>
          <w:i/>
          <w:sz w:val="26"/>
          <w:szCs w:val="26"/>
          <w:lang w:val="vi-VN"/>
        </w:rPr>
        <w:t>Quyền</w:t>
      </w:r>
      <w:r>
        <w:rPr>
          <w:rFonts w:ascii="Times New Roman" w:hAnsi="Times New Roman"/>
          <w:sz w:val="26"/>
          <w:szCs w:val="26"/>
          <w:lang w:val="vi-VN"/>
        </w:rPr>
        <w:t>: ID, Tên quyền</w:t>
      </w:r>
    </w:p>
    <w:p w14:paraId="537403D7" w14:textId="5FA0BEC7" w:rsidR="495B15FF" w:rsidRPr="00A715B7" w:rsidRDefault="00DC311B" w:rsidP="00DC311B">
      <w:pPr>
        <w:jc w:val="both"/>
        <w:rPr>
          <w:rFonts w:ascii="Times New Roman" w:hAnsi="Times New Roman"/>
          <w:sz w:val="26"/>
          <w:szCs w:val="26"/>
          <w:lang w:val="vi-VN"/>
        </w:rPr>
      </w:pPr>
      <w:r>
        <w:rPr>
          <w:rFonts w:ascii="Times New Roman" w:hAnsi="Times New Roman"/>
          <w:b/>
          <w:bCs/>
          <w:i/>
          <w:iCs/>
          <w:sz w:val="26"/>
          <w:szCs w:val="26"/>
          <w:lang w:val="vi-VN"/>
        </w:rPr>
        <w:t>Tài khoản</w:t>
      </w:r>
      <w:r w:rsidR="1C53A172" w:rsidRPr="00A715B7">
        <w:rPr>
          <w:rFonts w:ascii="Times New Roman" w:hAnsi="Times New Roman"/>
          <w:b/>
          <w:bCs/>
          <w:i/>
          <w:iCs/>
          <w:sz w:val="26"/>
          <w:szCs w:val="26"/>
          <w:lang w:val="vi-VN"/>
        </w:rPr>
        <w:t>:</w:t>
      </w:r>
      <w:r w:rsidR="1C53A172" w:rsidRPr="00A715B7">
        <w:rPr>
          <w:rFonts w:ascii="Times New Roman" w:hAnsi="Times New Roman"/>
          <w:sz w:val="26"/>
          <w:szCs w:val="26"/>
          <w:lang w:val="vi-VN"/>
        </w:rPr>
        <w:t xml:space="preserve"> </w:t>
      </w:r>
      <w:r>
        <w:rPr>
          <w:rFonts w:ascii="Times New Roman" w:hAnsi="Times New Roman"/>
          <w:sz w:val="26"/>
          <w:szCs w:val="26"/>
          <w:lang w:val="vi-VN"/>
        </w:rPr>
        <w:t>ID</w:t>
      </w:r>
      <w:r w:rsidR="1C53A172" w:rsidRPr="00A715B7">
        <w:rPr>
          <w:rFonts w:ascii="Times New Roman" w:hAnsi="Times New Roman"/>
          <w:sz w:val="26"/>
          <w:szCs w:val="26"/>
          <w:lang w:val="vi-VN"/>
        </w:rPr>
        <w:t>,</w:t>
      </w:r>
      <w:r>
        <w:rPr>
          <w:rFonts w:ascii="Times New Roman" w:hAnsi="Times New Roman"/>
          <w:sz w:val="26"/>
          <w:szCs w:val="26"/>
          <w:lang w:val="vi-VN"/>
        </w:rPr>
        <w:t xml:space="preserve"> Tên đăng nhập, Mật khẩu, Quyền,</w:t>
      </w:r>
      <w:r w:rsidR="1C53A172" w:rsidRPr="00A715B7">
        <w:rPr>
          <w:rFonts w:ascii="Times New Roman" w:hAnsi="Times New Roman"/>
          <w:sz w:val="26"/>
          <w:szCs w:val="26"/>
          <w:lang w:val="vi-VN"/>
        </w:rPr>
        <w:t xml:space="preserve"> </w:t>
      </w:r>
      <w:r>
        <w:rPr>
          <w:rFonts w:ascii="Times New Roman" w:hAnsi="Times New Roman"/>
          <w:sz w:val="26"/>
          <w:szCs w:val="26"/>
          <w:lang w:val="vi-VN"/>
        </w:rPr>
        <w:t>Họ và tên, Địa Chỉ, Email, Số điện thoại, Trạng thái.</w:t>
      </w:r>
    </w:p>
    <w:p w14:paraId="7112BBBA" w14:textId="2C2927A6" w:rsidR="495B15FF" w:rsidRDefault="00DC311B" w:rsidP="000F28B0">
      <w:pPr>
        <w:jc w:val="both"/>
        <w:rPr>
          <w:rFonts w:ascii="Times New Roman" w:hAnsi="Times New Roman"/>
          <w:sz w:val="26"/>
          <w:szCs w:val="26"/>
          <w:lang w:val="vi-VN"/>
        </w:rPr>
      </w:pPr>
      <w:r>
        <w:rPr>
          <w:rFonts w:ascii="Times New Roman" w:hAnsi="Times New Roman"/>
          <w:b/>
          <w:bCs/>
          <w:i/>
          <w:iCs/>
          <w:sz w:val="26"/>
          <w:szCs w:val="26"/>
          <w:lang w:val="vi-VN"/>
        </w:rPr>
        <w:t>Khoá học</w:t>
      </w:r>
      <w:r w:rsidR="1C53A172" w:rsidRPr="00A715B7">
        <w:rPr>
          <w:rFonts w:ascii="Times New Roman" w:hAnsi="Times New Roman"/>
          <w:b/>
          <w:bCs/>
          <w:i/>
          <w:iCs/>
          <w:sz w:val="26"/>
          <w:szCs w:val="26"/>
          <w:lang w:val="vi-VN"/>
        </w:rPr>
        <w:t>:</w:t>
      </w:r>
      <w:r w:rsidR="1C53A172" w:rsidRPr="00A715B7">
        <w:rPr>
          <w:rFonts w:ascii="Times New Roman" w:hAnsi="Times New Roman"/>
          <w:sz w:val="26"/>
          <w:szCs w:val="26"/>
          <w:lang w:val="vi-VN"/>
        </w:rPr>
        <w:t xml:space="preserve"> </w:t>
      </w:r>
      <w:r>
        <w:rPr>
          <w:rFonts w:ascii="Times New Roman" w:hAnsi="Times New Roman"/>
          <w:sz w:val="26"/>
          <w:szCs w:val="26"/>
          <w:lang w:val="vi-VN"/>
        </w:rPr>
        <w:t>ID, Tên Khoá Học</w:t>
      </w:r>
    </w:p>
    <w:p w14:paraId="52AA193B" w14:textId="37254732" w:rsidR="006D56EF" w:rsidRPr="006D56EF" w:rsidRDefault="006D56EF" w:rsidP="000F28B0">
      <w:pPr>
        <w:jc w:val="both"/>
        <w:rPr>
          <w:rFonts w:ascii="Times New Roman" w:hAnsi="Times New Roman"/>
          <w:sz w:val="26"/>
          <w:szCs w:val="26"/>
          <w:lang w:val="vi-VN"/>
        </w:rPr>
      </w:pPr>
      <w:r w:rsidRPr="006D56EF">
        <w:rPr>
          <w:rFonts w:ascii="Times New Roman" w:hAnsi="Times New Roman"/>
          <w:b/>
          <w:i/>
          <w:sz w:val="26"/>
          <w:szCs w:val="26"/>
          <w:lang w:val="vi-VN"/>
        </w:rPr>
        <w:t>Học phần</w:t>
      </w:r>
      <w:r>
        <w:rPr>
          <w:rFonts w:ascii="Times New Roman" w:hAnsi="Times New Roman"/>
          <w:b/>
          <w:sz w:val="26"/>
          <w:szCs w:val="26"/>
          <w:lang w:val="vi-VN"/>
        </w:rPr>
        <w:t xml:space="preserve">: </w:t>
      </w:r>
      <w:r w:rsidRPr="006D56EF">
        <w:rPr>
          <w:rFonts w:ascii="Times New Roman" w:hAnsi="Times New Roman"/>
          <w:sz w:val="26"/>
          <w:szCs w:val="26"/>
          <w:lang w:val="vi-VN"/>
        </w:rPr>
        <w:t>ID, Tên học phần</w:t>
      </w:r>
    </w:p>
    <w:p w14:paraId="45EF2D3A" w14:textId="293F9107" w:rsidR="00472D49" w:rsidRPr="000F28B0" w:rsidRDefault="00472D49" w:rsidP="00695808">
      <w:pPr>
        <w:pStyle w:val="Heading1"/>
        <w:rPr>
          <w:rFonts w:ascii="Times New Roman" w:hAnsi="Times New Roman"/>
          <w:sz w:val="28"/>
          <w:szCs w:val="28"/>
          <w:lang w:val="vi-VN"/>
        </w:rPr>
      </w:pPr>
      <w:bookmarkStart w:id="22" w:name="_Toc422185512"/>
      <w:r w:rsidRPr="00A715B7">
        <w:rPr>
          <w:rFonts w:ascii="Times New Roman" w:hAnsi="Times New Roman"/>
          <w:sz w:val="28"/>
          <w:szCs w:val="28"/>
          <w:lang w:val="vi-VN"/>
        </w:rPr>
        <w:t>Kế hoạch phát triển dự án</w:t>
      </w:r>
      <w:bookmarkEnd w:id="22"/>
    </w:p>
    <w:p w14:paraId="475B58EA" w14:textId="6AC65491" w:rsidR="00795A9C" w:rsidRDefault="00795A9C" w:rsidP="00795A9C">
      <w:pPr>
        <w:pStyle w:val="Heading1"/>
        <w:rPr>
          <w:rFonts w:ascii="Times New Roman" w:hAnsi="Times New Roman"/>
          <w:sz w:val="28"/>
          <w:szCs w:val="28"/>
          <w:lang w:val="vi-VN"/>
        </w:rPr>
      </w:pPr>
      <w:bookmarkStart w:id="23" w:name="_Toc422185513"/>
      <w:r w:rsidRPr="00A715B7">
        <w:rPr>
          <w:rFonts w:ascii="Times New Roman" w:hAnsi="Times New Roman"/>
          <w:sz w:val="28"/>
          <w:szCs w:val="28"/>
          <w:lang w:val="vi-VN"/>
        </w:rPr>
        <w:t>Đặc tả các chức năng của hệ thống</w:t>
      </w:r>
      <w:bookmarkEnd w:id="23"/>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F40174" w:rsidRPr="00A715B7" w14:paraId="168F41C6" w14:textId="77777777" w:rsidTr="00F40174">
        <w:trPr>
          <w:trHeight w:val="940"/>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0977EE45" w14:textId="781C9E31" w:rsidR="00F40174" w:rsidRPr="00F40174" w:rsidRDefault="00F40174" w:rsidP="002F75CF">
            <w:pPr>
              <w:pStyle w:val="Heading2"/>
              <w:numPr>
                <w:ilvl w:val="0"/>
                <w:numId w:val="0"/>
              </w:numPr>
              <w:rPr>
                <w:lang w:val="vi-VN"/>
              </w:rPr>
            </w:pPr>
            <w:bookmarkStart w:id="24" w:name="_Toc422185520"/>
            <w:r w:rsidRPr="00A715B7">
              <w:t>UC #000</w:t>
            </w:r>
            <w:bookmarkEnd w:id="24"/>
            <w:r>
              <w:rPr>
                <w:lang w:val="vi-VN"/>
              </w:rPr>
              <w:t>1</w:t>
            </w:r>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58FC766D" w14:textId="7D0333CC" w:rsidR="00F40174" w:rsidRPr="007D3D9B" w:rsidRDefault="007D3D9B" w:rsidP="002F75CF">
            <w:pPr>
              <w:pStyle w:val="StyleHeading3NotBold"/>
              <w:rPr>
                <w:lang w:val="en-US"/>
              </w:rPr>
            </w:pPr>
            <w:r>
              <w:rPr>
                <w:lang w:val="en-US"/>
              </w:rPr>
              <w:t>ĐĂNG KÝ</w:t>
            </w:r>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85817A0" w14:textId="77777777" w:rsidR="00F40174" w:rsidRPr="00A715B7" w:rsidRDefault="00F40174" w:rsidP="000F28B0">
            <w:pPr>
              <w:pStyle w:val="TitlePageField"/>
              <w:widowControl w:val="0"/>
              <w:tabs>
                <w:tab w:val="right" w:pos="1572"/>
              </w:tabs>
              <w:spacing w:before="60" w:after="60"/>
              <w:jc w:val="both"/>
              <w:rPr>
                <w:rFonts w:ascii="Times New Roman" w:hAnsi="Times New Roman"/>
                <w:b/>
                <w:szCs w:val="24"/>
              </w:rPr>
            </w:pPr>
            <w:r w:rsidRPr="00A715B7">
              <w:rPr>
                <w:rFonts w:ascii="Times New Roman" w:hAnsi="Times New Roman"/>
                <w:b/>
                <w:szCs w:val="24"/>
              </w:rPr>
              <w:t>Đ</w:t>
            </w:r>
            <w:r w:rsidRPr="00F40174">
              <w:rPr>
                <w:rFonts w:ascii="Times New Roman" w:hAnsi="Times New Roman"/>
                <w:b/>
                <w:szCs w:val="24"/>
              </w:rPr>
              <w:t>ộ phức tạp</w:t>
            </w:r>
            <w:r w:rsidRPr="00A715B7">
              <w:rPr>
                <w:rFonts w:ascii="Times New Roman" w:hAnsi="Times New Roman"/>
                <w:b/>
                <w:szCs w:val="24"/>
              </w:rPr>
              <w:t xml:space="preserve">: </w:t>
            </w:r>
            <w:r w:rsidRPr="00A715B7">
              <w:rPr>
                <w:rFonts w:ascii="Times New Roman" w:hAnsi="Times New Roman"/>
                <w:b/>
                <w:szCs w:val="24"/>
              </w:rPr>
              <w:br/>
              <w:t>Normal</w:t>
            </w:r>
          </w:p>
        </w:tc>
      </w:tr>
      <w:tr w:rsidR="00F40174" w:rsidRPr="00A715B7" w14:paraId="2911C152" w14:textId="77777777" w:rsidTr="000F28B0">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0DB0AF2"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E3F9A5D" w14:textId="523B2206" w:rsidR="00F40174" w:rsidRPr="00F40174" w:rsidRDefault="00F40174" w:rsidP="000F28B0">
            <w:pPr>
              <w:pStyle w:val="TitlePageField"/>
              <w:widowControl w:val="0"/>
              <w:spacing w:before="60" w:after="60"/>
              <w:jc w:val="both"/>
              <w:rPr>
                <w:rFonts w:ascii="Times New Roman" w:hAnsi="Times New Roman"/>
                <w:szCs w:val="24"/>
                <w:lang w:val="vi-VN"/>
              </w:rPr>
            </w:pPr>
            <w:r w:rsidRPr="00A715B7">
              <w:rPr>
                <w:rFonts w:ascii="Times New Roman" w:hAnsi="Times New Roman"/>
                <w:szCs w:val="24"/>
              </w:rPr>
              <w:t xml:space="preserve">Chức năng này cho phép </w:t>
            </w:r>
            <w:r>
              <w:rPr>
                <w:rFonts w:ascii="Times New Roman" w:hAnsi="Times New Roman"/>
                <w:szCs w:val="24"/>
              </w:rPr>
              <w:t>khách</w:t>
            </w:r>
            <w:r>
              <w:rPr>
                <w:rFonts w:ascii="Times New Roman" w:hAnsi="Times New Roman"/>
                <w:szCs w:val="24"/>
                <w:lang w:val="vi-VN"/>
              </w:rPr>
              <w:t xml:space="preserve"> truy cập có thể đăng ký tài khoản</w:t>
            </w:r>
          </w:p>
        </w:tc>
      </w:tr>
      <w:tr w:rsidR="00F40174" w:rsidRPr="00A715B7" w14:paraId="060BCC5F" w14:textId="77777777" w:rsidTr="000F28B0">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3230F8"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8D6D31"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DA2B523" w14:textId="267618DD" w:rsidR="00F40174" w:rsidRPr="00F40174" w:rsidRDefault="00F40174" w:rsidP="000F28B0">
            <w:pPr>
              <w:pStyle w:val="TitlePageField"/>
              <w:widowControl w:val="0"/>
              <w:spacing w:before="60" w:after="60"/>
              <w:jc w:val="both"/>
              <w:rPr>
                <w:rFonts w:ascii="Times New Roman" w:hAnsi="Times New Roman"/>
                <w:szCs w:val="24"/>
                <w:lang w:val="vi-VN"/>
              </w:rPr>
            </w:pPr>
            <w:r>
              <w:rPr>
                <w:rFonts w:ascii="Times New Roman" w:hAnsi="Times New Roman"/>
                <w:szCs w:val="24"/>
                <w:lang w:val="vi-VN"/>
              </w:rPr>
              <w:t>Guest</w:t>
            </w:r>
          </w:p>
        </w:tc>
      </w:tr>
      <w:tr w:rsidR="00F40174" w:rsidRPr="00A715B7" w14:paraId="0EB4FCB0" w14:textId="77777777" w:rsidTr="000F28B0">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0DAC0506" w14:textId="77777777" w:rsidR="00F40174" w:rsidRPr="00A715B7" w:rsidRDefault="00F40174" w:rsidP="000F28B0">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49669D"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9F247AF"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F40174" w:rsidRPr="00A715B7" w14:paraId="6B44F596" w14:textId="77777777" w:rsidTr="000F28B0">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04EA5EE"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4408BED" w14:textId="5F5B0662" w:rsidR="00F40174" w:rsidRPr="00F40174" w:rsidRDefault="00F40174" w:rsidP="000F28B0">
            <w:pPr>
              <w:pStyle w:val="TitlePageField"/>
              <w:widowControl w:val="0"/>
              <w:spacing w:before="60" w:after="60"/>
              <w:jc w:val="both"/>
              <w:rPr>
                <w:rFonts w:ascii="Times New Roman" w:hAnsi="Times New Roman"/>
                <w:szCs w:val="24"/>
                <w:lang w:val="vi-VN"/>
              </w:rPr>
            </w:pPr>
            <w:r>
              <w:rPr>
                <w:rFonts w:ascii="Times New Roman" w:hAnsi="Times New Roman"/>
                <w:szCs w:val="24"/>
                <w:lang w:val="vi-VN"/>
              </w:rPr>
              <w:t>Mở trang đăng ký</w:t>
            </w:r>
          </w:p>
        </w:tc>
      </w:tr>
      <w:tr w:rsidR="00F40174" w:rsidRPr="00A715B7" w14:paraId="716C70EC" w14:textId="77777777" w:rsidTr="000F28B0">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8E6A4F"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5914B6B"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206FEDE" w14:textId="4CBB9755" w:rsidR="00F40174" w:rsidRPr="00F40174" w:rsidRDefault="00F40174" w:rsidP="000F28B0">
            <w:pPr>
              <w:pStyle w:val="TitlePageField"/>
              <w:widowControl w:val="0"/>
              <w:spacing w:before="60" w:after="60"/>
              <w:jc w:val="both"/>
              <w:rPr>
                <w:rFonts w:ascii="Times New Roman" w:hAnsi="Times New Roman"/>
                <w:szCs w:val="24"/>
                <w:lang w:val="vi-VN"/>
              </w:rPr>
            </w:pPr>
            <w:r>
              <w:rPr>
                <w:rFonts w:ascii="Times New Roman" w:hAnsi="Times New Roman"/>
                <w:szCs w:val="24"/>
                <w:lang w:val="vi-VN"/>
              </w:rPr>
              <w:t>Đăng ký thành công</w:t>
            </w:r>
          </w:p>
        </w:tc>
      </w:tr>
      <w:tr w:rsidR="00F40174" w:rsidRPr="00A715B7" w14:paraId="28AC4B01" w14:textId="77777777" w:rsidTr="000F28B0">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8350B9D" w14:textId="77777777" w:rsidR="00F40174" w:rsidRPr="00A715B7" w:rsidRDefault="00F40174" w:rsidP="000F28B0">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0B65DE"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E4FDBB4"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F40174" w:rsidRPr="00A715B7" w14:paraId="71740217"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C62B32" w14:textId="77777777" w:rsidR="00F40174" w:rsidRPr="00A715B7" w:rsidRDefault="00F40174" w:rsidP="000F28B0">
            <w:pPr>
              <w:jc w:val="both"/>
              <w:rPr>
                <w:rFonts w:ascii="Times New Roman" w:hAnsi="Times New Roman"/>
                <w:sz w:val="24"/>
              </w:rPr>
            </w:pPr>
            <w:r w:rsidRPr="00A715B7">
              <w:rPr>
                <w:rFonts w:ascii="Times New Roman" w:hAnsi="Times New Roman"/>
                <w:sz w:val="24"/>
              </w:rPr>
              <w:t>ĐẶC TẢ CHỨC NĂNG</w:t>
            </w:r>
          </w:p>
        </w:tc>
      </w:tr>
      <w:tr w:rsidR="00F40174" w:rsidRPr="00A715B7" w14:paraId="16B4516D"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811FF9"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b/>
                <w:szCs w:val="24"/>
              </w:rPr>
              <w:t>Luồng sự kiện chính/Kịch bản chính</w:t>
            </w:r>
          </w:p>
        </w:tc>
      </w:tr>
      <w:tr w:rsidR="00E97740" w:rsidRPr="00A715B7" w14:paraId="4F05862A" w14:textId="77777777" w:rsidTr="00E9774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4C1D7891" w14:textId="77777777" w:rsidR="00E97740" w:rsidRPr="00D578C5" w:rsidRDefault="00E97740"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B1: Khách truy cập chọn đăng ký</w:t>
            </w:r>
          </w:p>
          <w:p w14:paraId="21A73150" w14:textId="77777777" w:rsidR="00E97740" w:rsidRPr="00D578C5" w:rsidRDefault="00E97740"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B2: HT hiển thi form đăng ký</w:t>
            </w:r>
          </w:p>
          <w:p w14:paraId="261B8D5A" w14:textId="77777777" w:rsidR="00E97740" w:rsidRPr="00D578C5" w:rsidRDefault="00E97740"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B3: Khách truy cập điền thông tin đăng ký vào form hoặc huỷ bỏ và kết thúc.</w:t>
            </w:r>
          </w:p>
          <w:p w14:paraId="0A0A6D85" w14:textId="77777777" w:rsidR="00E97740" w:rsidRPr="00D578C5" w:rsidRDefault="00E97740" w:rsidP="00DE4777">
            <w:pPr>
              <w:pStyle w:val="ListParagraph"/>
              <w:numPr>
                <w:ilvl w:val="0"/>
                <w:numId w:val="11"/>
              </w:numPr>
              <w:jc w:val="both"/>
              <w:rPr>
                <w:rFonts w:ascii="Times New Roman" w:hAnsi="Times New Roman"/>
                <w:sz w:val="26"/>
                <w:szCs w:val="26"/>
                <w:lang w:val="vi-VN"/>
              </w:rPr>
            </w:pPr>
            <w:r w:rsidRPr="00D578C5">
              <w:rPr>
                <w:rFonts w:ascii="Times New Roman" w:hAnsi="Times New Roman"/>
                <w:sz w:val="26"/>
                <w:szCs w:val="26"/>
                <w:lang w:val="vi-VN"/>
              </w:rPr>
              <w:t>B4: HT xác thực thông tin hợp lệ</w:t>
            </w:r>
          </w:p>
          <w:p w14:paraId="4D184728" w14:textId="77777777" w:rsidR="00E97740" w:rsidRPr="00D578C5" w:rsidRDefault="00E97740" w:rsidP="00E97740">
            <w:pPr>
              <w:pStyle w:val="a"/>
              <w:rPr>
                <w:sz w:val="26"/>
                <w:szCs w:val="26"/>
                <w:lang w:val="vi-VN"/>
              </w:rPr>
            </w:pPr>
            <w:r w:rsidRPr="00D578C5">
              <w:rPr>
                <w:sz w:val="26"/>
                <w:szCs w:val="26"/>
                <w:lang w:val="vi-VN"/>
              </w:rPr>
              <w:t>Hợp lệ tiến đến B5</w:t>
            </w:r>
          </w:p>
          <w:p w14:paraId="376E9A14" w14:textId="77777777" w:rsidR="00E97740" w:rsidRPr="00D578C5" w:rsidRDefault="00E97740" w:rsidP="00E97740">
            <w:pPr>
              <w:pStyle w:val="a"/>
              <w:rPr>
                <w:sz w:val="26"/>
                <w:szCs w:val="26"/>
                <w:lang w:val="vi-VN"/>
              </w:rPr>
            </w:pPr>
            <w:r w:rsidRPr="00D578C5">
              <w:rPr>
                <w:sz w:val="26"/>
                <w:szCs w:val="26"/>
                <w:lang w:val="vi-VN"/>
              </w:rPr>
              <w:lastRenderedPageBreak/>
              <w:t>Không hợp lệ hiển thị lỗi và quay lại B2</w:t>
            </w:r>
          </w:p>
          <w:p w14:paraId="2919D539" w14:textId="77777777" w:rsidR="00E97740" w:rsidRPr="00D578C5" w:rsidRDefault="00E97740" w:rsidP="00E97740">
            <w:pPr>
              <w:pStyle w:val="-"/>
            </w:pPr>
            <w:r w:rsidRPr="00D578C5">
              <w:t>B5: HT gửi mail xác nhận tài khoản</w:t>
            </w:r>
          </w:p>
          <w:p w14:paraId="5F15AB05" w14:textId="77777777" w:rsidR="00E97740" w:rsidRPr="00D578C5" w:rsidRDefault="00E97740" w:rsidP="00E97740">
            <w:pPr>
              <w:pStyle w:val="a"/>
              <w:rPr>
                <w:sz w:val="26"/>
                <w:szCs w:val="26"/>
                <w:lang w:val="vi-VN"/>
              </w:rPr>
            </w:pPr>
            <w:r w:rsidRPr="00D578C5">
              <w:rPr>
                <w:sz w:val="26"/>
                <w:szCs w:val="26"/>
                <w:lang w:val="vi-VN"/>
              </w:rPr>
              <w:t>Gửi mail thành công tiến đến B6</w:t>
            </w:r>
          </w:p>
          <w:p w14:paraId="5D4ECB50" w14:textId="77777777" w:rsidR="00E97740" w:rsidRDefault="00E97740" w:rsidP="00E97740">
            <w:pPr>
              <w:pStyle w:val="a"/>
              <w:rPr>
                <w:sz w:val="26"/>
                <w:szCs w:val="26"/>
                <w:lang w:val="vi-VN"/>
              </w:rPr>
            </w:pPr>
            <w:r w:rsidRPr="00D578C5">
              <w:rPr>
                <w:sz w:val="26"/>
                <w:szCs w:val="26"/>
                <w:lang w:val="vi-VN"/>
              </w:rPr>
              <w:t>Thất bại thông báo lỗi hệ thống hoặc email không tồn tại và quay lại B2</w:t>
            </w:r>
          </w:p>
          <w:p w14:paraId="32DA9681" w14:textId="77777777" w:rsidR="00E97740" w:rsidRDefault="00E97740" w:rsidP="00E97740">
            <w:pPr>
              <w:pStyle w:val="-"/>
            </w:pPr>
            <w:r>
              <w:t>B6: Lưu thông tin vào hệ thống với trạng thái tài khoản chưa được kích hoạt kèm theo đó là token đển xác thực tài khoản.</w:t>
            </w:r>
          </w:p>
          <w:p w14:paraId="06CC8F8F" w14:textId="77777777" w:rsidR="00E97740" w:rsidRDefault="00E97740" w:rsidP="00E97740">
            <w:pPr>
              <w:pStyle w:val="a"/>
              <w:rPr>
                <w:lang w:val="vi-VN"/>
              </w:rPr>
            </w:pPr>
            <w:r>
              <w:rPr>
                <w:lang w:val="vi-VN"/>
              </w:rPr>
              <w:t>Lưu thành công tiến đến B7</w:t>
            </w:r>
          </w:p>
          <w:p w14:paraId="70AC195E" w14:textId="77777777" w:rsidR="00E97740" w:rsidRDefault="00E97740" w:rsidP="00E97740">
            <w:pPr>
              <w:pStyle w:val="a"/>
              <w:rPr>
                <w:lang w:val="vi-VN"/>
              </w:rPr>
            </w:pPr>
            <w:r>
              <w:rPr>
                <w:lang w:val="vi-VN"/>
              </w:rPr>
              <w:t>Thất bại thông báo lỗi và quay lại B2</w:t>
            </w:r>
          </w:p>
          <w:p w14:paraId="155622BD" w14:textId="77777777" w:rsidR="00E97740" w:rsidRDefault="00E97740" w:rsidP="00E97740">
            <w:pPr>
              <w:pStyle w:val="-"/>
            </w:pPr>
            <w:r>
              <w:t>B7: Hiện thì thông báo yêu cầu người dùng xác nhận tài khoản qua email. Tại đây xảy ra 2 dòng sự kiện, người dùng có thể chọn mail xác nhận hoặc không thì kết thúc. Chọn mail xác nhận thì tiến đến B8.</w:t>
            </w:r>
          </w:p>
          <w:p w14:paraId="247F5C3E" w14:textId="77777777" w:rsidR="00E97740" w:rsidRDefault="00E97740" w:rsidP="00E97740">
            <w:pPr>
              <w:pStyle w:val="-"/>
            </w:pPr>
            <w:r>
              <w:t>B8: Người dùng chọn link xác thực đăng ký</w:t>
            </w:r>
          </w:p>
          <w:p w14:paraId="4502771D" w14:textId="77777777" w:rsidR="00E97740" w:rsidRDefault="00E97740" w:rsidP="00E97740">
            <w:pPr>
              <w:pStyle w:val="-"/>
            </w:pPr>
            <w:r>
              <w:t>B9: HT kiểm tra token kèm theo link</w:t>
            </w:r>
          </w:p>
          <w:p w14:paraId="0AA05D0B" w14:textId="77777777" w:rsidR="00E97740" w:rsidRPr="00FA57CF" w:rsidRDefault="00E97740" w:rsidP="00E97740">
            <w:pPr>
              <w:pStyle w:val="a"/>
            </w:pPr>
            <w:r>
              <w:t>Nếu</w:t>
            </w:r>
            <w:r>
              <w:rPr>
                <w:lang w:val="vi-VN"/>
              </w:rPr>
              <w:t xml:space="preserve"> token tồn tại trong HT, thông bào xác thực email thành công và chuyển trại thái tài khoản về trạng thái kích hoạt và kết thúc.</w:t>
            </w:r>
          </w:p>
          <w:p w14:paraId="6F05DD3E" w14:textId="5F80850B" w:rsidR="00E97740" w:rsidRPr="00E97740" w:rsidRDefault="00E97740" w:rsidP="000F28B0">
            <w:pPr>
              <w:pStyle w:val="a"/>
            </w:pPr>
            <w:r>
              <w:t>Nếu</w:t>
            </w:r>
            <w:r>
              <w:rPr>
                <w:lang w:val="vi-VN"/>
              </w:rPr>
              <w:t xml:space="preserve"> không tồn tại thì trả về kết quả link không tồn tại.</w:t>
            </w:r>
          </w:p>
        </w:tc>
      </w:tr>
      <w:tr w:rsidR="00F40174" w:rsidRPr="00A715B7" w14:paraId="5C007228"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5174F2"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b/>
                <w:szCs w:val="24"/>
              </w:rPr>
              <w:t>Luồng sự kiện phát sinh/Kịch bản phát sinh</w:t>
            </w:r>
          </w:p>
        </w:tc>
      </w:tr>
      <w:tr w:rsidR="00F40174" w:rsidRPr="00A715B7" w14:paraId="5C44BFA6"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284751" w14:textId="6A031FB2" w:rsidR="00F40174" w:rsidRPr="00E97740" w:rsidRDefault="00E97740" w:rsidP="000F28B0">
            <w:pPr>
              <w:pStyle w:val="TitlePageField"/>
              <w:widowControl w:val="0"/>
              <w:spacing w:before="60" w:after="60"/>
              <w:jc w:val="both"/>
              <w:rPr>
                <w:rFonts w:ascii="Times New Roman" w:hAnsi="Times New Roman"/>
                <w:b/>
                <w:szCs w:val="24"/>
                <w:lang w:val="vi-VN"/>
              </w:rPr>
            </w:pPr>
            <w:r>
              <w:rPr>
                <w:rFonts w:ascii="Times New Roman" w:hAnsi="Times New Roman"/>
                <w:b/>
                <w:szCs w:val="24"/>
                <w:lang w:val="vi-VN"/>
              </w:rPr>
              <w:t>Tài khoản, e</w:t>
            </w:r>
            <w:r>
              <w:rPr>
                <w:rFonts w:ascii="Times New Roman" w:hAnsi="Times New Roman"/>
                <w:b/>
                <w:szCs w:val="24"/>
              </w:rPr>
              <w:t>mail</w:t>
            </w:r>
            <w:r w:rsidRPr="00A715B7">
              <w:rPr>
                <w:rFonts w:ascii="Times New Roman" w:hAnsi="Times New Roman"/>
                <w:b/>
                <w:szCs w:val="24"/>
              </w:rPr>
              <w:t xml:space="preserve"> hoặc số điện thoại đã tồn tại</w:t>
            </w:r>
          </w:p>
        </w:tc>
      </w:tr>
      <w:tr w:rsidR="00F40174" w:rsidRPr="00A715B7" w14:paraId="44CA6CD7" w14:textId="77777777" w:rsidTr="000F28B0">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479193F" w14:textId="73085CD8" w:rsidR="00F40174" w:rsidRPr="00E97740" w:rsidRDefault="00F40174" w:rsidP="000F28B0">
            <w:pPr>
              <w:pStyle w:val="TitlePageField"/>
              <w:widowControl w:val="0"/>
              <w:spacing w:before="60" w:after="60"/>
              <w:jc w:val="both"/>
              <w:rPr>
                <w:rFonts w:ascii="Times New Roman" w:hAnsi="Times New Roman"/>
                <w:szCs w:val="24"/>
                <w:lang w:val="vi-VN"/>
              </w:rPr>
            </w:pPr>
          </w:p>
        </w:tc>
      </w:tr>
      <w:tr w:rsidR="00F40174" w:rsidRPr="00A715B7" w14:paraId="682EDC71"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356E8D3"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b/>
                <w:szCs w:val="24"/>
              </w:rPr>
              <w:t>Các yêu cầu đặc biệt khác</w:t>
            </w:r>
          </w:p>
        </w:tc>
      </w:tr>
      <w:tr w:rsidR="00F40174" w:rsidRPr="00A715B7" w14:paraId="6AB65730" w14:textId="77777777" w:rsidTr="000F28B0">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8CBBA48"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F40174" w:rsidRPr="00A715B7" w14:paraId="3CDC72A7"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3BB004"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b/>
                <w:szCs w:val="24"/>
              </w:rPr>
              <w:t>Giao diện minh họa</w:t>
            </w:r>
          </w:p>
        </w:tc>
      </w:tr>
      <w:tr w:rsidR="00F40174" w:rsidRPr="00A715B7" w14:paraId="55B008F6" w14:textId="77777777" w:rsidTr="000F28B0">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2BF79F89" w14:textId="77777777" w:rsidR="00F40174" w:rsidRPr="00A715B7" w:rsidRDefault="00F40174" w:rsidP="00D833D5">
            <w:pPr>
              <w:pStyle w:val="BodyText"/>
              <w:rPr>
                <w:lang w:val="vi-VN"/>
              </w:rPr>
            </w:pPr>
          </w:p>
        </w:tc>
      </w:tr>
    </w:tbl>
    <w:p w14:paraId="57031492" w14:textId="232AE283" w:rsidR="007D3D9B" w:rsidRDefault="007D3D9B" w:rsidP="00D833D5">
      <w:pPr>
        <w:pStyle w:val="BodyText"/>
      </w:pPr>
    </w:p>
    <w:p w14:paraId="7D3F1627" w14:textId="7B9C02A2" w:rsidR="00E97740" w:rsidRDefault="00E97740" w:rsidP="00D833D5">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E97740" w:rsidRPr="00A715B7" w14:paraId="123B2396" w14:textId="77777777" w:rsidTr="00DA4EA5">
        <w:trPr>
          <w:trHeight w:val="940"/>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36948502" w14:textId="6F5B1651" w:rsidR="00E97740" w:rsidRPr="00A715B7" w:rsidRDefault="00E97740" w:rsidP="002F75CF">
            <w:pPr>
              <w:pStyle w:val="Heading2"/>
              <w:numPr>
                <w:ilvl w:val="0"/>
                <w:numId w:val="0"/>
              </w:numPr>
            </w:pPr>
            <w:bookmarkStart w:id="25" w:name="_Toc422185516"/>
            <w:r w:rsidRPr="00A715B7">
              <w:t>UC #000</w:t>
            </w:r>
            <w:bookmarkEnd w:id="25"/>
            <w:r w:rsidRPr="00A715B7">
              <w:t>1</w:t>
            </w:r>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7ABF6534" w14:textId="77777777" w:rsidR="00E97740" w:rsidRPr="00A715B7" w:rsidRDefault="00E97740" w:rsidP="002F75CF">
            <w:pPr>
              <w:pStyle w:val="StyleHeading3NotBold"/>
            </w:pPr>
            <w:bookmarkStart w:id="26" w:name="_Toc422185517"/>
            <w:r w:rsidRPr="00A715B7">
              <w:t>ĐĂNG NHẬP</w:t>
            </w:r>
            <w:bookmarkEnd w:id="26"/>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1B9A8709" w14:textId="77777777" w:rsidR="00E97740" w:rsidRPr="00A715B7" w:rsidRDefault="00E97740" w:rsidP="00DA4EA5">
            <w:pPr>
              <w:pStyle w:val="TitlePageField"/>
              <w:widowControl w:val="0"/>
              <w:tabs>
                <w:tab w:val="right" w:pos="1572"/>
              </w:tabs>
              <w:spacing w:before="60" w:after="60"/>
              <w:jc w:val="both"/>
              <w:rPr>
                <w:rFonts w:ascii="Times New Roman" w:hAnsi="Times New Roman"/>
                <w:b/>
                <w:szCs w:val="24"/>
              </w:rPr>
            </w:pPr>
            <w:r w:rsidRPr="00A715B7">
              <w:rPr>
                <w:rFonts w:ascii="Times New Roman" w:hAnsi="Times New Roman"/>
                <w:b/>
                <w:szCs w:val="24"/>
              </w:rPr>
              <w:t>Đ</w:t>
            </w:r>
            <w:r w:rsidRPr="00A715B7">
              <w:rPr>
                <w:rFonts w:ascii="Times New Roman" w:hAnsi="Times New Roman"/>
                <w:b/>
                <w:szCs w:val="24"/>
                <w:lang w:val="vi-VN"/>
              </w:rPr>
              <w:t>ộ phức tạp</w:t>
            </w:r>
            <w:r w:rsidRPr="00A715B7">
              <w:rPr>
                <w:rFonts w:ascii="Times New Roman" w:hAnsi="Times New Roman"/>
                <w:b/>
                <w:szCs w:val="24"/>
              </w:rPr>
              <w:t xml:space="preserve">: </w:t>
            </w:r>
            <w:r w:rsidRPr="00A715B7">
              <w:rPr>
                <w:rFonts w:ascii="Times New Roman" w:hAnsi="Times New Roman"/>
                <w:b/>
                <w:szCs w:val="24"/>
              </w:rPr>
              <w:br/>
              <w:t>Normal</w:t>
            </w:r>
          </w:p>
        </w:tc>
      </w:tr>
      <w:tr w:rsidR="00E97740" w:rsidRPr="00A715B7" w14:paraId="6B686A5E" w14:textId="77777777" w:rsidTr="00DA4EA5">
        <w:trPr>
          <w:trHeight w:val="314"/>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01D0F7A1"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Mô tả</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48B88F90"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HT cho phép người user và admin đăng nhập vào HT thông qua tên đăng nhập và mật khẩu</w:t>
            </w:r>
            <w:r w:rsidRPr="00A715B7">
              <w:rPr>
                <w:rFonts w:ascii="Times New Roman" w:hAnsi="Times New Roman"/>
                <w:szCs w:val="24"/>
                <w:lang w:val="vi-VN"/>
              </w:rPr>
              <w:t xml:space="preserve"> đang tồn tại trong hệ thống</w:t>
            </w:r>
            <w:r w:rsidRPr="00A715B7">
              <w:rPr>
                <w:rFonts w:ascii="Times New Roman" w:hAnsi="Times New Roman"/>
                <w:szCs w:val="24"/>
              </w:rPr>
              <w:t>. Sau khi đăng nhập thành công, có thể sử dụng các chức năng được cho phép.</w:t>
            </w:r>
          </w:p>
        </w:tc>
      </w:tr>
      <w:tr w:rsidR="00E97740" w:rsidRPr="00A715B7" w14:paraId="53CDF953" w14:textId="77777777" w:rsidTr="00DA4EA5">
        <w:trPr>
          <w:trHeight w:val="375"/>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1FC58DF0"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Tác nhân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8E2F857"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Chính</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365E1EBD" w14:textId="77777777" w:rsidR="00E97740" w:rsidRPr="00A715B7" w:rsidRDefault="00E97740" w:rsidP="00DA4EA5">
            <w:pPr>
              <w:pStyle w:val="TitlePageField"/>
              <w:widowControl w:val="0"/>
              <w:spacing w:before="60" w:after="60"/>
              <w:jc w:val="both"/>
              <w:rPr>
                <w:rFonts w:ascii="Times New Roman" w:hAnsi="Times New Roman"/>
                <w:szCs w:val="24"/>
                <w:lang w:val="vi-VN"/>
              </w:rPr>
            </w:pPr>
            <w:r w:rsidRPr="00A715B7">
              <w:rPr>
                <w:rFonts w:ascii="Times New Roman" w:hAnsi="Times New Roman"/>
                <w:szCs w:val="24"/>
              </w:rPr>
              <w:t>User,</w:t>
            </w:r>
            <w:r w:rsidRPr="00A715B7">
              <w:rPr>
                <w:rFonts w:ascii="Times New Roman" w:hAnsi="Times New Roman"/>
                <w:szCs w:val="24"/>
                <w:lang w:val="vi-VN"/>
              </w:rPr>
              <w:t xml:space="preserve"> Admin</w:t>
            </w:r>
          </w:p>
        </w:tc>
      </w:tr>
      <w:tr w:rsidR="00E97740" w:rsidRPr="00A715B7" w14:paraId="51E83D37" w14:textId="77777777" w:rsidTr="00DA4EA5">
        <w:trPr>
          <w:trHeight w:val="290"/>
        </w:trPr>
        <w:tc>
          <w:tcPr>
            <w:tcW w:w="1007" w:type="dxa"/>
            <w:vMerge/>
            <w:vAlign w:val="center"/>
            <w:hideMark/>
          </w:tcPr>
          <w:p w14:paraId="1FE2B5A1" w14:textId="77777777" w:rsidR="00E97740" w:rsidRPr="00A715B7" w:rsidRDefault="00E97740" w:rsidP="00DA4EA5">
            <w:pPr>
              <w:rPr>
                <w:rFonts w:ascii="Times New Roman" w:hAnsi="Times New Roman"/>
                <w:b/>
                <w:color w:val="000000"/>
                <w:sz w:val="24"/>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575E981C"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Phụ</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2FE53F8"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E97740" w:rsidRPr="00A715B7" w14:paraId="0CFA3BBF" w14:textId="77777777" w:rsidTr="00DA4EA5">
        <w:trPr>
          <w:trHeight w:val="339"/>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558144F1"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Tiền điều kiện</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5B3EA2D9"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Cần phải có tài khoản đăng nhập hệ thống.</w:t>
            </w:r>
          </w:p>
        </w:tc>
      </w:tr>
      <w:tr w:rsidR="00E97740" w:rsidRPr="00A715B7" w14:paraId="00B204FE" w14:textId="77777777" w:rsidTr="00DA4EA5">
        <w:trPr>
          <w:trHeight w:val="321"/>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6D2CADA"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Hậu điều kiện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0FBCFD71"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Thành công</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0538F6C"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Sau khi đăng nhập thành công, user,</w:t>
            </w:r>
            <w:r w:rsidRPr="00A715B7">
              <w:rPr>
                <w:rFonts w:ascii="Times New Roman" w:hAnsi="Times New Roman"/>
                <w:szCs w:val="24"/>
                <w:lang w:val="vi-VN"/>
              </w:rPr>
              <w:t xml:space="preserve"> admin</w:t>
            </w:r>
            <w:r w:rsidRPr="00A715B7">
              <w:rPr>
                <w:rFonts w:ascii="Times New Roman" w:hAnsi="Times New Roman"/>
                <w:szCs w:val="24"/>
              </w:rPr>
              <w:t xml:space="preserve"> chỉ được sử dụng các chức năng được cho phép.</w:t>
            </w:r>
          </w:p>
        </w:tc>
      </w:tr>
      <w:tr w:rsidR="00E97740" w:rsidRPr="00A715B7" w14:paraId="386AA855" w14:textId="77777777" w:rsidTr="00DA4EA5">
        <w:trPr>
          <w:trHeight w:val="290"/>
        </w:trPr>
        <w:tc>
          <w:tcPr>
            <w:tcW w:w="1007" w:type="dxa"/>
            <w:vMerge/>
            <w:vAlign w:val="center"/>
            <w:hideMark/>
          </w:tcPr>
          <w:p w14:paraId="4876472F" w14:textId="77777777" w:rsidR="00E97740" w:rsidRPr="00A715B7" w:rsidRDefault="00E97740" w:rsidP="00DA4EA5">
            <w:pPr>
              <w:rPr>
                <w:rFonts w:ascii="Times New Roman" w:hAnsi="Times New Roman"/>
                <w:b/>
                <w:color w:val="000000"/>
                <w:sz w:val="24"/>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C95B7C7"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Lỗi</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16B85391"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Thực hiện lại việc đăng nhập hoặc hủy bỏ thao tác.</w:t>
            </w:r>
          </w:p>
        </w:tc>
      </w:tr>
      <w:tr w:rsidR="00E97740" w:rsidRPr="00A715B7" w14:paraId="23245782"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6EC8A9BB" w14:textId="77777777" w:rsidR="00E97740" w:rsidRPr="00A715B7" w:rsidRDefault="00E97740" w:rsidP="00DA4EA5">
            <w:pPr>
              <w:jc w:val="both"/>
              <w:rPr>
                <w:rFonts w:ascii="Times New Roman" w:hAnsi="Times New Roman"/>
                <w:sz w:val="24"/>
              </w:rPr>
            </w:pPr>
            <w:r w:rsidRPr="00A715B7">
              <w:rPr>
                <w:rFonts w:ascii="Times New Roman" w:hAnsi="Times New Roman"/>
                <w:sz w:val="24"/>
              </w:rPr>
              <w:t>ĐẶC TẢ CHỨC NĂNG</w:t>
            </w:r>
          </w:p>
        </w:tc>
      </w:tr>
      <w:tr w:rsidR="00E97740" w:rsidRPr="00A715B7" w14:paraId="129502E0"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443DD158"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t>Luồng sự kiện chính/Kịch bản chính</w:t>
            </w:r>
          </w:p>
        </w:tc>
      </w:tr>
      <w:tr w:rsidR="00E97740" w:rsidRPr="00A715B7" w14:paraId="1E6A16BB"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799C000C" w14:textId="77777777" w:rsidR="00E97740" w:rsidRPr="00A715B7" w:rsidRDefault="00E97740" w:rsidP="00DA4EA5">
            <w:pPr>
              <w:pStyle w:val="TitlePageField"/>
              <w:widowControl w:val="0"/>
              <w:spacing w:before="60" w:after="60"/>
              <w:jc w:val="both"/>
              <w:rPr>
                <w:rFonts w:ascii="Times New Roman" w:hAnsi="Times New Roman"/>
                <w:b/>
                <w:i/>
                <w:szCs w:val="24"/>
              </w:rPr>
            </w:pPr>
            <w:r w:rsidRPr="00A715B7">
              <w:rPr>
                <w:rFonts w:ascii="Times New Roman" w:hAnsi="Times New Roman"/>
                <w:b/>
                <w:i/>
                <w:szCs w:val="24"/>
              </w:rPr>
              <w:t>Luồng chính:</w:t>
            </w:r>
          </w:p>
          <w:p w14:paraId="70BAC0CC"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lastRenderedPageBreak/>
              <w:t>Chức năng này bắt đầu khi QL, NV muốn sử dụng các chức năng khác của HT.</w:t>
            </w:r>
          </w:p>
          <w:p w14:paraId="47833670" w14:textId="77777777" w:rsidR="00E97740" w:rsidRPr="00A715B7" w:rsidRDefault="00E97740" w:rsidP="00DE4777">
            <w:pPr>
              <w:pStyle w:val="TitlePageField"/>
              <w:widowControl w:val="0"/>
              <w:numPr>
                <w:ilvl w:val="0"/>
                <w:numId w:val="7"/>
              </w:numPr>
              <w:spacing w:before="60" w:after="60"/>
              <w:jc w:val="both"/>
              <w:rPr>
                <w:rFonts w:ascii="Times New Roman" w:hAnsi="Times New Roman"/>
                <w:szCs w:val="24"/>
              </w:rPr>
            </w:pPr>
            <w:r w:rsidRPr="00A715B7">
              <w:rPr>
                <w:rFonts w:ascii="Times New Roman" w:hAnsi="Times New Roman"/>
                <w:szCs w:val="24"/>
              </w:rPr>
              <w:t>User</w:t>
            </w:r>
            <w:r w:rsidRPr="00A715B7">
              <w:rPr>
                <w:rFonts w:ascii="Times New Roman" w:hAnsi="Times New Roman"/>
                <w:szCs w:val="24"/>
                <w:lang w:val="vi-VN"/>
              </w:rPr>
              <w:t xml:space="preserve">, Admin </w:t>
            </w:r>
            <w:r w:rsidRPr="00A715B7">
              <w:rPr>
                <w:rFonts w:ascii="Times New Roman" w:hAnsi="Times New Roman"/>
                <w:szCs w:val="24"/>
              </w:rPr>
              <w:t>chọn đăng nhập trên trang.</w:t>
            </w:r>
          </w:p>
          <w:p w14:paraId="0FCC48EC" w14:textId="77777777" w:rsidR="00E97740" w:rsidRPr="00A715B7" w:rsidRDefault="00E97740" w:rsidP="00DE4777">
            <w:pPr>
              <w:pStyle w:val="TitlePageField"/>
              <w:widowControl w:val="0"/>
              <w:numPr>
                <w:ilvl w:val="0"/>
                <w:numId w:val="7"/>
              </w:numPr>
              <w:spacing w:before="60" w:after="60"/>
              <w:jc w:val="both"/>
              <w:rPr>
                <w:rFonts w:ascii="Times New Roman" w:hAnsi="Times New Roman"/>
                <w:szCs w:val="24"/>
              </w:rPr>
            </w:pPr>
            <w:r w:rsidRPr="00A715B7">
              <w:rPr>
                <w:rFonts w:ascii="Times New Roman" w:hAnsi="Times New Roman"/>
                <w:szCs w:val="24"/>
              </w:rPr>
              <w:t>HT yêu cầu nhập đầy đủ các thông tin:</w:t>
            </w:r>
          </w:p>
          <w:p w14:paraId="2B163E3B" w14:textId="77777777" w:rsidR="00E97740" w:rsidRPr="00A715B7" w:rsidRDefault="00E97740" w:rsidP="00DE4777">
            <w:pPr>
              <w:pStyle w:val="TitlePageField"/>
              <w:widowControl w:val="0"/>
              <w:numPr>
                <w:ilvl w:val="0"/>
                <w:numId w:val="6"/>
              </w:numPr>
              <w:spacing w:before="60" w:after="60"/>
              <w:jc w:val="both"/>
              <w:rPr>
                <w:rFonts w:ascii="Times New Roman" w:hAnsi="Times New Roman"/>
                <w:szCs w:val="24"/>
              </w:rPr>
            </w:pPr>
            <w:r w:rsidRPr="00A715B7">
              <w:rPr>
                <w:rFonts w:ascii="Times New Roman" w:hAnsi="Times New Roman"/>
                <w:szCs w:val="24"/>
              </w:rPr>
              <w:t>Tên đăng nhập;</w:t>
            </w:r>
          </w:p>
          <w:p w14:paraId="0F5E35A1" w14:textId="77777777" w:rsidR="00E97740" w:rsidRPr="00A715B7" w:rsidRDefault="00E97740" w:rsidP="00DE4777">
            <w:pPr>
              <w:pStyle w:val="TitlePageField"/>
              <w:widowControl w:val="0"/>
              <w:numPr>
                <w:ilvl w:val="0"/>
                <w:numId w:val="6"/>
              </w:numPr>
              <w:spacing w:before="60" w:after="60"/>
              <w:jc w:val="both"/>
              <w:rPr>
                <w:rFonts w:ascii="Times New Roman" w:hAnsi="Times New Roman"/>
                <w:szCs w:val="24"/>
              </w:rPr>
            </w:pPr>
            <w:r w:rsidRPr="00A715B7">
              <w:rPr>
                <w:rFonts w:ascii="Times New Roman" w:hAnsi="Times New Roman"/>
                <w:szCs w:val="24"/>
              </w:rPr>
              <w:t>Mật khẩu;</w:t>
            </w:r>
          </w:p>
          <w:p w14:paraId="2C3C0CF3" w14:textId="77777777" w:rsidR="00E97740" w:rsidRPr="00A715B7" w:rsidRDefault="00E97740" w:rsidP="00DE4777">
            <w:pPr>
              <w:pStyle w:val="TitlePageField"/>
              <w:widowControl w:val="0"/>
              <w:numPr>
                <w:ilvl w:val="0"/>
                <w:numId w:val="7"/>
              </w:numPr>
              <w:spacing w:before="60" w:after="60"/>
              <w:jc w:val="both"/>
              <w:rPr>
                <w:rFonts w:ascii="Times New Roman" w:hAnsi="Times New Roman"/>
                <w:szCs w:val="24"/>
              </w:rPr>
            </w:pPr>
            <w:r w:rsidRPr="00A715B7">
              <w:rPr>
                <w:rFonts w:ascii="Times New Roman" w:hAnsi="Times New Roman"/>
                <w:szCs w:val="24"/>
              </w:rPr>
              <w:t>Sau khi User,</w:t>
            </w:r>
            <w:r w:rsidRPr="00A715B7">
              <w:rPr>
                <w:rFonts w:ascii="Times New Roman" w:hAnsi="Times New Roman"/>
                <w:szCs w:val="24"/>
                <w:lang w:val="vi-VN"/>
              </w:rPr>
              <w:t xml:space="preserve"> Admin </w:t>
            </w:r>
            <w:r w:rsidRPr="00A715B7">
              <w:rPr>
                <w:rFonts w:ascii="Times New Roman" w:hAnsi="Times New Roman"/>
                <w:szCs w:val="24"/>
              </w:rPr>
              <w:t>nhập các thông tin và chọn nút đăng nhập, HT sẽ kiểm tra thông tin nhập vào với cơ sở dữ liệu và thông báo kết quả.</w:t>
            </w:r>
          </w:p>
          <w:p w14:paraId="16C9873E" w14:textId="77777777" w:rsidR="00E97740" w:rsidRPr="00A715B7" w:rsidRDefault="00E97740" w:rsidP="00DE4777">
            <w:pPr>
              <w:pStyle w:val="TitlePageField"/>
              <w:widowControl w:val="0"/>
              <w:numPr>
                <w:ilvl w:val="1"/>
                <w:numId w:val="7"/>
              </w:numPr>
              <w:spacing w:before="60" w:after="60"/>
              <w:jc w:val="both"/>
              <w:rPr>
                <w:rFonts w:ascii="Times New Roman" w:hAnsi="Times New Roman"/>
                <w:szCs w:val="24"/>
              </w:rPr>
            </w:pPr>
            <w:r w:rsidRPr="00A715B7">
              <w:rPr>
                <w:rFonts w:ascii="Times New Roman" w:hAnsi="Times New Roman"/>
                <w:szCs w:val="24"/>
              </w:rPr>
              <w:t>Nếu khớp với cơ sở dữ liệu thì HT sẽ hiện thông báo đăng nhập thành công.</w:t>
            </w:r>
          </w:p>
          <w:p w14:paraId="4C561B82" w14:textId="77777777" w:rsidR="00E97740" w:rsidRPr="00A715B7" w:rsidRDefault="00E97740" w:rsidP="00DE4777">
            <w:pPr>
              <w:pStyle w:val="TitlePageField"/>
              <w:widowControl w:val="0"/>
              <w:numPr>
                <w:ilvl w:val="1"/>
                <w:numId w:val="7"/>
              </w:numPr>
              <w:spacing w:before="60" w:after="60"/>
              <w:jc w:val="both"/>
              <w:rPr>
                <w:rFonts w:ascii="Times New Roman" w:hAnsi="Times New Roman"/>
                <w:szCs w:val="24"/>
              </w:rPr>
            </w:pPr>
            <w:r w:rsidRPr="00A715B7">
              <w:rPr>
                <w:rFonts w:ascii="Times New Roman" w:hAnsi="Times New Roman"/>
                <w:szCs w:val="24"/>
              </w:rPr>
              <w:t>Nếu không khớp với cơ sở dữ liệu thì HT sẽ thông báo để User,</w:t>
            </w:r>
            <w:r w:rsidRPr="00A715B7">
              <w:rPr>
                <w:rFonts w:ascii="Times New Roman" w:hAnsi="Times New Roman"/>
                <w:szCs w:val="24"/>
                <w:lang w:val="vi-VN"/>
              </w:rPr>
              <w:t xml:space="preserve"> Admin </w:t>
            </w:r>
            <w:r w:rsidRPr="00A715B7">
              <w:rPr>
                <w:rFonts w:ascii="Times New Roman" w:hAnsi="Times New Roman"/>
                <w:szCs w:val="24"/>
              </w:rPr>
              <w:t>có thể nhập lại hoặc hủy bỏ thao tác.</w:t>
            </w:r>
          </w:p>
        </w:tc>
      </w:tr>
      <w:tr w:rsidR="00E97740" w:rsidRPr="00A715B7" w14:paraId="2484CAA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66F6C8DE"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t>Luồng sự kiện phát sinh/Kịch bản phát sinh</w:t>
            </w:r>
          </w:p>
        </w:tc>
      </w:tr>
      <w:tr w:rsidR="00E97740" w:rsidRPr="00A715B7" w14:paraId="3048D7E6"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156073D8"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t>Nhập thiếu thông tin</w:t>
            </w:r>
          </w:p>
        </w:tc>
      </w:tr>
      <w:tr w:rsidR="00E97740" w:rsidRPr="00A715B7" w14:paraId="15E5C26A" w14:textId="77777777" w:rsidTr="00DA4EA5">
        <w:trPr>
          <w:trHeight w:val="336"/>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758F4F65"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Khi User</w:t>
            </w:r>
            <w:r w:rsidRPr="00A715B7">
              <w:rPr>
                <w:rFonts w:ascii="Times New Roman" w:hAnsi="Times New Roman"/>
                <w:szCs w:val="24"/>
                <w:lang w:val="vi-VN"/>
              </w:rPr>
              <w:t xml:space="preserve">, </w:t>
            </w:r>
            <w:r w:rsidRPr="00A715B7">
              <w:rPr>
                <w:rFonts w:ascii="Times New Roman" w:hAnsi="Times New Roman"/>
                <w:szCs w:val="24"/>
              </w:rPr>
              <w:t>Admin nhập thiếu các thông tin được yêu cầu thì HT sẽ thông báo để User,</w:t>
            </w:r>
            <w:r w:rsidRPr="00A715B7">
              <w:rPr>
                <w:rFonts w:ascii="Times New Roman" w:hAnsi="Times New Roman"/>
                <w:szCs w:val="24"/>
                <w:lang w:val="vi-VN"/>
              </w:rPr>
              <w:t xml:space="preserve"> Admin </w:t>
            </w:r>
            <w:r w:rsidRPr="00A715B7">
              <w:rPr>
                <w:rFonts w:ascii="Times New Roman" w:hAnsi="Times New Roman"/>
                <w:szCs w:val="24"/>
              </w:rPr>
              <w:t>điền đầy đủ.</w:t>
            </w:r>
          </w:p>
        </w:tc>
      </w:tr>
      <w:tr w:rsidR="00E97740" w:rsidRPr="00A715B7" w14:paraId="458DE2F9"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2A602591"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t>Các yêu cầu đặc biệt khác</w:t>
            </w:r>
          </w:p>
        </w:tc>
      </w:tr>
      <w:tr w:rsidR="00E97740" w:rsidRPr="00A715B7" w14:paraId="6918A5EB"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F49463E"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E97740" w:rsidRPr="00A715B7" w14:paraId="705B165B"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1A209B3"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t>Giao diện minh họa</w:t>
            </w:r>
          </w:p>
        </w:tc>
      </w:tr>
      <w:tr w:rsidR="00E97740" w:rsidRPr="00A715B7" w14:paraId="44688ABF"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7175847C" w14:textId="7D7FB5CE" w:rsidR="00E97740" w:rsidRPr="00A715B7" w:rsidRDefault="00E97740" w:rsidP="00DA4EA5">
            <w:pPr>
              <w:pStyle w:val="Caption"/>
            </w:pPr>
          </w:p>
        </w:tc>
      </w:tr>
    </w:tbl>
    <w:p w14:paraId="2B1DF032" w14:textId="77777777" w:rsidR="00E97740" w:rsidRDefault="00E97740" w:rsidP="00D833D5">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7D3D9B" w:rsidRPr="007D3D9B" w14:paraId="62304B49"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523C68" w14:textId="77777777" w:rsidR="007D3D9B" w:rsidRPr="007D3D9B" w:rsidRDefault="007D3D9B" w:rsidP="007D3D9B">
            <w:pPr>
              <w:keepNext/>
              <w:tabs>
                <w:tab w:val="right" w:pos="8640"/>
              </w:tabs>
              <w:spacing w:before="120" w:after="60" w:line="360" w:lineRule="auto"/>
              <w:outlineLvl w:val="1"/>
              <w:rPr>
                <w:b/>
                <w:spacing w:val="4"/>
                <w:kern w:val="28"/>
                <w:szCs w:val="20"/>
              </w:rPr>
            </w:pPr>
            <w:r w:rsidRPr="007D3D9B">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2BE44F1A" w14:textId="64A1E237" w:rsidR="007D3D9B" w:rsidRPr="007D3D9B" w:rsidRDefault="007D3D9B" w:rsidP="007D3D9B">
            <w:pPr>
              <w:widowControl w:val="0"/>
              <w:tabs>
                <w:tab w:val="right" w:pos="8640"/>
              </w:tabs>
              <w:spacing w:before="40" w:line="360" w:lineRule="auto"/>
              <w:outlineLvl w:val="2"/>
              <w:rPr>
                <w:rFonts w:ascii="Times New Roman" w:hAnsi="Times New Roman"/>
                <w:b/>
                <w:kern w:val="28"/>
                <w:sz w:val="24"/>
                <w:szCs w:val="20"/>
              </w:rPr>
            </w:pPr>
            <w:r>
              <w:rPr>
                <w:rFonts w:ascii="Times New Roman" w:hAnsi="Times New Roman"/>
                <w:b/>
                <w:kern w:val="28"/>
                <w:sz w:val="24"/>
                <w:szCs w:val="20"/>
              </w:rPr>
              <w:t>QUÊN MẬT KHẨU</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70BB72CE" w14:textId="77777777" w:rsidR="007D3D9B" w:rsidRPr="007D3D9B" w:rsidRDefault="007D3D9B" w:rsidP="007D3D9B">
            <w:pPr>
              <w:widowControl w:val="0"/>
              <w:tabs>
                <w:tab w:val="right" w:pos="1572"/>
              </w:tabs>
              <w:spacing w:before="60" w:after="60"/>
              <w:jc w:val="both"/>
              <w:rPr>
                <w:rFonts w:ascii="Times New Roman" w:hAnsi="Times New Roman"/>
                <w:b/>
                <w:color w:val="000000"/>
                <w:sz w:val="24"/>
              </w:rPr>
            </w:pPr>
            <w:r w:rsidRPr="007D3D9B">
              <w:rPr>
                <w:rFonts w:ascii="Times New Roman" w:hAnsi="Times New Roman"/>
                <w:b/>
                <w:color w:val="000000"/>
                <w:sz w:val="24"/>
              </w:rPr>
              <w:t>Đ</w:t>
            </w:r>
            <w:r w:rsidRPr="007D3D9B">
              <w:rPr>
                <w:rFonts w:ascii="Times New Roman" w:hAnsi="Times New Roman"/>
                <w:b/>
                <w:color w:val="000000"/>
                <w:sz w:val="24"/>
                <w:lang w:val="vi-VN"/>
              </w:rPr>
              <w:t>ộ phức tạp</w:t>
            </w:r>
            <w:r w:rsidRPr="007D3D9B">
              <w:rPr>
                <w:rFonts w:ascii="Times New Roman" w:hAnsi="Times New Roman"/>
                <w:b/>
                <w:color w:val="000000"/>
                <w:sz w:val="24"/>
              </w:rPr>
              <w:t xml:space="preserve">: </w:t>
            </w:r>
            <w:r w:rsidRPr="007D3D9B">
              <w:rPr>
                <w:rFonts w:ascii="Times New Roman" w:hAnsi="Times New Roman"/>
                <w:b/>
                <w:color w:val="000000"/>
                <w:sz w:val="24"/>
              </w:rPr>
              <w:br/>
              <w:t>Normal</w:t>
            </w:r>
          </w:p>
        </w:tc>
      </w:tr>
      <w:tr w:rsidR="007D3D9B" w:rsidRPr="007D3D9B" w14:paraId="76A448C4"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C5127F"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0639051"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HT cho phép user lấy lại mật khẩu đã mất</w:t>
            </w:r>
          </w:p>
        </w:tc>
      </w:tr>
      <w:tr w:rsidR="007D3D9B" w:rsidRPr="007D3D9B" w14:paraId="10E81902"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7888323"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1B99F9"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CEED182" w14:textId="77777777" w:rsidR="007D3D9B" w:rsidRPr="007D3D9B" w:rsidRDefault="007D3D9B" w:rsidP="007D3D9B">
            <w:pPr>
              <w:widowControl w:val="0"/>
              <w:spacing w:before="60" w:after="60"/>
              <w:jc w:val="both"/>
              <w:rPr>
                <w:rFonts w:ascii="Times New Roman" w:hAnsi="Times New Roman"/>
                <w:color w:val="000000"/>
                <w:sz w:val="24"/>
                <w:lang w:val="vi-VN"/>
              </w:rPr>
            </w:pPr>
            <w:r w:rsidRPr="007D3D9B">
              <w:rPr>
                <w:rFonts w:ascii="Times New Roman" w:hAnsi="Times New Roman"/>
                <w:color w:val="000000"/>
                <w:sz w:val="24"/>
              </w:rPr>
              <w:t>User</w:t>
            </w:r>
          </w:p>
        </w:tc>
      </w:tr>
      <w:tr w:rsidR="007D3D9B" w:rsidRPr="007D3D9B" w14:paraId="12DA0F5F" w14:textId="77777777" w:rsidTr="006255C6">
        <w:trPr>
          <w:trHeight w:val="290"/>
        </w:trPr>
        <w:tc>
          <w:tcPr>
            <w:tcW w:w="1007" w:type="dxa"/>
            <w:vMerge/>
            <w:vAlign w:val="center"/>
            <w:hideMark/>
          </w:tcPr>
          <w:p w14:paraId="33141EB8" w14:textId="77777777" w:rsidR="007D3D9B" w:rsidRPr="007D3D9B" w:rsidRDefault="007D3D9B" w:rsidP="007D3D9B">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5EB4D24"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EFB1ED1"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Không có.</w:t>
            </w:r>
          </w:p>
        </w:tc>
      </w:tr>
      <w:tr w:rsidR="007D3D9B" w:rsidRPr="007D3D9B" w14:paraId="7D52ADF0"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8C6203"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E98F743"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Tài khoản đã được kích hoạt, phải có email khi đăng ký tài khoản đó</w:t>
            </w:r>
          </w:p>
        </w:tc>
      </w:tr>
      <w:tr w:rsidR="007D3D9B" w:rsidRPr="007D3D9B" w14:paraId="039FEAD7"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E7BFE7"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B9FA87"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9CCDF51" w14:textId="77777777" w:rsidR="007D3D9B" w:rsidRPr="007D3D9B" w:rsidRDefault="007D3D9B" w:rsidP="007D3D9B">
            <w:pPr>
              <w:widowControl w:val="0"/>
              <w:spacing w:before="60" w:after="60"/>
              <w:jc w:val="both"/>
              <w:rPr>
                <w:rFonts w:ascii="Times New Roman" w:hAnsi="Times New Roman"/>
                <w:color w:val="000000"/>
                <w:sz w:val="24"/>
              </w:rPr>
            </w:pPr>
          </w:p>
        </w:tc>
      </w:tr>
      <w:tr w:rsidR="007D3D9B" w:rsidRPr="007D3D9B" w14:paraId="18DF46AF" w14:textId="77777777" w:rsidTr="006255C6">
        <w:trPr>
          <w:trHeight w:val="290"/>
        </w:trPr>
        <w:tc>
          <w:tcPr>
            <w:tcW w:w="1007" w:type="dxa"/>
            <w:vMerge/>
            <w:vAlign w:val="center"/>
            <w:hideMark/>
          </w:tcPr>
          <w:p w14:paraId="2900E75D" w14:textId="77777777" w:rsidR="007D3D9B" w:rsidRPr="007D3D9B" w:rsidRDefault="007D3D9B" w:rsidP="007D3D9B">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B8A989"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14CC2F0" w14:textId="77777777" w:rsidR="007D3D9B" w:rsidRPr="007D3D9B" w:rsidRDefault="007D3D9B" w:rsidP="007D3D9B">
            <w:pPr>
              <w:widowControl w:val="0"/>
              <w:spacing w:before="60" w:after="60"/>
              <w:jc w:val="both"/>
              <w:rPr>
                <w:rFonts w:ascii="Times New Roman" w:hAnsi="Times New Roman"/>
                <w:color w:val="000000"/>
                <w:sz w:val="24"/>
              </w:rPr>
            </w:pPr>
          </w:p>
        </w:tc>
      </w:tr>
      <w:tr w:rsidR="007D3D9B" w:rsidRPr="007D3D9B" w14:paraId="58CFA2B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A764B7" w14:textId="77777777" w:rsidR="007D3D9B" w:rsidRPr="007D3D9B" w:rsidRDefault="007D3D9B" w:rsidP="007D3D9B">
            <w:pPr>
              <w:jc w:val="both"/>
              <w:rPr>
                <w:rFonts w:ascii="Times New Roman" w:hAnsi="Times New Roman"/>
                <w:sz w:val="24"/>
              </w:rPr>
            </w:pPr>
            <w:r w:rsidRPr="007D3D9B">
              <w:rPr>
                <w:rFonts w:ascii="Times New Roman" w:hAnsi="Times New Roman"/>
                <w:sz w:val="24"/>
              </w:rPr>
              <w:t>ĐẶC TẢ CHỨC NĂNG</w:t>
            </w:r>
          </w:p>
        </w:tc>
      </w:tr>
      <w:tr w:rsidR="007D3D9B" w:rsidRPr="007D3D9B" w14:paraId="51BF950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A1FEFA"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t>Luồng sự kiện chính/Kịch bản chính</w:t>
            </w:r>
          </w:p>
        </w:tc>
      </w:tr>
      <w:tr w:rsidR="007D3D9B" w:rsidRPr="007D3D9B" w14:paraId="0A75855E"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DC465E9" w14:textId="77777777" w:rsidR="007D3D9B" w:rsidRPr="007D3D9B" w:rsidRDefault="007D3D9B" w:rsidP="007D3D9B">
            <w:pPr>
              <w:widowControl w:val="0"/>
              <w:spacing w:before="60" w:after="60"/>
              <w:jc w:val="both"/>
              <w:rPr>
                <w:rFonts w:ascii="Times New Roman" w:hAnsi="Times New Roman"/>
                <w:b/>
                <w:i/>
                <w:color w:val="000000"/>
                <w:sz w:val="24"/>
              </w:rPr>
            </w:pPr>
            <w:r w:rsidRPr="007D3D9B">
              <w:rPr>
                <w:rFonts w:ascii="Times New Roman" w:hAnsi="Times New Roman"/>
                <w:b/>
                <w:i/>
                <w:color w:val="000000"/>
                <w:sz w:val="24"/>
              </w:rPr>
              <w:t>Luồng chính:</w:t>
            </w:r>
          </w:p>
          <w:p w14:paraId="328682F9"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vào form đăng nhập</w:t>
            </w:r>
          </w:p>
          <w:p w14:paraId="6D5B5070"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nhập thông tin tài khoản và mật khẩu</w:t>
            </w:r>
          </w:p>
          <w:p w14:paraId="6329CB8D"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submit</w:t>
            </w:r>
          </w:p>
          <w:p w14:paraId="5572CB98"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Sau khi đăng nhập thất bại, trang đăng nhập thất bại và chức năng quên mật khẩu sẽ được hiển thị.</w:t>
            </w:r>
          </w:p>
          <w:p w14:paraId="2FF96B39"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chọn chức năng quên mật khẩu</w:t>
            </w:r>
          </w:p>
          <w:p w14:paraId="0E933DDB"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Form quên mật khẩu sẽ được hiển thị</w:t>
            </w:r>
          </w:p>
          <w:p w14:paraId="41B8AD5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lastRenderedPageBreak/>
              <w:t>HT yêu cầu User nhập email được dùng để đăng ký tài khoản</w:t>
            </w:r>
          </w:p>
          <w:p w14:paraId="64DF821A"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nhập email và submit thông tin vừa nhập</w:t>
            </w:r>
          </w:p>
          <w:p w14:paraId="6D8F1DE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HT sẽ gửi email xác minh lấy lại mật khẩu</w:t>
            </w:r>
          </w:p>
          <w:p w14:paraId="267BD7F4"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đăng nhập mail của mình </w:t>
            </w:r>
          </w:p>
          <w:p w14:paraId="781870C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vào hộp thư đến chọn email của HT</w:t>
            </w:r>
          </w:p>
          <w:p w14:paraId="5CAC350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click vào liên kết để lấy lại mật khẩu</w:t>
            </w:r>
          </w:p>
          <w:p w14:paraId="557BFFC6"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Trang lấy lại mật khẩu được hiển thị</w:t>
            </w:r>
          </w:p>
          <w:p w14:paraId="111036C9"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HT yêu cầu user nhập mật khẩu mới</w:t>
            </w:r>
          </w:p>
          <w:p w14:paraId="3612670E"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nhập mật khẩu mới và submit</w:t>
            </w:r>
          </w:p>
          <w:p w14:paraId="7B085A1A"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Thông báo lấy lại mật khẩu thành công sẽ được hiển thị</w:t>
            </w:r>
          </w:p>
        </w:tc>
      </w:tr>
      <w:tr w:rsidR="007D3D9B" w:rsidRPr="007D3D9B" w14:paraId="24DE1EC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8A2C9B"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t>Luồng sự kiện phát sinh/Kịch bản phát sinh</w:t>
            </w:r>
          </w:p>
        </w:tc>
      </w:tr>
      <w:tr w:rsidR="007D3D9B" w:rsidRPr="007D3D9B" w14:paraId="0417F165"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4EDA41"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t>Nhập Email  không hợp lệ</w:t>
            </w:r>
          </w:p>
        </w:tc>
      </w:tr>
      <w:tr w:rsidR="007D3D9B" w:rsidRPr="007D3D9B" w14:paraId="4662D4AD"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259453E2"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Khi User</w:t>
            </w:r>
            <w:r w:rsidRPr="007D3D9B">
              <w:rPr>
                <w:rFonts w:ascii="Times New Roman" w:hAnsi="Times New Roman"/>
                <w:color w:val="000000"/>
                <w:sz w:val="24"/>
                <w:lang w:val="vi-VN"/>
              </w:rPr>
              <w:t xml:space="preserve"> nhập </w:t>
            </w:r>
            <w:r w:rsidRPr="007D3D9B">
              <w:rPr>
                <w:rFonts w:ascii="Times New Roman" w:hAnsi="Times New Roman"/>
                <w:color w:val="000000"/>
                <w:sz w:val="24"/>
              </w:rPr>
              <w:t>email không tồn tại trong HT hoặc email đã bị vô hiệu hóa bởi nhà cung cấp thì HT sẽ không thể cấp lại mật khẩu.</w:t>
            </w:r>
          </w:p>
        </w:tc>
      </w:tr>
      <w:tr w:rsidR="007D3D9B" w:rsidRPr="007D3D9B" w14:paraId="1F2DDA1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85C6F0"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t>Các yêu cầu đặc biệt khác</w:t>
            </w:r>
          </w:p>
        </w:tc>
      </w:tr>
      <w:tr w:rsidR="007D3D9B" w:rsidRPr="007D3D9B" w14:paraId="414C06E6"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D13F287"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Phải có email đã dùng để đăng ký cho tài khoản mất mật khẩu, Email phải trong trạng thái hoạt động bình thường</w:t>
            </w:r>
          </w:p>
        </w:tc>
      </w:tr>
      <w:tr w:rsidR="007D3D9B" w:rsidRPr="007D3D9B" w14:paraId="61B8C89E"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B187F0"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t>Giao diện minh họa</w:t>
            </w:r>
          </w:p>
        </w:tc>
      </w:tr>
      <w:tr w:rsidR="007D3D9B" w:rsidRPr="007D3D9B" w14:paraId="456657B0"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08F54BB7" w14:textId="77777777" w:rsidR="007D3D9B" w:rsidRPr="007D3D9B" w:rsidRDefault="007D3D9B" w:rsidP="007D3D9B">
            <w:pPr>
              <w:tabs>
                <w:tab w:val="right" w:pos="8640"/>
              </w:tabs>
              <w:spacing w:before="60" w:after="60" w:line="312" w:lineRule="auto"/>
              <w:jc w:val="center"/>
              <w:rPr>
                <w:rFonts w:ascii="Times New Roman" w:hAnsi="Times New Roman"/>
                <w:i/>
                <w:sz w:val="24"/>
                <w:szCs w:val="20"/>
              </w:rPr>
            </w:pPr>
          </w:p>
        </w:tc>
      </w:tr>
    </w:tbl>
    <w:p w14:paraId="0F84FAF3" w14:textId="22A195F7" w:rsidR="00E97740" w:rsidRDefault="00E97740" w:rsidP="00D833D5">
      <w:pPr>
        <w:pStyle w:val="BodyText"/>
      </w:pPr>
    </w:p>
    <w:p w14:paraId="2C02EC83" w14:textId="77777777" w:rsidR="007D3D9B" w:rsidRPr="00A715B7" w:rsidRDefault="007D3D9B" w:rsidP="00D833D5">
      <w:pPr>
        <w:pStyle w:val="BodyText"/>
      </w:pPr>
    </w:p>
    <w:tbl>
      <w:tblPr>
        <w:tblW w:w="9360" w:type="dxa"/>
        <w:tblInd w:w="108" w:type="dxa"/>
        <w:tbl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insideH w:val="single" w:sz="4" w:space="0" w:color="808080" w:themeColor="text1" w:themeTint="7F"/>
          <w:insideV w:val="single" w:sz="4" w:space="0" w:color="808080" w:themeColor="text1" w:themeTint="7F"/>
        </w:tblBorders>
        <w:tblLook w:val="04A0" w:firstRow="1" w:lastRow="0" w:firstColumn="1" w:lastColumn="0" w:noHBand="0" w:noVBand="1"/>
      </w:tblPr>
      <w:tblGrid>
        <w:gridCol w:w="1007"/>
        <w:gridCol w:w="900"/>
        <w:gridCol w:w="5800"/>
        <w:gridCol w:w="1653"/>
      </w:tblGrid>
      <w:tr w:rsidR="00E97740" w:rsidRPr="00C66919" w14:paraId="5A3FBF41" w14:textId="77777777" w:rsidTr="00DA4EA5">
        <w:trPr>
          <w:trHeight w:val="704"/>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5D88805" w14:textId="2C118DA0" w:rsidR="00E97740" w:rsidRPr="00E97740" w:rsidRDefault="00E97740" w:rsidP="002F75CF">
            <w:pPr>
              <w:pStyle w:val="Heading2"/>
              <w:numPr>
                <w:ilvl w:val="0"/>
                <w:numId w:val="0"/>
              </w:numPr>
              <w:rPr>
                <w:lang w:val="vi-VN"/>
              </w:rPr>
            </w:pPr>
            <w:r w:rsidRPr="00C66919">
              <w:t>UC #000</w:t>
            </w:r>
            <w:r>
              <w:rPr>
                <w:lang w:val="vi-VN"/>
              </w:rPr>
              <w:t>04</w:t>
            </w:r>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EE7167D" w14:textId="7512CF5D" w:rsidR="00E97740" w:rsidRPr="00C66919" w:rsidRDefault="00E97740" w:rsidP="002F75CF">
            <w:pPr>
              <w:pStyle w:val="StyleHeading3NotBold"/>
            </w:pPr>
            <w:r w:rsidRPr="00C66919">
              <w:t>ĐỔI MẬT KHẨU</w:t>
            </w:r>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525677D3"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Đ</w:t>
            </w:r>
            <w:r w:rsidRPr="00C66919">
              <w:rPr>
                <w:rFonts w:ascii="Times New Roman" w:hAnsi="Times New Roman"/>
                <w:b/>
                <w:bCs/>
                <w:lang w:val="vi-VN"/>
              </w:rPr>
              <w:t>ộ phức tạp</w:t>
            </w:r>
            <w:r w:rsidRPr="00C66919">
              <w:rPr>
                <w:rFonts w:ascii="Times New Roman" w:hAnsi="Times New Roman"/>
                <w:b/>
                <w:bCs/>
              </w:rPr>
              <w:t xml:space="preserve">: </w:t>
            </w:r>
            <w:r w:rsidRPr="00C66919">
              <w:rPr>
                <w:rFonts w:ascii="Times New Roman" w:hAnsi="Times New Roman"/>
              </w:rPr>
              <w:br/>
            </w:r>
            <w:r w:rsidRPr="00C66919">
              <w:rPr>
                <w:rFonts w:ascii="Times New Roman" w:hAnsi="Times New Roman"/>
                <w:b/>
                <w:bCs/>
              </w:rPr>
              <w:t>Normal</w:t>
            </w:r>
          </w:p>
        </w:tc>
      </w:tr>
      <w:tr w:rsidR="00E97740" w:rsidRPr="00C66919" w14:paraId="3C4D5CE5" w14:textId="77777777" w:rsidTr="00DA4EA5">
        <w:trPr>
          <w:trHeight w:val="533"/>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5A990624"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Mô tả</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3B8D71A3" w14:textId="77777777" w:rsidR="00E97740" w:rsidRPr="00C66919" w:rsidRDefault="00E97740" w:rsidP="00DA4EA5">
            <w:pPr>
              <w:pStyle w:val="TitlePageField"/>
              <w:rPr>
                <w:rFonts w:ascii="Times New Roman" w:hAnsi="Times New Roman"/>
              </w:rPr>
            </w:pPr>
            <w:r w:rsidRPr="00C66919">
              <w:rPr>
                <w:rFonts w:ascii="Times New Roman" w:hAnsi="Times New Roman"/>
              </w:rPr>
              <w:t xml:space="preserve">Chức năng này cho phép </w:t>
            </w:r>
            <w:r>
              <w:rPr>
                <w:rFonts w:ascii="Times New Roman" w:hAnsi="Times New Roman"/>
              </w:rPr>
              <w:t>thành viên</w:t>
            </w:r>
            <w:r w:rsidRPr="00C66919">
              <w:rPr>
                <w:rFonts w:ascii="Times New Roman" w:hAnsi="Times New Roman"/>
              </w:rPr>
              <w:t xml:space="preserve"> thay đổi mật khẩu.</w:t>
            </w:r>
          </w:p>
        </w:tc>
      </w:tr>
      <w:tr w:rsidR="00E97740" w:rsidRPr="00C66919" w14:paraId="5F2DB58A" w14:textId="77777777" w:rsidTr="00DA4EA5">
        <w:trPr>
          <w:trHeight w:val="375"/>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EF19F7E"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Tác nhân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680B0F8"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Chính</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6211C7E0" w14:textId="77777777" w:rsidR="00E97740" w:rsidRPr="00C66919" w:rsidRDefault="00E97740" w:rsidP="00DA4EA5">
            <w:pPr>
              <w:pStyle w:val="TitlePageField"/>
              <w:rPr>
                <w:rFonts w:ascii="Times New Roman" w:hAnsi="Times New Roman"/>
              </w:rPr>
            </w:pPr>
            <w:r>
              <w:rPr>
                <w:rFonts w:ascii="Times New Roman" w:hAnsi="Times New Roman"/>
              </w:rPr>
              <w:t>Thành viên</w:t>
            </w:r>
          </w:p>
        </w:tc>
      </w:tr>
      <w:tr w:rsidR="00E97740" w:rsidRPr="00C66919" w14:paraId="07AEA05C" w14:textId="77777777" w:rsidTr="00DA4EA5">
        <w:trPr>
          <w:trHeight w:val="290"/>
        </w:trPr>
        <w:tc>
          <w:tcPr>
            <w:tcW w:w="1007" w:type="dxa"/>
            <w:vMerge/>
          </w:tcPr>
          <w:p w14:paraId="779A4ED0" w14:textId="77777777" w:rsidR="00E97740" w:rsidRPr="00C66919" w:rsidRDefault="00E97740" w:rsidP="00DA4EA5">
            <w:pPr>
              <w:rPr>
                <w:rFonts w:ascii="Times New Roman" w:hAnsi="Times New Roman"/>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5CE800A"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Phụ</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E12F0DA" w14:textId="77777777" w:rsidR="00E97740" w:rsidRPr="00C66919" w:rsidRDefault="00E97740" w:rsidP="00DA4EA5">
            <w:pPr>
              <w:pStyle w:val="TitlePageField"/>
              <w:rPr>
                <w:rFonts w:ascii="Times New Roman" w:hAnsi="Times New Roman"/>
              </w:rPr>
            </w:pPr>
            <w:r w:rsidRPr="00C66919">
              <w:rPr>
                <w:rFonts w:ascii="Times New Roman" w:hAnsi="Times New Roman"/>
              </w:rPr>
              <w:t>Không có.</w:t>
            </w:r>
          </w:p>
        </w:tc>
      </w:tr>
      <w:tr w:rsidR="00E97740" w:rsidRPr="00C66919" w14:paraId="0E2A54D1" w14:textId="77777777" w:rsidTr="00DA4EA5">
        <w:trPr>
          <w:trHeight w:val="339"/>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514A8FA2"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Tiền điều kiện</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34752C1E" w14:textId="77777777" w:rsidR="00E97740" w:rsidRPr="00C66919" w:rsidRDefault="00E97740" w:rsidP="00DA4EA5">
            <w:pPr>
              <w:pStyle w:val="TitlePageField"/>
              <w:rPr>
                <w:rFonts w:ascii="Times New Roman" w:hAnsi="Times New Roman"/>
              </w:rPr>
            </w:pPr>
            <w:r w:rsidRPr="00C66919">
              <w:rPr>
                <w:rFonts w:ascii="Times New Roman" w:hAnsi="Times New Roman"/>
              </w:rPr>
              <w:t>Phải đăng nhập vào HT.</w:t>
            </w:r>
          </w:p>
        </w:tc>
      </w:tr>
      <w:tr w:rsidR="00E97740" w:rsidRPr="00C66919" w14:paraId="6DBC5F5D" w14:textId="77777777" w:rsidTr="00DA4EA5">
        <w:trPr>
          <w:trHeight w:val="321"/>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09048835"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Hậu điều kiện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0DEA082A"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Thành công</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6647DB7E" w14:textId="77777777" w:rsidR="00E97740" w:rsidRPr="00C66919" w:rsidRDefault="00E97740" w:rsidP="00DA4EA5">
            <w:pPr>
              <w:pStyle w:val="TitlePageField"/>
              <w:rPr>
                <w:rFonts w:ascii="Times New Roman" w:hAnsi="Times New Roman"/>
              </w:rPr>
            </w:pPr>
            <w:r w:rsidRPr="00C66919">
              <w:rPr>
                <w:rFonts w:ascii="Times New Roman" w:hAnsi="Times New Roman"/>
              </w:rPr>
              <w:t>Thay đổi mật khẩu thành công</w:t>
            </w:r>
          </w:p>
        </w:tc>
      </w:tr>
      <w:tr w:rsidR="00E97740" w:rsidRPr="00C66919" w14:paraId="6D84B6D8" w14:textId="77777777" w:rsidTr="00DA4EA5">
        <w:trPr>
          <w:trHeight w:val="290"/>
        </w:trPr>
        <w:tc>
          <w:tcPr>
            <w:tcW w:w="1007" w:type="dxa"/>
            <w:vMerge/>
          </w:tcPr>
          <w:p w14:paraId="6EA376E2" w14:textId="77777777" w:rsidR="00E97740" w:rsidRPr="00C66919" w:rsidRDefault="00E97740" w:rsidP="00DA4EA5">
            <w:pPr>
              <w:rPr>
                <w:rFonts w:ascii="Times New Roman" w:hAnsi="Times New Roman"/>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0149EEF"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Lỗi</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22200C8" w14:textId="77777777" w:rsidR="00E97740" w:rsidRPr="00C66919" w:rsidRDefault="00E97740" w:rsidP="00DA4EA5">
            <w:pPr>
              <w:pStyle w:val="TitlePageField"/>
              <w:rPr>
                <w:rFonts w:ascii="Times New Roman" w:hAnsi="Times New Roman"/>
              </w:rPr>
            </w:pPr>
            <w:r w:rsidRPr="00C66919">
              <w:rPr>
                <w:rFonts w:ascii="Times New Roman" w:hAnsi="Times New Roman"/>
              </w:rPr>
              <w:t>Không có.</w:t>
            </w:r>
          </w:p>
        </w:tc>
      </w:tr>
      <w:tr w:rsidR="00E97740" w:rsidRPr="00C66919" w14:paraId="76C80AE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7677389" w14:textId="77777777" w:rsidR="00E97740" w:rsidRPr="00C66919" w:rsidRDefault="00E97740" w:rsidP="00DA4EA5">
            <w:pPr>
              <w:rPr>
                <w:rFonts w:ascii="Times New Roman" w:hAnsi="Times New Roman"/>
                <w:sz w:val="24"/>
              </w:rPr>
            </w:pPr>
            <w:r w:rsidRPr="00C66919">
              <w:rPr>
                <w:rFonts w:ascii="Times New Roman" w:hAnsi="Times New Roman"/>
                <w:sz w:val="24"/>
              </w:rPr>
              <w:t>ĐẶC TẢ CHỨC NĂNG</w:t>
            </w:r>
          </w:p>
        </w:tc>
      </w:tr>
      <w:tr w:rsidR="00E97740" w:rsidRPr="00C66919" w14:paraId="226FCEC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3586D8E" w14:textId="77777777" w:rsidR="00E97740" w:rsidRPr="00C66919" w:rsidRDefault="00E97740" w:rsidP="00DA4EA5">
            <w:pPr>
              <w:pStyle w:val="TitlePageField"/>
              <w:rPr>
                <w:rFonts w:ascii="Times New Roman" w:hAnsi="Times New Roman"/>
              </w:rPr>
            </w:pPr>
            <w:r w:rsidRPr="00C66919">
              <w:rPr>
                <w:rFonts w:ascii="Times New Roman" w:hAnsi="Times New Roman"/>
                <w:b/>
                <w:bCs/>
              </w:rPr>
              <w:t>Luồng sự kiện chính/Kịch bản chính</w:t>
            </w:r>
          </w:p>
        </w:tc>
      </w:tr>
      <w:tr w:rsidR="00E97740" w:rsidRPr="00C66919" w14:paraId="5797FD62"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365D962B" w14:textId="77777777" w:rsidR="00E97740" w:rsidRPr="00C66919" w:rsidRDefault="00E97740" w:rsidP="00DA4EA5">
            <w:pPr>
              <w:rPr>
                <w:rFonts w:ascii="Times New Roman" w:hAnsi="Times New Roman"/>
                <w:sz w:val="24"/>
              </w:rPr>
            </w:pPr>
            <w:r w:rsidRPr="00C66919">
              <w:rPr>
                <w:rFonts w:ascii="Times New Roman" w:hAnsi="Times New Roman"/>
                <w:sz w:val="24"/>
                <w:lang w:val="vi-VN"/>
              </w:rPr>
              <w:t xml:space="preserve">Chức năng này bắt đầu khi NV </w:t>
            </w:r>
            <w:r w:rsidRPr="00C66919">
              <w:rPr>
                <w:rFonts w:ascii="Times New Roman" w:hAnsi="Times New Roman"/>
                <w:sz w:val="24"/>
              </w:rPr>
              <w:t>muốn đổi mật khẩu TK.</w:t>
            </w:r>
            <w:r w:rsidRPr="00C66919">
              <w:rPr>
                <w:rFonts w:ascii="Times New Roman" w:hAnsi="Times New Roman"/>
                <w:sz w:val="24"/>
                <w:lang w:val="vi-VN"/>
              </w:rPr>
              <w:t xml:space="preserve"> </w:t>
            </w:r>
          </w:p>
          <w:p w14:paraId="3F56C796" w14:textId="77777777" w:rsidR="00E97740" w:rsidRPr="00C66919" w:rsidRDefault="00E97740" w:rsidP="00DA4EA5">
            <w:pPr>
              <w:pStyle w:val="TitlePageField"/>
              <w:spacing w:before="60" w:after="60"/>
              <w:jc w:val="both"/>
              <w:rPr>
                <w:rFonts w:ascii="Times New Roman" w:hAnsi="Times New Roman"/>
                <w:b/>
                <w:bCs/>
                <w:i/>
                <w:iCs/>
                <w:lang w:val="vi-VN"/>
              </w:rPr>
            </w:pPr>
            <w:r w:rsidRPr="00C66919">
              <w:rPr>
                <w:rFonts w:ascii="Times New Roman" w:hAnsi="Times New Roman"/>
                <w:b/>
                <w:bCs/>
                <w:i/>
                <w:iCs/>
                <w:lang w:val="vi-VN"/>
              </w:rPr>
              <w:t>Luồng chính – đổi mật khẩu:</w:t>
            </w:r>
          </w:p>
          <w:p w14:paraId="7F33A8C5" w14:textId="77777777" w:rsidR="00E97740" w:rsidRPr="00C66919" w:rsidRDefault="00E97740" w:rsidP="00DE4777">
            <w:pPr>
              <w:pStyle w:val="TitlePageField"/>
              <w:numPr>
                <w:ilvl w:val="0"/>
                <w:numId w:val="8"/>
              </w:numPr>
              <w:spacing w:before="60" w:after="60"/>
              <w:jc w:val="both"/>
              <w:rPr>
                <w:rFonts w:ascii="Times New Roman" w:hAnsi="Times New Roman"/>
                <w:lang w:val="vi-VN"/>
              </w:rPr>
            </w:pPr>
            <w:r>
              <w:rPr>
                <w:rFonts w:ascii="Times New Roman" w:hAnsi="Times New Roman"/>
              </w:rPr>
              <w:lastRenderedPageBreak/>
              <w:t>Thành viên</w:t>
            </w:r>
            <w:r w:rsidRPr="00C66919">
              <w:rPr>
                <w:rFonts w:ascii="Times New Roman" w:hAnsi="Times New Roman"/>
                <w:lang w:val="vi-VN"/>
              </w:rPr>
              <w:t xml:space="preserve"> chọn đổi mật khẩu.</w:t>
            </w:r>
          </w:p>
          <w:p w14:paraId="7BDE8141" w14:textId="77777777" w:rsidR="00E97740" w:rsidRPr="00C66919" w:rsidRDefault="00E97740" w:rsidP="00DE4777">
            <w:pPr>
              <w:pStyle w:val="TitlePageField"/>
              <w:numPr>
                <w:ilvl w:val="0"/>
                <w:numId w:val="8"/>
              </w:numPr>
              <w:spacing w:before="60" w:after="60"/>
              <w:jc w:val="both"/>
              <w:rPr>
                <w:rFonts w:ascii="Times New Roman" w:hAnsi="Times New Roman"/>
                <w:lang w:val="vi-VN"/>
              </w:rPr>
            </w:pPr>
            <w:r w:rsidRPr="00C66919">
              <w:rPr>
                <w:rFonts w:ascii="Times New Roman" w:hAnsi="Times New Roman"/>
                <w:lang w:val="vi-VN"/>
              </w:rPr>
              <w:t>HT yêu cầu nhập vào các thông tin sau:</w:t>
            </w:r>
          </w:p>
          <w:p w14:paraId="221185D6" w14:textId="77777777" w:rsidR="00E97740" w:rsidRPr="00C66919" w:rsidRDefault="00E97740" w:rsidP="00E97740">
            <w:pPr>
              <w:pStyle w:val="-"/>
              <w:ind w:left="992"/>
            </w:pPr>
            <w:r w:rsidRPr="00C66919">
              <w:t>Mật khẩu hiện tại;</w:t>
            </w:r>
          </w:p>
          <w:p w14:paraId="154839E3" w14:textId="77777777" w:rsidR="00E97740" w:rsidRPr="00C66919" w:rsidRDefault="00E97740" w:rsidP="00E97740">
            <w:pPr>
              <w:pStyle w:val="-"/>
              <w:ind w:left="992"/>
            </w:pPr>
            <w:r w:rsidRPr="00C66919">
              <w:t>Mật khẩu mới;</w:t>
            </w:r>
          </w:p>
          <w:p w14:paraId="0EE17676" w14:textId="77777777" w:rsidR="00E97740" w:rsidRPr="00C66919" w:rsidRDefault="00E97740" w:rsidP="00E97740">
            <w:pPr>
              <w:pStyle w:val="-"/>
              <w:ind w:left="992"/>
            </w:pPr>
            <w:r w:rsidRPr="00C66919">
              <w:t>Nhập lại mật khẩu mới.</w:t>
            </w:r>
          </w:p>
          <w:p w14:paraId="7A8A3ACC" w14:textId="77777777" w:rsidR="00E97740" w:rsidRPr="00C66919" w:rsidRDefault="00E97740" w:rsidP="00DE4777">
            <w:pPr>
              <w:pStyle w:val="TitlePageField"/>
              <w:numPr>
                <w:ilvl w:val="0"/>
                <w:numId w:val="8"/>
              </w:numPr>
              <w:spacing w:before="60" w:after="60"/>
              <w:jc w:val="both"/>
              <w:rPr>
                <w:rFonts w:ascii="Times New Roman" w:hAnsi="Times New Roman"/>
              </w:rPr>
            </w:pPr>
            <w:r>
              <w:rPr>
                <w:rFonts w:ascii="Times New Roman" w:hAnsi="Times New Roman"/>
              </w:rPr>
              <w:t>Thành viên</w:t>
            </w:r>
            <w:r w:rsidRPr="00C66919">
              <w:rPr>
                <w:rFonts w:ascii="Times New Roman" w:hAnsi="Times New Roman"/>
              </w:rPr>
              <w:t xml:space="preserve"> nhập đầy đủ các thông tin sau đó chọn cập nhật.</w:t>
            </w:r>
          </w:p>
          <w:p w14:paraId="23FE8B36" w14:textId="77777777" w:rsidR="00E97740" w:rsidRPr="00C66919" w:rsidRDefault="00E97740" w:rsidP="00DE4777">
            <w:pPr>
              <w:pStyle w:val="TitlePageField"/>
              <w:numPr>
                <w:ilvl w:val="0"/>
                <w:numId w:val="8"/>
              </w:numPr>
              <w:spacing w:before="60" w:after="60"/>
              <w:jc w:val="both"/>
              <w:rPr>
                <w:rFonts w:ascii="Times New Roman" w:hAnsi="Times New Roman"/>
              </w:rPr>
            </w:pPr>
            <w:r w:rsidRPr="00C66919">
              <w:rPr>
                <w:rFonts w:ascii="Times New Roman" w:hAnsi="Times New Roman"/>
              </w:rPr>
              <w:t>HT yêu cầu NV xác nhận việc thay đổi mật khẩu.</w:t>
            </w:r>
          </w:p>
          <w:p w14:paraId="772F6E0E" w14:textId="77777777" w:rsidR="00E97740" w:rsidRPr="00C66919" w:rsidRDefault="00E97740" w:rsidP="00DE4777">
            <w:pPr>
              <w:pStyle w:val="TitlePageField"/>
              <w:numPr>
                <w:ilvl w:val="0"/>
                <w:numId w:val="8"/>
              </w:numPr>
              <w:spacing w:before="60" w:after="60"/>
              <w:jc w:val="both"/>
              <w:rPr>
                <w:rFonts w:ascii="Times New Roman" w:hAnsi="Times New Roman"/>
              </w:rPr>
            </w:pPr>
            <w:r>
              <w:rPr>
                <w:rFonts w:ascii="Times New Roman" w:hAnsi="Times New Roman"/>
              </w:rPr>
              <w:t>Thành viên</w:t>
            </w:r>
            <w:r w:rsidRPr="00C66919">
              <w:rPr>
                <w:rFonts w:ascii="Times New Roman" w:hAnsi="Times New Roman"/>
              </w:rPr>
              <w:t xml:space="preserve"> xác nhận việc thay đổi mật khẩu.</w:t>
            </w:r>
          </w:p>
          <w:p w14:paraId="719E0E50" w14:textId="77777777" w:rsidR="00E97740" w:rsidRPr="00C66919" w:rsidRDefault="00E97740" w:rsidP="00DE4777">
            <w:pPr>
              <w:pStyle w:val="TitlePageField"/>
              <w:numPr>
                <w:ilvl w:val="0"/>
                <w:numId w:val="8"/>
              </w:numPr>
              <w:rPr>
                <w:rFonts w:ascii="Times New Roman" w:hAnsi="Times New Roman"/>
              </w:rPr>
            </w:pPr>
            <w:r w:rsidRPr="00C66919">
              <w:rPr>
                <w:rFonts w:ascii="Times New Roman" w:hAnsi="Times New Roman"/>
              </w:rPr>
              <w:t>HT thông báo thay đổi mật khẩu thành công.</w:t>
            </w:r>
          </w:p>
        </w:tc>
      </w:tr>
      <w:tr w:rsidR="00E97740" w:rsidRPr="00C66919" w14:paraId="4DE2F910"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CE08F36" w14:textId="77777777" w:rsidR="00E97740" w:rsidRPr="00C66919" w:rsidRDefault="00E97740" w:rsidP="00DA4EA5">
            <w:pPr>
              <w:pStyle w:val="TitlePageField"/>
              <w:rPr>
                <w:rFonts w:ascii="Times New Roman" w:hAnsi="Times New Roman"/>
              </w:rPr>
            </w:pPr>
            <w:r w:rsidRPr="00C66919">
              <w:rPr>
                <w:rFonts w:ascii="Times New Roman" w:hAnsi="Times New Roman"/>
                <w:b/>
                <w:bCs/>
              </w:rPr>
              <w:t>Luồng sự kiện phát sinh/Kịch bản phát sinh</w:t>
            </w:r>
          </w:p>
        </w:tc>
      </w:tr>
      <w:tr w:rsidR="00E97740" w:rsidRPr="00C66919" w14:paraId="3198CD69"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779AAC4" w14:textId="77777777" w:rsidR="00E97740" w:rsidRPr="00C66919" w:rsidRDefault="00E97740" w:rsidP="00DA4EA5">
            <w:pPr>
              <w:pStyle w:val="TitlePageField"/>
              <w:rPr>
                <w:rFonts w:ascii="Times New Roman" w:hAnsi="Times New Roman"/>
              </w:rPr>
            </w:pPr>
            <w:r w:rsidRPr="00C66919">
              <w:rPr>
                <w:rFonts w:ascii="Times New Roman" w:hAnsi="Times New Roman"/>
                <w:b/>
                <w:bCs/>
              </w:rPr>
              <w:t>Các yêu cầu đặc biệt khác</w:t>
            </w:r>
          </w:p>
        </w:tc>
      </w:tr>
      <w:tr w:rsidR="00E97740" w:rsidRPr="00C66919" w14:paraId="66FBE018"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4E0D156D" w14:textId="77777777" w:rsidR="00E97740" w:rsidRPr="00C66919" w:rsidRDefault="00E97740" w:rsidP="00DA4EA5">
            <w:pPr>
              <w:pStyle w:val="TitlePageField"/>
              <w:rPr>
                <w:rFonts w:ascii="Times New Roman" w:hAnsi="Times New Roman"/>
              </w:rPr>
            </w:pPr>
            <w:r w:rsidRPr="00C66919">
              <w:rPr>
                <w:rFonts w:ascii="Times New Roman" w:hAnsi="Times New Roman"/>
              </w:rPr>
              <w:t>Không có.</w:t>
            </w:r>
          </w:p>
        </w:tc>
      </w:tr>
      <w:tr w:rsidR="00E97740" w:rsidRPr="00C66919" w14:paraId="557A57F5"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67D0EF54" w14:textId="77777777" w:rsidR="00E97740" w:rsidRPr="00C66919" w:rsidRDefault="00E97740" w:rsidP="00DA4EA5">
            <w:pPr>
              <w:pStyle w:val="TitlePageField"/>
              <w:rPr>
                <w:rFonts w:ascii="Times New Roman" w:hAnsi="Times New Roman"/>
              </w:rPr>
            </w:pPr>
            <w:r w:rsidRPr="00C66919">
              <w:rPr>
                <w:rFonts w:ascii="Times New Roman" w:hAnsi="Times New Roman"/>
                <w:b/>
                <w:bCs/>
              </w:rPr>
              <w:t>Giao diện minh họa</w:t>
            </w:r>
          </w:p>
        </w:tc>
      </w:tr>
      <w:tr w:rsidR="00E97740" w:rsidRPr="00C66919" w14:paraId="71B70385"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59E64377" w14:textId="77777777" w:rsidR="00E97740" w:rsidRPr="00C66919" w:rsidRDefault="00E97740" w:rsidP="00E97740">
            <w:pPr>
              <w:pStyle w:val="Caption"/>
            </w:pPr>
          </w:p>
        </w:tc>
      </w:tr>
    </w:tbl>
    <w:p w14:paraId="150EF69C" w14:textId="77777777" w:rsidR="00E97740" w:rsidRDefault="00E97740"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C70089" w:rsidRPr="00C70089" w14:paraId="09ED1437"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C055BA" w14:textId="77777777" w:rsidR="00C70089" w:rsidRPr="00C70089" w:rsidRDefault="00C70089" w:rsidP="00C70089">
            <w:pPr>
              <w:keepNext/>
              <w:tabs>
                <w:tab w:val="right" w:pos="8640"/>
              </w:tabs>
              <w:spacing w:before="120" w:after="60" w:line="360" w:lineRule="auto"/>
              <w:outlineLvl w:val="1"/>
              <w:rPr>
                <w:b/>
                <w:spacing w:val="4"/>
                <w:kern w:val="28"/>
                <w:szCs w:val="20"/>
              </w:rPr>
            </w:pPr>
            <w:r w:rsidRPr="00C70089">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7FA5832E" w14:textId="7D0C7DE0" w:rsidR="00C70089" w:rsidRPr="00C70089" w:rsidRDefault="00C70089" w:rsidP="00C70089">
            <w:pPr>
              <w:widowControl w:val="0"/>
              <w:tabs>
                <w:tab w:val="right" w:pos="8640"/>
              </w:tabs>
              <w:spacing w:before="40" w:line="360" w:lineRule="auto"/>
              <w:outlineLvl w:val="2"/>
              <w:rPr>
                <w:rFonts w:ascii="Times New Roman" w:hAnsi="Times New Roman"/>
                <w:b/>
                <w:kern w:val="28"/>
                <w:sz w:val="24"/>
                <w:szCs w:val="20"/>
              </w:rPr>
            </w:pPr>
            <w:r>
              <w:rPr>
                <w:rFonts w:ascii="Times New Roman" w:hAnsi="Times New Roman"/>
                <w:b/>
                <w:kern w:val="28"/>
                <w:sz w:val="24"/>
                <w:szCs w:val="20"/>
              </w:rPr>
              <w:t>TRA TỪ ĐIỂN</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0BA667E9" w14:textId="77777777" w:rsidR="00C70089" w:rsidRPr="00C70089" w:rsidRDefault="00C70089" w:rsidP="00C70089">
            <w:pPr>
              <w:widowControl w:val="0"/>
              <w:tabs>
                <w:tab w:val="right" w:pos="1572"/>
              </w:tabs>
              <w:spacing w:before="60" w:after="60"/>
              <w:jc w:val="both"/>
              <w:rPr>
                <w:rFonts w:ascii="Times New Roman" w:hAnsi="Times New Roman"/>
                <w:b/>
                <w:color w:val="000000"/>
                <w:sz w:val="24"/>
              </w:rPr>
            </w:pPr>
            <w:r w:rsidRPr="00C70089">
              <w:rPr>
                <w:rFonts w:ascii="Times New Roman" w:hAnsi="Times New Roman"/>
                <w:b/>
                <w:color w:val="000000"/>
                <w:sz w:val="24"/>
              </w:rPr>
              <w:t>Đ</w:t>
            </w:r>
            <w:r w:rsidRPr="00C70089">
              <w:rPr>
                <w:rFonts w:ascii="Times New Roman" w:hAnsi="Times New Roman"/>
                <w:b/>
                <w:color w:val="000000"/>
                <w:sz w:val="24"/>
                <w:lang w:val="vi-VN"/>
              </w:rPr>
              <w:t>ộ phức tạp</w:t>
            </w:r>
            <w:r w:rsidRPr="00C70089">
              <w:rPr>
                <w:rFonts w:ascii="Times New Roman" w:hAnsi="Times New Roman"/>
                <w:b/>
                <w:color w:val="000000"/>
                <w:sz w:val="24"/>
              </w:rPr>
              <w:t xml:space="preserve">: </w:t>
            </w:r>
            <w:r w:rsidRPr="00C70089">
              <w:rPr>
                <w:rFonts w:ascii="Times New Roman" w:hAnsi="Times New Roman"/>
                <w:b/>
                <w:color w:val="000000"/>
                <w:sz w:val="24"/>
              </w:rPr>
              <w:br/>
              <w:t>Normal</w:t>
            </w:r>
          </w:p>
        </w:tc>
      </w:tr>
      <w:tr w:rsidR="00C70089" w:rsidRPr="00C70089" w14:paraId="1799FF38"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2D28CB"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A82D108"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t>HT cho phép user tra từ điển theo từ, câu, cụm sau khi đăng nhập</w:t>
            </w:r>
          </w:p>
        </w:tc>
      </w:tr>
      <w:tr w:rsidR="00C70089" w:rsidRPr="00C70089" w14:paraId="3BC27692"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E0BC9F"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B0D8DC"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47C3322" w14:textId="77777777" w:rsidR="00C70089" w:rsidRPr="00C70089" w:rsidRDefault="00C70089" w:rsidP="00C70089">
            <w:pPr>
              <w:widowControl w:val="0"/>
              <w:spacing w:before="60" w:after="60"/>
              <w:jc w:val="both"/>
              <w:rPr>
                <w:rFonts w:ascii="Times New Roman" w:hAnsi="Times New Roman"/>
                <w:color w:val="000000"/>
                <w:sz w:val="24"/>
                <w:lang w:val="vi-VN"/>
              </w:rPr>
            </w:pPr>
            <w:r w:rsidRPr="00C70089">
              <w:rPr>
                <w:rFonts w:ascii="Times New Roman" w:hAnsi="Times New Roman"/>
                <w:color w:val="000000"/>
                <w:sz w:val="24"/>
              </w:rPr>
              <w:t>User</w:t>
            </w:r>
          </w:p>
        </w:tc>
      </w:tr>
      <w:tr w:rsidR="00C70089" w:rsidRPr="00C70089" w14:paraId="177E84CA" w14:textId="77777777" w:rsidTr="006255C6">
        <w:trPr>
          <w:trHeight w:val="290"/>
        </w:trPr>
        <w:tc>
          <w:tcPr>
            <w:tcW w:w="1007" w:type="dxa"/>
            <w:vMerge/>
            <w:vAlign w:val="center"/>
            <w:hideMark/>
          </w:tcPr>
          <w:p w14:paraId="2E4B8300" w14:textId="77777777" w:rsidR="00C70089" w:rsidRPr="00C70089" w:rsidRDefault="00C70089" w:rsidP="00C70089">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ED672D"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B9BEA76"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t>Không có.</w:t>
            </w:r>
          </w:p>
        </w:tc>
      </w:tr>
      <w:tr w:rsidR="00C70089" w:rsidRPr="00C70089" w14:paraId="72A59944"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B8FDA4"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2E768A0"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t>Cần phải có tài khoản đăng nhập hệ thống.</w:t>
            </w:r>
          </w:p>
        </w:tc>
      </w:tr>
      <w:tr w:rsidR="00C70089" w:rsidRPr="00C70089" w14:paraId="6B978ED8"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F5A90F"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6378E5"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F21B7DE" w14:textId="77777777" w:rsidR="00C70089" w:rsidRPr="00C70089" w:rsidRDefault="00C70089" w:rsidP="00C70089">
            <w:pPr>
              <w:widowControl w:val="0"/>
              <w:spacing w:before="60" w:after="60"/>
              <w:jc w:val="both"/>
              <w:rPr>
                <w:rFonts w:ascii="Times New Roman" w:hAnsi="Times New Roman"/>
                <w:color w:val="000000"/>
                <w:sz w:val="24"/>
              </w:rPr>
            </w:pPr>
          </w:p>
        </w:tc>
      </w:tr>
      <w:tr w:rsidR="00C70089" w:rsidRPr="00C70089" w14:paraId="6EC27259" w14:textId="77777777" w:rsidTr="006255C6">
        <w:trPr>
          <w:trHeight w:val="290"/>
        </w:trPr>
        <w:tc>
          <w:tcPr>
            <w:tcW w:w="1007" w:type="dxa"/>
            <w:vMerge/>
            <w:vAlign w:val="center"/>
            <w:hideMark/>
          </w:tcPr>
          <w:p w14:paraId="304FF473" w14:textId="77777777" w:rsidR="00C70089" w:rsidRPr="00C70089" w:rsidRDefault="00C70089" w:rsidP="00C70089">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6619C8C"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9BF663F" w14:textId="77777777" w:rsidR="00C70089" w:rsidRPr="00C70089" w:rsidRDefault="00C70089" w:rsidP="00C70089">
            <w:pPr>
              <w:widowControl w:val="0"/>
              <w:spacing w:before="60" w:after="60"/>
              <w:jc w:val="both"/>
              <w:rPr>
                <w:rFonts w:ascii="Times New Roman" w:hAnsi="Times New Roman"/>
                <w:color w:val="000000"/>
                <w:sz w:val="24"/>
              </w:rPr>
            </w:pPr>
          </w:p>
        </w:tc>
      </w:tr>
      <w:tr w:rsidR="00C70089" w:rsidRPr="00C70089" w14:paraId="6EC4FF8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A9BD04" w14:textId="77777777" w:rsidR="00C70089" w:rsidRPr="00C70089" w:rsidRDefault="00C70089" w:rsidP="00C70089">
            <w:pPr>
              <w:jc w:val="both"/>
              <w:rPr>
                <w:rFonts w:ascii="Times New Roman" w:hAnsi="Times New Roman"/>
                <w:sz w:val="24"/>
              </w:rPr>
            </w:pPr>
            <w:r w:rsidRPr="00C70089">
              <w:rPr>
                <w:rFonts w:ascii="Times New Roman" w:hAnsi="Times New Roman"/>
                <w:sz w:val="24"/>
              </w:rPr>
              <w:t>ĐẶC TẢ CHỨC NĂNG</w:t>
            </w:r>
          </w:p>
        </w:tc>
      </w:tr>
      <w:tr w:rsidR="00C70089" w:rsidRPr="00C70089" w14:paraId="7DD14CE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8B6C95"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t>Luồng sự kiện chính/Kịch bản chính</w:t>
            </w:r>
          </w:p>
        </w:tc>
      </w:tr>
      <w:tr w:rsidR="00C70089" w:rsidRPr="00C70089" w14:paraId="537476E1"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17FD2F1" w14:textId="77777777" w:rsidR="00C70089" w:rsidRPr="00C70089" w:rsidRDefault="00C70089" w:rsidP="00C70089">
            <w:pPr>
              <w:widowControl w:val="0"/>
              <w:spacing w:before="60" w:after="60"/>
              <w:jc w:val="both"/>
              <w:rPr>
                <w:rFonts w:ascii="Times New Roman" w:hAnsi="Times New Roman"/>
                <w:b/>
                <w:i/>
                <w:color w:val="000000"/>
                <w:sz w:val="24"/>
              </w:rPr>
            </w:pPr>
            <w:r w:rsidRPr="00C70089">
              <w:rPr>
                <w:rFonts w:ascii="Times New Roman" w:hAnsi="Times New Roman"/>
                <w:b/>
                <w:i/>
                <w:color w:val="000000"/>
                <w:sz w:val="24"/>
              </w:rPr>
              <w:t>Luồng chính:</w:t>
            </w:r>
          </w:p>
          <w:p w14:paraId="7FCC5B29" w14:textId="77777777" w:rsidR="00C70089" w:rsidRPr="00C70089" w:rsidRDefault="00C70089" w:rsidP="00DE4777">
            <w:pPr>
              <w:widowControl w:val="0"/>
              <w:numPr>
                <w:ilvl w:val="0"/>
                <w:numId w:val="16"/>
              </w:numPr>
              <w:spacing w:before="60" w:after="60" w:line="259" w:lineRule="auto"/>
              <w:jc w:val="both"/>
              <w:rPr>
                <w:rFonts w:ascii="Times New Roman" w:hAnsi="Times New Roman"/>
                <w:color w:val="000000"/>
                <w:sz w:val="24"/>
              </w:rPr>
            </w:pPr>
            <w:r w:rsidRPr="00C70089">
              <w:rPr>
                <w:rFonts w:ascii="Times New Roman" w:hAnsi="Times New Roman"/>
                <w:color w:val="000000"/>
                <w:sz w:val="24"/>
              </w:rPr>
              <w:t>User  chọn form tra từ điển trên trang.</w:t>
            </w:r>
          </w:p>
          <w:p w14:paraId="5DD23E83" w14:textId="77777777" w:rsidR="00C70089" w:rsidRPr="00C70089" w:rsidRDefault="00C70089" w:rsidP="00DE4777">
            <w:pPr>
              <w:widowControl w:val="0"/>
              <w:numPr>
                <w:ilvl w:val="0"/>
                <w:numId w:val="16"/>
              </w:numPr>
              <w:spacing w:before="60" w:after="60" w:line="259" w:lineRule="auto"/>
              <w:jc w:val="both"/>
              <w:rPr>
                <w:rFonts w:ascii="Times New Roman" w:hAnsi="Times New Roman"/>
                <w:color w:val="000000"/>
                <w:sz w:val="24"/>
              </w:rPr>
            </w:pPr>
            <w:r w:rsidRPr="00C70089">
              <w:rPr>
                <w:rFonts w:ascii="Times New Roman" w:hAnsi="Times New Roman"/>
                <w:color w:val="000000"/>
                <w:sz w:val="24"/>
              </w:rPr>
              <w:t>User nhập thông tin cần tra cứu trên trang</w:t>
            </w:r>
          </w:p>
          <w:p w14:paraId="65B502ED" w14:textId="77777777" w:rsidR="00C70089" w:rsidRPr="00C70089" w:rsidRDefault="00C70089" w:rsidP="00DE4777">
            <w:pPr>
              <w:widowControl w:val="0"/>
              <w:numPr>
                <w:ilvl w:val="0"/>
                <w:numId w:val="16"/>
              </w:numPr>
              <w:spacing w:before="60" w:after="60" w:line="259" w:lineRule="auto"/>
              <w:jc w:val="both"/>
              <w:rPr>
                <w:rFonts w:ascii="Times New Roman" w:hAnsi="Times New Roman"/>
                <w:color w:val="000000"/>
                <w:sz w:val="24"/>
              </w:rPr>
            </w:pPr>
            <w:r w:rsidRPr="00C70089">
              <w:rPr>
                <w:rFonts w:ascii="Times New Roman" w:hAnsi="Times New Roman"/>
                <w:color w:val="000000"/>
                <w:sz w:val="24"/>
              </w:rPr>
              <w:t>User click vào nút tìm kiếm trên trang.</w:t>
            </w:r>
          </w:p>
          <w:p w14:paraId="6C3E280B" w14:textId="77777777" w:rsidR="00C70089" w:rsidRPr="00C70089" w:rsidRDefault="00C70089" w:rsidP="00DE4777">
            <w:pPr>
              <w:widowControl w:val="0"/>
              <w:numPr>
                <w:ilvl w:val="0"/>
                <w:numId w:val="16"/>
              </w:numPr>
              <w:spacing w:before="60" w:after="60" w:line="259" w:lineRule="auto"/>
              <w:jc w:val="both"/>
              <w:rPr>
                <w:rFonts w:ascii="Times New Roman" w:hAnsi="Times New Roman"/>
                <w:color w:val="000000"/>
                <w:sz w:val="24"/>
              </w:rPr>
            </w:pPr>
            <w:r w:rsidRPr="00C70089">
              <w:rPr>
                <w:rFonts w:ascii="Times New Roman" w:hAnsi="Times New Roman"/>
                <w:color w:val="000000"/>
                <w:sz w:val="24"/>
              </w:rPr>
              <w:t>User có thể chọn chức năng tìm theo từ, cụm, câu hoặc tìm tất cả</w:t>
            </w:r>
          </w:p>
          <w:p w14:paraId="2793280E" w14:textId="77777777" w:rsidR="00C70089" w:rsidRPr="00C70089" w:rsidRDefault="00C70089" w:rsidP="00DE4777">
            <w:pPr>
              <w:widowControl w:val="0"/>
              <w:numPr>
                <w:ilvl w:val="0"/>
                <w:numId w:val="16"/>
              </w:numPr>
              <w:spacing w:before="60" w:after="60" w:line="259" w:lineRule="auto"/>
              <w:jc w:val="both"/>
              <w:rPr>
                <w:rFonts w:ascii="Times New Roman" w:hAnsi="Times New Roman"/>
                <w:color w:val="000000"/>
                <w:sz w:val="24"/>
              </w:rPr>
            </w:pPr>
            <w:r w:rsidRPr="00C70089">
              <w:rPr>
                <w:rFonts w:ascii="Times New Roman" w:hAnsi="Times New Roman"/>
                <w:color w:val="000000"/>
                <w:sz w:val="24"/>
              </w:rPr>
              <w:t>Hệ thống sẽ hiển thị kết quả trên trang hiển thị kết quả nếu thông tin người dùng nhập vào hợp lệ</w:t>
            </w:r>
          </w:p>
        </w:tc>
      </w:tr>
      <w:tr w:rsidR="00C70089" w:rsidRPr="00C70089" w14:paraId="7002B3D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016EC1"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t>Luồng sự kiện phát sinh/Kịch bản phát sinh</w:t>
            </w:r>
          </w:p>
        </w:tc>
      </w:tr>
      <w:tr w:rsidR="00C70089" w:rsidRPr="00C70089" w14:paraId="4614976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BADF48"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t>Nhập thiếu thông tin</w:t>
            </w:r>
          </w:p>
        </w:tc>
      </w:tr>
      <w:tr w:rsidR="00C70089" w:rsidRPr="00C70089" w14:paraId="1560E4D5"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F017136"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lastRenderedPageBreak/>
              <w:t>Khi User</w:t>
            </w:r>
            <w:r w:rsidRPr="00C70089">
              <w:rPr>
                <w:rFonts w:ascii="Times New Roman" w:hAnsi="Times New Roman"/>
                <w:color w:val="000000"/>
                <w:sz w:val="24"/>
                <w:lang w:val="vi-VN"/>
              </w:rPr>
              <w:t xml:space="preserve"> nhập thiếu thông tin thi HT sẽ hiển thị ra các từ gợi ý tương tự các từ User đã nhập</w:t>
            </w:r>
          </w:p>
        </w:tc>
      </w:tr>
      <w:tr w:rsidR="00C70089" w:rsidRPr="00C70089" w14:paraId="0B12412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378C68"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t>Các yêu cầu đặc biệt khác</w:t>
            </w:r>
          </w:p>
        </w:tc>
      </w:tr>
      <w:tr w:rsidR="00C70089" w:rsidRPr="00C70089" w14:paraId="41256705"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659768A"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t>Không có.</w:t>
            </w:r>
          </w:p>
        </w:tc>
      </w:tr>
      <w:tr w:rsidR="00C70089" w:rsidRPr="00C70089" w14:paraId="121B3CD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EE1151"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t>Giao diện minh họa</w:t>
            </w:r>
          </w:p>
        </w:tc>
      </w:tr>
      <w:tr w:rsidR="00C70089" w:rsidRPr="00C70089" w14:paraId="4C4F8526"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39FA244E" w14:textId="77777777" w:rsidR="00C70089" w:rsidRPr="00C70089" w:rsidRDefault="00C70089" w:rsidP="00C70089">
            <w:pPr>
              <w:tabs>
                <w:tab w:val="right" w:pos="8640"/>
              </w:tabs>
              <w:spacing w:before="60" w:after="60" w:line="312" w:lineRule="auto"/>
              <w:jc w:val="center"/>
              <w:rPr>
                <w:rFonts w:ascii="Times New Roman" w:hAnsi="Times New Roman"/>
                <w:i/>
                <w:sz w:val="24"/>
                <w:szCs w:val="20"/>
              </w:rPr>
            </w:pPr>
          </w:p>
        </w:tc>
      </w:tr>
    </w:tbl>
    <w:p w14:paraId="7A178AB9" w14:textId="1ED56D71" w:rsidR="00E97740" w:rsidRDefault="00E97740"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15FE2" w:rsidRPr="00015FE2" w14:paraId="30536215"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4BA9C56" w14:textId="77777777" w:rsidR="00015FE2" w:rsidRPr="00015FE2" w:rsidRDefault="00015FE2" w:rsidP="00015FE2">
            <w:pPr>
              <w:keepNext/>
              <w:tabs>
                <w:tab w:val="right" w:pos="8640"/>
              </w:tabs>
              <w:spacing w:before="120" w:after="60" w:line="360" w:lineRule="auto"/>
              <w:outlineLvl w:val="1"/>
              <w:rPr>
                <w:b/>
                <w:spacing w:val="4"/>
                <w:kern w:val="28"/>
                <w:szCs w:val="20"/>
              </w:rPr>
            </w:pPr>
            <w:r w:rsidRPr="00015FE2">
              <w:rPr>
                <w:b/>
                <w:spacing w:val="4"/>
                <w:kern w:val="28"/>
                <w:szCs w:val="20"/>
              </w:rPr>
              <w:t>UC #0002</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560C4A6F" w14:textId="6114126A" w:rsidR="00015FE2" w:rsidRPr="00015FE2" w:rsidRDefault="00015FE2" w:rsidP="00015FE2">
            <w:pPr>
              <w:widowControl w:val="0"/>
              <w:tabs>
                <w:tab w:val="right" w:pos="8640"/>
              </w:tabs>
              <w:spacing w:before="40" w:line="360" w:lineRule="auto"/>
              <w:outlineLvl w:val="2"/>
              <w:rPr>
                <w:rFonts w:ascii="Times New Roman" w:hAnsi="Times New Roman"/>
                <w:b/>
                <w:kern w:val="28"/>
                <w:sz w:val="24"/>
                <w:szCs w:val="20"/>
              </w:rPr>
            </w:pPr>
            <w:r w:rsidRPr="00015FE2">
              <w:rPr>
                <w:rFonts w:ascii="Times New Roman" w:hAnsi="Times New Roman"/>
                <w:b/>
                <w:kern w:val="28"/>
                <w:sz w:val="24"/>
                <w:szCs w:val="20"/>
              </w:rPr>
              <w:t>ĐĂNG KÝ KHÓA HỌC</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30907132" w14:textId="77777777" w:rsidR="00015FE2" w:rsidRPr="00015FE2" w:rsidRDefault="00015FE2" w:rsidP="00015FE2">
            <w:pPr>
              <w:widowControl w:val="0"/>
              <w:tabs>
                <w:tab w:val="right" w:pos="1572"/>
              </w:tabs>
              <w:spacing w:before="60" w:after="60"/>
              <w:jc w:val="both"/>
              <w:rPr>
                <w:rFonts w:ascii="Times New Roman" w:hAnsi="Times New Roman"/>
                <w:b/>
                <w:color w:val="000000"/>
                <w:sz w:val="24"/>
              </w:rPr>
            </w:pPr>
            <w:r w:rsidRPr="00015FE2">
              <w:rPr>
                <w:rFonts w:ascii="Times New Roman" w:hAnsi="Times New Roman"/>
                <w:b/>
                <w:color w:val="000000"/>
                <w:sz w:val="24"/>
              </w:rPr>
              <w:t>Đ</w:t>
            </w:r>
            <w:r w:rsidRPr="00015FE2">
              <w:rPr>
                <w:rFonts w:ascii="Times New Roman" w:hAnsi="Times New Roman"/>
                <w:b/>
                <w:color w:val="000000"/>
                <w:sz w:val="24"/>
                <w:lang w:val="vi-VN"/>
              </w:rPr>
              <w:t>ộ phức tạp</w:t>
            </w:r>
            <w:r w:rsidRPr="00015FE2">
              <w:rPr>
                <w:rFonts w:ascii="Times New Roman" w:hAnsi="Times New Roman"/>
                <w:b/>
                <w:color w:val="000000"/>
                <w:sz w:val="24"/>
              </w:rPr>
              <w:t xml:space="preserve">: </w:t>
            </w:r>
            <w:r w:rsidRPr="00015FE2">
              <w:rPr>
                <w:rFonts w:ascii="Times New Roman" w:hAnsi="Times New Roman"/>
                <w:b/>
                <w:color w:val="000000"/>
                <w:sz w:val="24"/>
              </w:rPr>
              <w:br/>
              <w:t>Normal</w:t>
            </w:r>
          </w:p>
        </w:tc>
      </w:tr>
      <w:tr w:rsidR="00015FE2" w:rsidRPr="00015FE2" w14:paraId="39E9C4B6"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E68E15"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CE575EC"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HT cho phép User đăng ký khóa học trên trang web</w:t>
            </w:r>
          </w:p>
        </w:tc>
      </w:tr>
      <w:tr w:rsidR="00015FE2" w:rsidRPr="00015FE2" w14:paraId="4A5BBDB0"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2C5C32"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D9E173"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9AAD936" w14:textId="77777777" w:rsidR="00015FE2" w:rsidRPr="00015FE2" w:rsidRDefault="00015FE2" w:rsidP="00015FE2">
            <w:pPr>
              <w:widowControl w:val="0"/>
              <w:spacing w:before="60" w:after="60"/>
              <w:jc w:val="both"/>
              <w:rPr>
                <w:rFonts w:ascii="Times New Roman" w:hAnsi="Times New Roman"/>
                <w:color w:val="000000"/>
                <w:sz w:val="24"/>
                <w:lang w:val="vi-VN"/>
              </w:rPr>
            </w:pPr>
            <w:r w:rsidRPr="00015FE2">
              <w:rPr>
                <w:rFonts w:ascii="Times New Roman" w:hAnsi="Times New Roman"/>
                <w:color w:val="000000"/>
                <w:sz w:val="24"/>
              </w:rPr>
              <w:t>User</w:t>
            </w:r>
          </w:p>
        </w:tc>
      </w:tr>
      <w:tr w:rsidR="00015FE2" w:rsidRPr="00015FE2" w14:paraId="3BB7F91F" w14:textId="77777777" w:rsidTr="006255C6">
        <w:trPr>
          <w:trHeight w:val="290"/>
        </w:trPr>
        <w:tc>
          <w:tcPr>
            <w:tcW w:w="1007" w:type="dxa"/>
            <w:vMerge/>
            <w:vAlign w:val="center"/>
            <w:hideMark/>
          </w:tcPr>
          <w:p w14:paraId="3C88F74F"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845A87"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991DC2A"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Không có.</w:t>
            </w:r>
          </w:p>
        </w:tc>
      </w:tr>
      <w:tr w:rsidR="00015FE2" w:rsidRPr="00015FE2" w14:paraId="7257D833"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DCE724"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49C117F"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Cần phải có tài khoản đăng nhập hệ thống.</w:t>
            </w:r>
          </w:p>
        </w:tc>
      </w:tr>
      <w:tr w:rsidR="00015FE2" w:rsidRPr="00015FE2" w14:paraId="357E8DF5"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F0E1D08"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B7C832A"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2C0B223"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473AAE1A" w14:textId="77777777" w:rsidTr="006255C6">
        <w:trPr>
          <w:trHeight w:val="290"/>
        </w:trPr>
        <w:tc>
          <w:tcPr>
            <w:tcW w:w="1007" w:type="dxa"/>
            <w:vMerge/>
            <w:vAlign w:val="center"/>
            <w:hideMark/>
          </w:tcPr>
          <w:p w14:paraId="5318AE0C"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D9DC1F"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4DE8254"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7D4F2BD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35F044" w14:textId="77777777" w:rsidR="00015FE2" w:rsidRPr="00015FE2" w:rsidRDefault="00015FE2" w:rsidP="00015FE2">
            <w:pPr>
              <w:jc w:val="both"/>
              <w:rPr>
                <w:rFonts w:ascii="Times New Roman" w:hAnsi="Times New Roman"/>
                <w:sz w:val="24"/>
              </w:rPr>
            </w:pPr>
            <w:r w:rsidRPr="00015FE2">
              <w:rPr>
                <w:rFonts w:ascii="Times New Roman" w:hAnsi="Times New Roman"/>
                <w:sz w:val="24"/>
              </w:rPr>
              <w:t>ĐẶC TẢ CHỨC NĂNG</w:t>
            </w:r>
          </w:p>
        </w:tc>
      </w:tr>
      <w:tr w:rsidR="00015FE2" w:rsidRPr="00015FE2" w14:paraId="2E0E1098"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525184"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chính/Kịch bản chính</w:t>
            </w:r>
          </w:p>
        </w:tc>
      </w:tr>
      <w:tr w:rsidR="00015FE2" w:rsidRPr="00015FE2" w14:paraId="47B92028"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C9F5050" w14:textId="77777777" w:rsidR="00015FE2" w:rsidRPr="00015FE2" w:rsidRDefault="00015FE2" w:rsidP="00015FE2">
            <w:pPr>
              <w:widowControl w:val="0"/>
              <w:spacing w:before="60" w:after="60"/>
              <w:jc w:val="both"/>
              <w:rPr>
                <w:rFonts w:ascii="Times New Roman" w:hAnsi="Times New Roman"/>
                <w:b/>
                <w:i/>
                <w:color w:val="000000"/>
                <w:sz w:val="24"/>
              </w:rPr>
            </w:pPr>
            <w:r w:rsidRPr="00015FE2">
              <w:rPr>
                <w:rFonts w:ascii="Times New Roman" w:hAnsi="Times New Roman"/>
                <w:b/>
                <w:i/>
                <w:color w:val="000000"/>
                <w:sz w:val="24"/>
              </w:rPr>
              <w:t>Luồng chính:</w:t>
            </w:r>
          </w:p>
          <w:p w14:paraId="36D8F6A3" w14:textId="77777777" w:rsidR="00015FE2" w:rsidRPr="00015FE2" w:rsidRDefault="00015FE2" w:rsidP="00DE4777">
            <w:pPr>
              <w:widowControl w:val="0"/>
              <w:numPr>
                <w:ilvl w:val="0"/>
                <w:numId w:val="17"/>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User chọn danh mục khóa học trên ứng dụng</w:t>
            </w:r>
          </w:p>
          <w:p w14:paraId="3C7AA282" w14:textId="77777777" w:rsidR="00015FE2" w:rsidRPr="00015FE2" w:rsidRDefault="00015FE2" w:rsidP="00DE4777">
            <w:pPr>
              <w:widowControl w:val="0"/>
              <w:numPr>
                <w:ilvl w:val="0"/>
                <w:numId w:val="17"/>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User click vào nút đăng ký khóa học tương ứng được hiển thị trên trang web</w:t>
            </w:r>
          </w:p>
        </w:tc>
      </w:tr>
      <w:tr w:rsidR="00015FE2" w:rsidRPr="00015FE2" w14:paraId="17ECBDFB"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136A96"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phát sinh/Kịch bản phát sinh</w:t>
            </w:r>
          </w:p>
        </w:tc>
      </w:tr>
      <w:tr w:rsidR="00015FE2" w:rsidRPr="00015FE2" w14:paraId="0C0C282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411694"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Các yêu cầu đặc biệt khác</w:t>
            </w:r>
          </w:p>
        </w:tc>
      </w:tr>
      <w:tr w:rsidR="00015FE2" w:rsidRPr="00015FE2" w14:paraId="75DA122A"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496D015C"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Không có.</w:t>
            </w:r>
          </w:p>
        </w:tc>
      </w:tr>
      <w:tr w:rsidR="00015FE2" w:rsidRPr="00015FE2" w14:paraId="44EA146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F7DD1A"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Giao diện minh họa</w:t>
            </w:r>
          </w:p>
        </w:tc>
      </w:tr>
      <w:tr w:rsidR="00015FE2" w:rsidRPr="00015FE2" w14:paraId="1DB8F57B"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631E553D" w14:textId="77777777" w:rsidR="00015FE2" w:rsidRPr="00015FE2" w:rsidRDefault="00015FE2" w:rsidP="00015FE2">
            <w:pPr>
              <w:tabs>
                <w:tab w:val="right" w:pos="8640"/>
              </w:tabs>
              <w:spacing w:before="60" w:after="60" w:line="312" w:lineRule="auto"/>
              <w:jc w:val="center"/>
              <w:rPr>
                <w:rFonts w:ascii="Times New Roman" w:hAnsi="Times New Roman"/>
                <w:i/>
                <w:sz w:val="24"/>
                <w:szCs w:val="20"/>
              </w:rPr>
            </w:pPr>
          </w:p>
        </w:tc>
      </w:tr>
    </w:tbl>
    <w:p w14:paraId="7CD45DB1" w14:textId="1348B43D" w:rsidR="00C70089" w:rsidRDefault="00C70089" w:rsidP="00E97740"/>
    <w:p w14:paraId="67375688" w14:textId="2D06A5DE" w:rsidR="00015FE2" w:rsidRDefault="00015FE2"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15FE2" w:rsidRPr="00015FE2" w14:paraId="3C774BAB"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D62306" w14:textId="77777777" w:rsidR="00015FE2" w:rsidRPr="00015FE2" w:rsidRDefault="00015FE2" w:rsidP="00015FE2">
            <w:pPr>
              <w:keepNext/>
              <w:tabs>
                <w:tab w:val="right" w:pos="8640"/>
              </w:tabs>
              <w:spacing w:before="120" w:after="60" w:line="360" w:lineRule="auto"/>
              <w:outlineLvl w:val="1"/>
              <w:rPr>
                <w:b/>
                <w:spacing w:val="4"/>
                <w:kern w:val="28"/>
                <w:szCs w:val="20"/>
              </w:rPr>
            </w:pPr>
            <w:r w:rsidRPr="00015FE2">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7D0A6E40" w14:textId="216DE830" w:rsidR="00015FE2" w:rsidRPr="00015FE2" w:rsidRDefault="00015FE2" w:rsidP="00015FE2">
            <w:pPr>
              <w:widowControl w:val="0"/>
              <w:tabs>
                <w:tab w:val="right" w:pos="8640"/>
              </w:tabs>
              <w:spacing w:before="40" w:line="360" w:lineRule="auto"/>
              <w:outlineLvl w:val="2"/>
              <w:rPr>
                <w:rFonts w:ascii="Times New Roman" w:hAnsi="Times New Roman"/>
                <w:b/>
                <w:kern w:val="28"/>
                <w:sz w:val="24"/>
                <w:szCs w:val="20"/>
              </w:rPr>
            </w:pPr>
            <w:r w:rsidRPr="00015FE2">
              <w:rPr>
                <w:rFonts w:ascii="Times New Roman" w:hAnsi="Times New Roman"/>
                <w:b/>
                <w:kern w:val="28"/>
                <w:sz w:val="24"/>
                <w:szCs w:val="20"/>
              </w:rPr>
              <w:t>HỌC BÀI</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14347B9F" w14:textId="77777777" w:rsidR="00015FE2" w:rsidRPr="00015FE2" w:rsidRDefault="00015FE2" w:rsidP="00015FE2">
            <w:pPr>
              <w:widowControl w:val="0"/>
              <w:tabs>
                <w:tab w:val="right" w:pos="1572"/>
              </w:tabs>
              <w:spacing w:before="60" w:after="60"/>
              <w:jc w:val="both"/>
              <w:rPr>
                <w:rFonts w:ascii="Times New Roman" w:hAnsi="Times New Roman"/>
                <w:b/>
                <w:color w:val="000000"/>
                <w:sz w:val="24"/>
              </w:rPr>
            </w:pPr>
            <w:r w:rsidRPr="00015FE2">
              <w:rPr>
                <w:rFonts w:ascii="Times New Roman" w:hAnsi="Times New Roman"/>
                <w:b/>
                <w:color w:val="000000"/>
                <w:sz w:val="24"/>
              </w:rPr>
              <w:t>Đ</w:t>
            </w:r>
            <w:r w:rsidRPr="00015FE2">
              <w:rPr>
                <w:rFonts w:ascii="Times New Roman" w:hAnsi="Times New Roman"/>
                <w:b/>
                <w:color w:val="000000"/>
                <w:sz w:val="24"/>
                <w:lang w:val="vi-VN"/>
              </w:rPr>
              <w:t>ộ phức tạp</w:t>
            </w:r>
            <w:r w:rsidRPr="00015FE2">
              <w:rPr>
                <w:rFonts w:ascii="Times New Roman" w:hAnsi="Times New Roman"/>
                <w:b/>
                <w:color w:val="000000"/>
                <w:sz w:val="24"/>
              </w:rPr>
              <w:t xml:space="preserve">: </w:t>
            </w:r>
            <w:r w:rsidRPr="00015FE2">
              <w:rPr>
                <w:rFonts w:ascii="Times New Roman" w:hAnsi="Times New Roman"/>
                <w:b/>
                <w:color w:val="000000"/>
                <w:sz w:val="24"/>
              </w:rPr>
              <w:br/>
              <w:t>Normal</w:t>
            </w:r>
          </w:p>
        </w:tc>
      </w:tr>
      <w:tr w:rsidR="00015FE2" w:rsidRPr="00015FE2" w14:paraId="66698CC8"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9EAED8"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DA67880"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HT cho phép user học bài trên trang web</w:t>
            </w:r>
          </w:p>
        </w:tc>
      </w:tr>
      <w:tr w:rsidR="00015FE2" w:rsidRPr="00015FE2" w14:paraId="5877A36B"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4ABD07"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42B6B9"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A689061" w14:textId="77777777" w:rsidR="00015FE2" w:rsidRPr="00015FE2" w:rsidRDefault="00015FE2" w:rsidP="00015FE2">
            <w:pPr>
              <w:widowControl w:val="0"/>
              <w:spacing w:before="60" w:after="60"/>
              <w:jc w:val="both"/>
              <w:rPr>
                <w:rFonts w:ascii="Times New Roman" w:hAnsi="Times New Roman"/>
                <w:color w:val="000000"/>
                <w:sz w:val="24"/>
                <w:lang w:val="vi-VN"/>
              </w:rPr>
            </w:pPr>
            <w:r w:rsidRPr="00015FE2">
              <w:rPr>
                <w:rFonts w:ascii="Times New Roman" w:hAnsi="Times New Roman"/>
                <w:color w:val="000000"/>
                <w:sz w:val="24"/>
              </w:rPr>
              <w:t>User</w:t>
            </w:r>
          </w:p>
        </w:tc>
      </w:tr>
      <w:tr w:rsidR="00015FE2" w:rsidRPr="00015FE2" w14:paraId="664AC568" w14:textId="77777777" w:rsidTr="006255C6">
        <w:trPr>
          <w:trHeight w:val="290"/>
        </w:trPr>
        <w:tc>
          <w:tcPr>
            <w:tcW w:w="1007" w:type="dxa"/>
            <w:vMerge/>
            <w:vAlign w:val="center"/>
            <w:hideMark/>
          </w:tcPr>
          <w:p w14:paraId="00C512F9"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75786E"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C99E09D"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Không có.</w:t>
            </w:r>
          </w:p>
        </w:tc>
      </w:tr>
      <w:tr w:rsidR="00015FE2" w:rsidRPr="00015FE2" w14:paraId="739E292F"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D840B42"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DB0D312"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Cần phải có tài khoản đăng nhập hệ thống. Cần phải đăng ký khóa học</w:t>
            </w:r>
          </w:p>
        </w:tc>
      </w:tr>
      <w:tr w:rsidR="00015FE2" w:rsidRPr="00015FE2" w14:paraId="36E2B17D"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9EF380"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F0400F"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4D628A9"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406B583C" w14:textId="77777777" w:rsidTr="006255C6">
        <w:trPr>
          <w:trHeight w:val="290"/>
        </w:trPr>
        <w:tc>
          <w:tcPr>
            <w:tcW w:w="1007" w:type="dxa"/>
            <w:vMerge/>
            <w:vAlign w:val="center"/>
            <w:hideMark/>
          </w:tcPr>
          <w:p w14:paraId="31BFD6F0"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7A57674"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1BDFBA3"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2955F36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24BC3A" w14:textId="77777777" w:rsidR="00015FE2" w:rsidRPr="00015FE2" w:rsidRDefault="00015FE2" w:rsidP="00015FE2">
            <w:pPr>
              <w:jc w:val="both"/>
              <w:rPr>
                <w:rFonts w:ascii="Times New Roman" w:hAnsi="Times New Roman"/>
                <w:sz w:val="24"/>
              </w:rPr>
            </w:pPr>
            <w:r w:rsidRPr="00015FE2">
              <w:rPr>
                <w:rFonts w:ascii="Times New Roman" w:hAnsi="Times New Roman"/>
                <w:sz w:val="24"/>
              </w:rPr>
              <w:lastRenderedPageBreak/>
              <w:t>ĐẶC TẢ CHỨC NĂNG</w:t>
            </w:r>
          </w:p>
        </w:tc>
      </w:tr>
      <w:tr w:rsidR="00015FE2" w:rsidRPr="00015FE2" w14:paraId="3F435D2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66C93F"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chính/Kịch bản chính</w:t>
            </w:r>
          </w:p>
        </w:tc>
      </w:tr>
      <w:tr w:rsidR="00015FE2" w:rsidRPr="00015FE2" w14:paraId="6729045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658ED18" w14:textId="77777777" w:rsidR="00015FE2" w:rsidRPr="00015FE2" w:rsidRDefault="00015FE2" w:rsidP="00015FE2">
            <w:pPr>
              <w:widowControl w:val="0"/>
              <w:spacing w:before="60" w:after="60"/>
              <w:jc w:val="both"/>
              <w:rPr>
                <w:rFonts w:ascii="Times New Roman" w:hAnsi="Times New Roman"/>
                <w:b/>
                <w:i/>
                <w:color w:val="000000"/>
                <w:sz w:val="24"/>
              </w:rPr>
            </w:pPr>
            <w:r w:rsidRPr="00015FE2">
              <w:rPr>
                <w:rFonts w:ascii="Times New Roman" w:hAnsi="Times New Roman"/>
                <w:b/>
                <w:i/>
                <w:color w:val="000000"/>
                <w:sz w:val="24"/>
              </w:rPr>
              <w:t>Luồng chính:</w:t>
            </w:r>
          </w:p>
          <w:p w14:paraId="6C8C8257" w14:textId="77777777" w:rsidR="00015FE2" w:rsidRPr="00015FE2" w:rsidRDefault="00015FE2" w:rsidP="00DE4777">
            <w:pPr>
              <w:widowControl w:val="0"/>
              <w:numPr>
                <w:ilvl w:val="0"/>
                <w:numId w:val="18"/>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User  chọn khóa học đã đăng ký.</w:t>
            </w:r>
          </w:p>
          <w:p w14:paraId="65712E87" w14:textId="77777777" w:rsidR="00015FE2" w:rsidRPr="00015FE2" w:rsidRDefault="00015FE2" w:rsidP="00DE4777">
            <w:pPr>
              <w:widowControl w:val="0"/>
              <w:numPr>
                <w:ilvl w:val="0"/>
                <w:numId w:val="18"/>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User chọn chức năng học bài</w:t>
            </w:r>
          </w:p>
          <w:p w14:paraId="4212D2AD" w14:textId="77777777" w:rsidR="00015FE2" w:rsidRPr="00015FE2" w:rsidRDefault="00015FE2" w:rsidP="00DE4777">
            <w:pPr>
              <w:widowControl w:val="0"/>
              <w:numPr>
                <w:ilvl w:val="0"/>
                <w:numId w:val="18"/>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Giao diện học bài được hiển thị.</w:t>
            </w:r>
          </w:p>
        </w:tc>
      </w:tr>
      <w:tr w:rsidR="00015FE2" w:rsidRPr="00015FE2" w14:paraId="7652571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97B6F3"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phát sinh/Kịch bản phát sinh</w:t>
            </w:r>
          </w:p>
        </w:tc>
      </w:tr>
      <w:tr w:rsidR="00015FE2" w:rsidRPr="00015FE2" w14:paraId="06E6EE9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E45D95"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Các yêu cầu đặc biệt khác</w:t>
            </w:r>
          </w:p>
        </w:tc>
      </w:tr>
      <w:tr w:rsidR="00015FE2" w:rsidRPr="00015FE2" w14:paraId="21BB39D7"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45B6840"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Không có.</w:t>
            </w:r>
          </w:p>
        </w:tc>
      </w:tr>
      <w:tr w:rsidR="00015FE2" w:rsidRPr="00015FE2" w14:paraId="64E37DD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6A6B7BC"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Giao diện minh họa</w:t>
            </w:r>
          </w:p>
        </w:tc>
      </w:tr>
      <w:tr w:rsidR="00015FE2" w:rsidRPr="00015FE2" w14:paraId="16CE952B"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065F7315" w14:textId="77777777" w:rsidR="00015FE2" w:rsidRPr="00015FE2" w:rsidRDefault="00015FE2" w:rsidP="00015FE2">
            <w:pPr>
              <w:tabs>
                <w:tab w:val="right" w:pos="8640"/>
              </w:tabs>
              <w:spacing w:before="60" w:after="60" w:line="312" w:lineRule="auto"/>
              <w:jc w:val="center"/>
              <w:rPr>
                <w:rFonts w:ascii="Times New Roman" w:hAnsi="Times New Roman"/>
                <w:i/>
                <w:sz w:val="24"/>
                <w:szCs w:val="20"/>
              </w:rPr>
            </w:pPr>
          </w:p>
        </w:tc>
      </w:tr>
    </w:tbl>
    <w:p w14:paraId="7315FE8D" w14:textId="2DBAFA4F" w:rsidR="00015FE2" w:rsidRDefault="00015FE2" w:rsidP="00E97740"/>
    <w:p w14:paraId="79216264" w14:textId="77777777" w:rsidR="00015FE2" w:rsidRDefault="00015FE2"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15FE2" w:rsidRPr="00015FE2" w14:paraId="783C0AC6"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5033DF" w14:textId="77777777" w:rsidR="00015FE2" w:rsidRPr="00015FE2" w:rsidRDefault="00015FE2" w:rsidP="00015FE2">
            <w:pPr>
              <w:keepNext/>
              <w:tabs>
                <w:tab w:val="right" w:pos="8640"/>
              </w:tabs>
              <w:spacing w:before="120" w:after="60" w:line="360" w:lineRule="auto"/>
              <w:outlineLvl w:val="1"/>
              <w:rPr>
                <w:b/>
                <w:spacing w:val="4"/>
                <w:kern w:val="28"/>
                <w:szCs w:val="20"/>
              </w:rPr>
            </w:pPr>
            <w:r w:rsidRPr="00015FE2">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49E2B778" w14:textId="547535CC" w:rsidR="00015FE2" w:rsidRPr="00015FE2" w:rsidRDefault="00015FE2" w:rsidP="00015FE2">
            <w:pPr>
              <w:widowControl w:val="0"/>
              <w:tabs>
                <w:tab w:val="right" w:pos="8640"/>
              </w:tabs>
              <w:spacing w:before="40" w:line="360" w:lineRule="auto"/>
              <w:outlineLvl w:val="2"/>
              <w:rPr>
                <w:rFonts w:ascii="Times New Roman" w:hAnsi="Times New Roman"/>
                <w:b/>
                <w:kern w:val="28"/>
                <w:sz w:val="24"/>
                <w:szCs w:val="20"/>
              </w:rPr>
            </w:pPr>
            <w:r w:rsidRPr="00015FE2">
              <w:rPr>
                <w:rFonts w:ascii="Times New Roman" w:hAnsi="Times New Roman"/>
                <w:b/>
                <w:kern w:val="28"/>
                <w:sz w:val="24"/>
                <w:szCs w:val="20"/>
              </w:rPr>
              <w:t>LÀM BÀI TẬP</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19A55F0C" w14:textId="77777777" w:rsidR="00015FE2" w:rsidRPr="00015FE2" w:rsidRDefault="00015FE2" w:rsidP="00015FE2">
            <w:pPr>
              <w:widowControl w:val="0"/>
              <w:tabs>
                <w:tab w:val="right" w:pos="1572"/>
              </w:tabs>
              <w:spacing w:before="60" w:after="60"/>
              <w:jc w:val="both"/>
              <w:rPr>
                <w:rFonts w:ascii="Times New Roman" w:hAnsi="Times New Roman"/>
                <w:b/>
                <w:color w:val="000000"/>
                <w:sz w:val="24"/>
              </w:rPr>
            </w:pPr>
            <w:r w:rsidRPr="00015FE2">
              <w:rPr>
                <w:rFonts w:ascii="Times New Roman" w:hAnsi="Times New Roman"/>
                <w:b/>
                <w:color w:val="000000"/>
                <w:sz w:val="24"/>
              </w:rPr>
              <w:t>Đ</w:t>
            </w:r>
            <w:r w:rsidRPr="00015FE2">
              <w:rPr>
                <w:rFonts w:ascii="Times New Roman" w:hAnsi="Times New Roman"/>
                <w:b/>
                <w:color w:val="000000"/>
                <w:sz w:val="24"/>
                <w:lang w:val="vi-VN"/>
              </w:rPr>
              <w:t>ộ phức tạp</w:t>
            </w:r>
            <w:r w:rsidRPr="00015FE2">
              <w:rPr>
                <w:rFonts w:ascii="Times New Roman" w:hAnsi="Times New Roman"/>
                <w:b/>
                <w:color w:val="000000"/>
                <w:sz w:val="24"/>
              </w:rPr>
              <w:t xml:space="preserve">: </w:t>
            </w:r>
            <w:r w:rsidRPr="00015FE2">
              <w:rPr>
                <w:rFonts w:ascii="Times New Roman" w:hAnsi="Times New Roman"/>
                <w:b/>
                <w:color w:val="000000"/>
                <w:sz w:val="24"/>
              </w:rPr>
              <w:br/>
              <w:t>Normal</w:t>
            </w:r>
          </w:p>
        </w:tc>
      </w:tr>
      <w:tr w:rsidR="00015FE2" w:rsidRPr="00015FE2" w14:paraId="4D8BAF46"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764FB5"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FDC9D4E"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HT cho phép user làm bài tập trên trang web</w:t>
            </w:r>
          </w:p>
        </w:tc>
      </w:tr>
      <w:tr w:rsidR="00015FE2" w:rsidRPr="00015FE2" w14:paraId="07D2C439"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CFE6AD"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D130F1"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04F934E" w14:textId="77777777" w:rsidR="00015FE2" w:rsidRPr="00015FE2" w:rsidRDefault="00015FE2" w:rsidP="00015FE2">
            <w:pPr>
              <w:widowControl w:val="0"/>
              <w:spacing w:before="60" w:after="60"/>
              <w:jc w:val="both"/>
              <w:rPr>
                <w:rFonts w:ascii="Times New Roman" w:hAnsi="Times New Roman"/>
                <w:color w:val="000000"/>
                <w:sz w:val="24"/>
                <w:lang w:val="vi-VN"/>
              </w:rPr>
            </w:pPr>
            <w:r w:rsidRPr="00015FE2">
              <w:rPr>
                <w:rFonts w:ascii="Times New Roman" w:hAnsi="Times New Roman"/>
                <w:color w:val="000000"/>
                <w:sz w:val="24"/>
              </w:rPr>
              <w:t>User</w:t>
            </w:r>
          </w:p>
        </w:tc>
      </w:tr>
      <w:tr w:rsidR="00015FE2" w:rsidRPr="00015FE2" w14:paraId="74C113DB" w14:textId="77777777" w:rsidTr="006255C6">
        <w:trPr>
          <w:trHeight w:val="290"/>
        </w:trPr>
        <w:tc>
          <w:tcPr>
            <w:tcW w:w="1007" w:type="dxa"/>
            <w:vMerge/>
            <w:vAlign w:val="center"/>
            <w:hideMark/>
          </w:tcPr>
          <w:p w14:paraId="3BBE6A9E"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30D0230"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519AAF9"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Không có.</w:t>
            </w:r>
          </w:p>
        </w:tc>
      </w:tr>
      <w:tr w:rsidR="00015FE2" w:rsidRPr="00015FE2" w14:paraId="64DFEDE8"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23AD13"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9B376C3"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Cần phải có tài khoản đăng nhập hệ thống, Cần phải đăng ký khóa học</w:t>
            </w:r>
          </w:p>
        </w:tc>
      </w:tr>
      <w:tr w:rsidR="00015FE2" w:rsidRPr="00015FE2" w14:paraId="5C7EAE19"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DB6B9AA"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FDAD89"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FF7477F"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0B04D257" w14:textId="77777777" w:rsidTr="006255C6">
        <w:trPr>
          <w:trHeight w:val="290"/>
        </w:trPr>
        <w:tc>
          <w:tcPr>
            <w:tcW w:w="1007" w:type="dxa"/>
            <w:vMerge/>
            <w:vAlign w:val="center"/>
            <w:hideMark/>
          </w:tcPr>
          <w:p w14:paraId="02E9E28E"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A52385"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7509F88"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2B474B6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3061458" w14:textId="77777777" w:rsidR="00015FE2" w:rsidRPr="00015FE2" w:rsidRDefault="00015FE2" w:rsidP="00015FE2">
            <w:pPr>
              <w:jc w:val="both"/>
              <w:rPr>
                <w:rFonts w:ascii="Times New Roman" w:hAnsi="Times New Roman"/>
                <w:sz w:val="24"/>
              </w:rPr>
            </w:pPr>
            <w:r w:rsidRPr="00015FE2">
              <w:rPr>
                <w:rFonts w:ascii="Times New Roman" w:hAnsi="Times New Roman"/>
                <w:sz w:val="24"/>
              </w:rPr>
              <w:t>ĐẶC TẢ CHỨC NĂNG</w:t>
            </w:r>
          </w:p>
        </w:tc>
      </w:tr>
      <w:tr w:rsidR="00015FE2" w:rsidRPr="00015FE2" w14:paraId="44E63AE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24D402"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chính/Kịch bản chính</w:t>
            </w:r>
          </w:p>
        </w:tc>
      </w:tr>
      <w:tr w:rsidR="00015FE2" w:rsidRPr="00015FE2" w14:paraId="74CDAB89"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4F6E7227" w14:textId="77777777" w:rsidR="00015FE2" w:rsidRPr="00015FE2" w:rsidRDefault="00015FE2" w:rsidP="00015FE2">
            <w:pPr>
              <w:widowControl w:val="0"/>
              <w:spacing w:before="60" w:after="60"/>
              <w:jc w:val="both"/>
              <w:rPr>
                <w:rFonts w:ascii="Times New Roman" w:hAnsi="Times New Roman"/>
                <w:b/>
                <w:i/>
                <w:color w:val="000000"/>
                <w:sz w:val="24"/>
              </w:rPr>
            </w:pPr>
            <w:r w:rsidRPr="00015FE2">
              <w:rPr>
                <w:rFonts w:ascii="Times New Roman" w:hAnsi="Times New Roman"/>
                <w:b/>
                <w:i/>
                <w:color w:val="000000"/>
                <w:sz w:val="24"/>
              </w:rPr>
              <w:t>Luồng chính:</w:t>
            </w:r>
          </w:p>
          <w:p w14:paraId="5B1E31E2"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User chọn  khóa học đã đăng ký trên ứng dụng.</w:t>
            </w:r>
          </w:p>
          <w:p w14:paraId="306CA4A3"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User chọn mục làm bài tập tương ứng với khóa học đã chọn</w:t>
            </w:r>
          </w:p>
          <w:p w14:paraId="52F4CC84"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Sau khi form bài tập được hiển thị User bắt đầu làm bài tập bằng cách tích vào đáp án đúng</w:t>
            </w:r>
          </w:p>
          <w:p w14:paraId="1456D2DA"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Sau khi kết thúc quá trình làm bài User click vào nút submit ở cuối giao diện để HT kiểm tra kết quả</w:t>
            </w:r>
          </w:p>
          <w:p w14:paraId="61E3A213"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 xml:space="preserve">Hệ thống sẽ hiển thị kết quả trên trang hiển thị kết quả </w:t>
            </w:r>
          </w:p>
        </w:tc>
      </w:tr>
      <w:tr w:rsidR="00015FE2" w:rsidRPr="00015FE2" w14:paraId="0EEE553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3A918C"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phát sinh/Kịch bản phát sinh</w:t>
            </w:r>
          </w:p>
        </w:tc>
      </w:tr>
      <w:tr w:rsidR="00015FE2" w:rsidRPr="00015FE2" w14:paraId="0904D65E"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8470E84"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Không thực hiện submit</w:t>
            </w:r>
          </w:p>
        </w:tc>
      </w:tr>
      <w:tr w:rsidR="00015FE2" w:rsidRPr="00015FE2" w14:paraId="3DE77DA7"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9A083A8"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Khi User</w:t>
            </w:r>
            <w:r w:rsidRPr="00015FE2">
              <w:rPr>
                <w:rFonts w:ascii="Times New Roman" w:hAnsi="Times New Roman"/>
                <w:color w:val="000000"/>
                <w:sz w:val="24"/>
                <w:lang w:val="vi-VN"/>
              </w:rPr>
              <w:t xml:space="preserve"> </w:t>
            </w:r>
            <w:r w:rsidRPr="00015FE2">
              <w:rPr>
                <w:rFonts w:ascii="Times New Roman" w:hAnsi="Times New Roman"/>
                <w:color w:val="000000"/>
                <w:sz w:val="24"/>
              </w:rPr>
              <w:t>không submit mà rời bỏ trang làm bài tập HT sẽ hủy toàn bộ kết quả user đã làm</w:t>
            </w:r>
          </w:p>
        </w:tc>
      </w:tr>
      <w:tr w:rsidR="00015FE2" w:rsidRPr="00015FE2" w14:paraId="5A5846F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CC3D4A"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Các yêu cầu đặc biệt khác</w:t>
            </w:r>
          </w:p>
        </w:tc>
      </w:tr>
      <w:tr w:rsidR="00015FE2" w:rsidRPr="00015FE2" w14:paraId="4C2A09F5"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07A7D1D8"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Không có.</w:t>
            </w:r>
          </w:p>
        </w:tc>
      </w:tr>
      <w:tr w:rsidR="00015FE2" w:rsidRPr="00015FE2" w14:paraId="670330C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CCE894"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lastRenderedPageBreak/>
              <w:t>Giao diện minh họa</w:t>
            </w:r>
          </w:p>
        </w:tc>
      </w:tr>
      <w:tr w:rsidR="00015FE2" w:rsidRPr="00015FE2" w14:paraId="09CC7B84"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00745423" w14:textId="77777777" w:rsidR="00015FE2" w:rsidRPr="00015FE2" w:rsidRDefault="00015FE2" w:rsidP="00015FE2">
            <w:pPr>
              <w:tabs>
                <w:tab w:val="right" w:pos="8640"/>
              </w:tabs>
              <w:spacing w:before="60" w:after="60" w:line="312" w:lineRule="auto"/>
              <w:jc w:val="center"/>
              <w:rPr>
                <w:rFonts w:ascii="Times New Roman" w:hAnsi="Times New Roman"/>
                <w:i/>
                <w:sz w:val="24"/>
                <w:szCs w:val="20"/>
              </w:rPr>
            </w:pPr>
          </w:p>
        </w:tc>
      </w:tr>
    </w:tbl>
    <w:p w14:paraId="03253661" w14:textId="005B1349" w:rsidR="00015FE2" w:rsidRDefault="00015FE2" w:rsidP="00E97740"/>
    <w:p w14:paraId="40FF932A" w14:textId="77777777" w:rsidR="00015FE2" w:rsidRDefault="00015FE2" w:rsidP="00E97740"/>
    <w:p w14:paraId="0E4C3D3E" w14:textId="77777777" w:rsidR="00C70089" w:rsidRDefault="00C70089" w:rsidP="00E97740"/>
    <w:p w14:paraId="7431C30E" w14:textId="77777777" w:rsidR="00E97740" w:rsidRDefault="00E97740" w:rsidP="00E97740">
      <w:pPr>
        <w:rPr>
          <w:rFonts w:ascii="Arial" w:hAnsi="Arial" w:cs="Arial"/>
        </w:rPr>
      </w:pPr>
      <w:r>
        <w:t>2. L</w:t>
      </w:r>
      <w:r>
        <w:rPr>
          <w:rFonts w:ascii="Arial" w:hAnsi="Arial" w:cs="Arial"/>
        </w:rPr>
        <w:t>ịch sử học</w:t>
      </w:r>
    </w:p>
    <w:tbl>
      <w:tblPr>
        <w:tblW w:w="9360" w:type="dxa"/>
        <w:tblInd w:w="108" w:type="dxa"/>
        <w:tbl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insideH w:val="single" w:sz="4" w:space="0" w:color="808080" w:themeColor="text1" w:themeTint="7F"/>
          <w:insideV w:val="single" w:sz="4" w:space="0" w:color="808080" w:themeColor="text1" w:themeTint="7F"/>
        </w:tblBorders>
        <w:tblLook w:val="04A0" w:firstRow="1" w:lastRow="0" w:firstColumn="1" w:lastColumn="0" w:noHBand="0" w:noVBand="1"/>
      </w:tblPr>
      <w:tblGrid>
        <w:gridCol w:w="1007"/>
        <w:gridCol w:w="900"/>
        <w:gridCol w:w="5800"/>
        <w:gridCol w:w="1653"/>
      </w:tblGrid>
      <w:tr w:rsidR="00E97740" w:rsidRPr="00C66919" w14:paraId="109D4DCC" w14:textId="77777777" w:rsidTr="00DA4EA5">
        <w:trPr>
          <w:trHeight w:val="704"/>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3414E700" w14:textId="0BB4A458" w:rsidR="00E97740" w:rsidRPr="00E97740" w:rsidRDefault="00E97740" w:rsidP="002F75CF">
            <w:pPr>
              <w:pStyle w:val="Heading2"/>
              <w:numPr>
                <w:ilvl w:val="0"/>
                <w:numId w:val="0"/>
              </w:numPr>
              <w:rPr>
                <w:lang w:val="vi-VN"/>
              </w:rPr>
            </w:pPr>
            <w:r w:rsidRPr="00C66919">
              <w:t>UC #000</w:t>
            </w:r>
            <w:r>
              <w:rPr>
                <w:lang w:val="vi-VN"/>
              </w:rPr>
              <w:t>09</w:t>
            </w:r>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20EEA8AB" w14:textId="77777777" w:rsidR="00E97740" w:rsidRPr="00703848" w:rsidRDefault="00E97740" w:rsidP="002F75CF">
            <w:pPr>
              <w:pStyle w:val="StyleHeading3NotBold"/>
            </w:pPr>
            <w:r>
              <w:t>XEM LỊCH SỬ HỌC</w:t>
            </w:r>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7EC96E66"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Đ</w:t>
            </w:r>
            <w:r w:rsidRPr="00C66919">
              <w:rPr>
                <w:rFonts w:ascii="Times New Roman" w:hAnsi="Times New Roman"/>
                <w:b/>
                <w:bCs/>
                <w:lang w:val="vi-VN"/>
              </w:rPr>
              <w:t>ộ phức tạp</w:t>
            </w:r>
            <w:r w:rsidRPr="00C66919">
              <w:rPr>
                <w:rFonts w:ascii="Times New Roman" w:hAnsi="Times New Roman"/>
                <w:b/>
                <w:bCs/>
              </w:rPr>
              <w:t xml:space="preserve">: </w:t>
            </w:r>
            <w:r w:rsidRPr="00C66919">
              <w:rPr>
                <w:rFonts w:ascii="Times New Roman" w:hAnsi="Times New Roman"/>
              </w:rPr>
              <w:br/>
            </w:r>
            <w:r w:rsidRPr="00C66919">
              <w:rPr>
                <w:rFonts w:ascii="Times New Roman" w:hAnsi="Times New Roman"/>
                <w:b/>
                <w:bCs/>
              </w:rPr>
              <w:t>Normal</w:t>
            </w:r>
          </w:p>
        </w:tc>
      </w:tr>
      <w:tr w:rsidR="00E97740" w:rsidRPr="00C66919" w14:paraId="2C2C391E" w14:textId="77777777" w:rsidTr="00DA4EA5">
        <w:trPr>
          <w:trHeight w:val="533"/>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DBE3FA1"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Mô tả</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69C105B" w14:textId="77777777" w:rsidR="00E97740" w:rsidRPr="00C66919" w:rsidRDefault="00E97740" w:rsidP="00DA4EA5">
            <w:pPr>
              <w:pStyle w:val="TitlePageField"/>
              <w:rPr>
                <w:rFonts w:ascii="Times New Roman" w:hAnsi="Times New Roman"/>
              </w:rPr>
            </w:pPr>
            <w:r w:rsidRPr="00C66919">
              <w:rPr>
                <w:rFonts w:ascii="Times New Roman" w:hAnsi="Times New Roman"/>
              </w:rPr>
              <w:t xml:space="preserve">Chức năng này cho phép </w:t>
            </w:r>
            <w:r>
              <w:rPr>
                <w:rFonts w:ascii="Times New Roman" w:hAnsi="Times New Roman"/>
              </w:rPr>
              <w:t>Thành viên xem lịch sử học</w:t>
            </w:r>
          </w:p>
        </w:tc>
      </w:tr>
      <w:tr w:rsidR="00E97740" w:rsidRPr="00C66919" w14:paraId="4D51870E" w14:textId="77777777" w:rsidTr="00DA4EA5">
        <w:trPr>
          <w:trHeight w:val="375"/>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3798075F"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Tác nhân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5E5F8853"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Chính</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11FDB691" w14:textId="77777777" w:rsidR="00E97740" w:rsidRPr="00C66919" w:rsidRDefault="00E97740" w:rsidP="00DA4EA5">
            <w:pPr>
              <w:pStyle w:val="TitlePageField"/>
              <w:rPr>
                <w:rFonts w:ascii="Times New Roman" w:hAnsi="Times New Roman"/>
              </w:rPr>
            </w:pPr>
            <w:r>
              <w:rPr>
                <w:rFonts w:ascii="Times New Roman" w:hAnsi="Times New Roman"/>
              </w:rPr>
              <w:t>Thành viên</w:t>
            </w:r>
          </w:p>
        </w:tc>
      </w:tr>
      <w:tr w:rsidR="00E97740" w:rsidRPr="00C66919" w14:paraId="0CF23673" w14:textId="77777777" w:rsidTr="00DA4EA5">
        <w:trPr>
          <w:trHeight w:val="290"/>
        </w:trPr>
        <w:tc>
          <w:tcPr>
            <w:tcW w:w="1007" w:type="dxa"/>
            <w:vMerge/>
          </w:tcPr>
          <w:p w14:paraId="4BB70EA2" w14:textId="77777777" w:rsidR="00E97740" w:rsidRPr="00C66919" w:rsidRDefault="00E97740" w:rsidP="00DA4EA5">
            <w:pPr>
              <w:rPr>
                <w:rFonts w:ascii="Times New Roman" w:hAnsi="Times New Roman"/>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48B941EE"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Phụ</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6232294" w14:textId="77777777" w:rsidR="00E97740" w:rsidRPr="00C66919" w:rsidRDefault="00E97740" w:rsidP="00DA4EA5">
            <w:pPr>
              <w:pStyle w:val="TitlePageField"/>
              <w:rPr>
                <w:rFonts w:ascii="Times New Roman" w:hAnsi="Times New Roman"/>
              </w:rPr>
            </w:pPr>
            <w:r w:rsidRPr="00C66919">
              <w:rPr>
                <w:rFonts w:ascii="Times New Roman" w:hAnsi="Times New Roman"/>
              </w:rPr>
              <w:t>Không có.</w:t>
            </w:r>
          </w:p>
        </w:tc>
      </w:tr>
      <w:tr w:rsidR="00E97740" w:rsidRPr="00C66919" w14:paraId="3E36C6D6" w14:textId="77777777" w:rsidTr="00DA4EA5">
        <w:trPr>
          <w:trHeight w:val="339"/>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431F9379"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Tiền điều kiện</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2D695D8D" w14:textId="77777777" w:rsidR="00E97740" w:rsidRPr="00C66919" w:rsidRDefault="00E97740" w:rsidP="00DA4EA5">
            <w:pPr>
              <w:pStyle w:val="TitlePageField"/>
              <w:rPr>
                <w:rFonts w:ascii="Times New Roman" w:hAnsi="Times New Roman"/>
              </w:rPr>
            </w:pPr>
            <w:r w:rsidRPr="00C66919">
              <w:rPr>
                <w:rFonts w:ascii="Times New Roman" w:hAnsi="Times New Roman"/>
              </w:rPr>
              <w:t>Phải đăng nhập vào HT.</w:t>
            </w:r>
          </w:p>
        </w:tc>
      </w:tr>
      <w:tr w:rsidR="00E97740" w:rsidRPr="00C66919" w14:paraId="732BF069" w14:textId="77777777" w:rsidTr="00DA4EA5">
        <w:trPr>
          <w:trHeight w:val="321"/>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5676C6B3"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Hậu điều kiện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25B19B65" w14:textId="77777777" w:rsidR="00E97740" w:rsidRPr="00C66919" w:rsidRDefault="00E97740" w:rsidP="00DA4EA5">
            <w:pPr>
              <w:pStyle w:val="TitlePageField"/>
              <w:rPr>
                <w:rFonts w:ascii="Times New Roman" w:hAnsi="Times New Roman"/>
                <w:b/>
                <w:bCs/>
              </w:rPr>
            </w:pPr>
            <w:r>
              <w:rPr>
                <w:rFonts w:ascii="Times New Roman" w:hAnsi="Times New Roman"/>
                <w:b/>
                <w:bCs/>
              </w:rPr>
              <w:t>Đã đăng ký khóa học</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29A3276B" w14:textId="77777777" w:rsidR="00E97740" w:rsidRPr="00C66919" w:rsidRDefault="00E97740" w:rsidP="00DA4EA5">
            <w:pPr>
              <w:pStyle w:val="TitlePageField"/>
              <w:rPr>
                <w:rFonts w:ascii="Times New Roman" w:hAnsi="Times New Roman"/>
              </w:rPr>
            </w:pPr>
            <w:r>
              <w:rPr>
                <w:rFonts w:ascii="Times New Roman" w:hAnsi="Times New Roman"/>
              </w:rPr>
              <w:t>Hiển thị danh sách khóa học</w:t>
            </w:r>
          </w:p>
        </w:tc>
      </w:tr>
      <w:tr w:rsidR="00E97740" w:rsidRPr="00C66919" w14:paraId="513012C4" w14:textId="77777777" w:rsidTr="00DA4EA5">
        <w:trPr>
          <w:trHeight w:val="290"/>
        </w:trPr>
        <w:tc>
          <w:tcPr>
            <w:tcW w:w="1007" w:type="dxa"/>
            <w:vMerge/>
          </w:tcPr>
          <w:p w14:paraId="77B2E35A" w14:textId="77777777" w:rsidR="00E97740" w:rsidRPr="00C66919" w:rsidRDefault="00E97740" w:rsidP="00DA4EA5">
            <w:pPr>
              <w:rPr>
                <w:rFonts w:ascii="Times New Roman" w:hAnsi="Times New Roman"/>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24C8F39A" w14:textId="77777777" w:rsidR="00E97740" w:rsidRPr="00C66919" w:rsidRDefault="00E97740" w:rsidP="00DA4EA5">
            <w:pPr>
              <w:pStyle w:val="TitlePageField"/>
              <w:rPr>
                <w:rFonts w:ascii="Times New Roman" w:hAnsi="Times New Roman"/>
                <w:b/>
                <w:bCs/>
              </w:rPr>
            </w:pPr>
            <w:r>
              <w:rPr>
                <w:rFonts w:ascii="Times New Roman" w:hAnsi="Times New Roman"/>
                <w:b/>
                <w:bCs/>
              </w:rPr>
              <w:t>Chưa đăng ký khóa học</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4C3610D1" w14:textId="77777777" w:rsidR="00E97740" w:rsidRPr="00C66919" w:rsidRDefault="00E97740" w:rsidP="00DA4EA5">
            <w:pPr>
              <w:pStyle w:val="TitlePageField"/>
              <w:rPr>
                <w:rFonts w:ascii="Times New Roman" w:hAnsi="Times New Roman"/>
              </w:rPr>
            </w:pPr>
            <w:r>
              <w:rPr>
                <w:rFonts w:ascii="Times New Roman" w:hAnsi="Times New Roman"/>
              </w:rPr>
              <w:t>Thông báo: Bạn chưa đăng ký khóa học</w:t>
            </w:r>
          </w:p>
        </w:tc>
      </w:tr>
      <w:tr w:rsidR="00E97740" w:rsidRPr="00C66919" w14:paraId="6B0DEA32"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3C4CD82C" w14:textId="77777777" w:rsidR="00E97740" w:rsidRPr="00C66919" w:rsidRDefault="00E97740" w:rsidP="00DA4EA5">
            <w:pPr>
              <w:rPr>
                <w:rFonts w:ascii="Times New Roman" w:hAnsi="Times New Roman"/>
                <w:sz w:val="24"/>
              </w:rPr>
            </w:pPr>
            <w:r w:rsidRPr="00C66919">
              <w:rPr>
                <w:rFonts w:ascii="Times New Roman" w:hAnsi="Times New Roman"/>
                <w:sz w:val="24"/>
              </w:rPr>
              <w:t>ĐẶC TẢ CHỨC NĂNG</w:t>
            </w:r>
          </w:p>
        </w:tc>
      </w:tr>
      <w:tr w:rsidR="00E97740" w:rsidRPr="00C66919" w14:paraId="642EFC11"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0FDE74AE" w14:textId="77777777" w:rsidR="00E97740" w:rsidRPr="00C66919" w:rsidRDefault="00E97740" w:rsidP="00DA4EA5">
            <w:pPr>
              <w:pStyle w:val="TitlePageField"/>
              <w:rPr>
                <w:rFonts w:ascii="Times New Roman" w:hAnsi="Times New Roman"/>
              </w:rPr>
            </w:pPr>
            <w:r w:rsidRPr="00C66919">
              <w:rPr>
                <w:rFonts w:ascii="Times New Roman" w:hAnsi="Times New Roman"/>
                <w:b/>
                <w:bCs/>
              </w:rPr>
              <w:t>Luồng sự kiện chính/Kịch bản chính</w:t>
            </w:r>
          </w:p>
        </w:tc>
      </w:tr>
      <w:tr w:rsidR="00E97740" w:rsidRPr="00C66919" w14:paraId="3B81CB44"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7989159A" w14:textId="77777777" w:rsidR="00E97740" w:rsidRPr="00703848" w:rsidRDefault="00E97740" w:rsidP="00DA4EA5">
            <w:pPr>
              <w:rPr>
                <w:rFonts w:ascii="Times New Roman" w:hAnsi="Times New Roman"/>
                <w:sz w:val="24"/>
              </w:rPr>
            </w:pPr>
            <w:r w:rsidRPr="00C66919">
              <w:rPr>
                <w:rFonts w:ascii="Times New Roman" w:hAnsi="Times New Roman"/>
                <w:sz w:val="24"/>
                <w:lang w:val="vi-VN"/>
              </w:rPr>
              <w:t xml:space="preserve">Chức năng này bắt đầu khi </w:t>
            </w:r>
            <w:r>
              <w:rPr>
                <w:rFonts w:ascii="Times New Roman" w:hAnsi="Times New Roman"/>
                <w:sz w:val="24"/>
              </w:rPr>
              <w:t>thành viên muốn xem lịch sử học</w:t>
            </w:r>
          </w:p>
          <w:p w14:paraId="1B0EB7B3" w14:textId="77777777" w:rsidR="00E97740" w:rsidRPr="00C66919" w:rsidRDefault="00E97740" w:rsidP="00DA4EA5">
            <w:pPr>
              <w:pStyle w:val="TitlePageField"/>
              <w:spacing w:before="60" w:after="60"/>
              <w:jc w:val="both"/>
              <w:rPr>
                <w:rFonts w:ascii="Times New Roman" w:hAnsi="Times New Roman"/>
                <w:b/>
                <w:bCs/>
                <w:i/>
                <w:iCs/>
                <w:lang w:val="vi-VN"/>
              </w:rPr>
            </w:pPr>
            <w:r w:rsidRPr="00C66919">
              <w:rPr>
                <w:rFonts w:ascii="Times New Roman" w:hAnsi="Times New Roman"/>
                <w:b/>
                <w:bCs/>
                <w:i/>
                <w:iCs/>
                <w:lang w:val="vi-VN"/>
              </w:rPr>
              <w:t xml:space="preserve">Luồng chính – </w:t>
            </w:r>
            <w:r>
              <w:rPr>
                <w:rFonts w:ascii="Times New Roman" w:hAnsi="Times New Roman"/>
                <w:b/>
                <w:bCs/>
                <w:i/>
                <w:iCs/>
              </w:rPr>
              <w:t>Xem lịch sử học</w:t>
            </w:r>
            <w:r w:rsidRPr="00C66919">
              <w:rPr>
                <w:rFonts w:ascii="Times New Roman" w:hAnsi="Times New Roman"/>
                <w:b/>
                <w:bCs/>
                <w:i/>
                <w:iCs/>
                <w:lang w:val="vi-VN"/>
              </w:rPr>
              <w:t>:</w:t>
            </w:r>
          </w:p>
          <w:p w14:paraId="1EAA0028" w14:textId="77777777" w:rsidR="00E97740" w:rsidRPr="00C66919" w:rsidRDefault="00E97740" w:rsidP="00DE4777">
            <w:pPr>
              <w:pStyle w:val="TitlePageField"/>
              <w:numPr>
                <w:ilvl w:val="0"/>
                <w:numId w:val="14"/>
              </w:numPr>
              <w:spacing w:before="60" w:after="60"/>
              <w:jc w:val="both"/>
              <w:rPr>
                <w:rFonts w:ascii="Times New Roman" w:hAnsi="Times New Roman"/>
                <w:lang w:val="vi-VN"/>
              </w:rPr>
            </w:pPr>
            <w:r>
              <w:rPr>
                <w:rFonts w:ascii="Times New Roman" w:hAnsi="Times New Roman"/>
              </w:rPr>
              <w:t>Thành viên chọn Lịch sử học</w:t>
            </w:r>
          </w:p>
          <w:p w14:paraId="7AD4C5DC" w14:textId="77777777" w:rsidR="00E97740" w:rsidRPr="00C66919" w:rsidRDefault="00E97740" w:rsidP="00DE4777">
            <w:pPr>
              <w:pStyle w:val="TitlePageField"/>
              <w:numPr>
                <w:ilvl w:val="0"/>
                <w:numId w:val="14"/>
              </w:numPr>
              <w:spacing w:before="60" w:after="60"/>
              <w:jc w:val="both"/>
            </w:pPr>
            <w:r w:rsidRPr="00C66919">
              <w:rPr>
                <w:rFonts w:ascii="Times New Roman" w:hAnsi="Times New Roman"/>
                <w:lang w:val="vi-VN"/>
              </w:rPr>
              <w:t xml:space="preserve">HT </w:t>
            </w:r>
            <w:r>
              <w:rPr>
                <w:rFonts w:ascii="Times New Roman" w:hAnsi="Times New Roman"/>
              </w:rPr>
              <w:t>hiển thị danh sách các khóa học</w:t>
            </w:r>
          </w:p>
          <w:p w14:paraId="4FB78620" w14:textId="77777777" w:rsidR="00E97740" w:rsidRDefault="00E97740" w:rsidP="00DE4777">
            <w:pPr>
              <w:pStyle w:val="TitlePageField"/>
              <w:numPr>
                <w:ilvl w:val="0"/>
                <w:numId w:val="14"/>
              </w:numPr>
              <w:spacing w:before="60" w:after="60"/>
              <w:jc w:val="both"/>
              <w:rPr>
                <w:rFonts w:ascii="Times New Roman" w:hAnsi="Times New Roman"/>
              </w:rPr>
            </w:pPr>
            <w:r w:rsidRPr="00703848">
              <w:rPr>
                <w:rFonts w:ascii="Times New Roman" w:hAnsi="Times New Roman"/>
              </w:rPr>
              <w:t xml:space="preserve">Thành viên chọn </w:t>
            </w:r>
            <w:r>
              <w:rPr>
                <w:rFonts w:ascii="Times New Roman" w:hAnsi="Times New Roman"/>
              </w:rPr>
              <w:t>Khóa học cần xem lịch sử</w:t>
            </w:r>
          </w:p>
          <w:p w14:paraId="4EA1678B" w14:textId="77777777" w:rsidR="00E97740" w:rsidRPr="00703848" w:rsidRDefault="00E97740" w:rsidP="00DE4777">
            <w:pPr>
              <w:pStyle w:val="TitlePageField"/>
              <w:numPr>
                <w:ilvl w:val="0"/>
                <w:numId w:val="14"/>
              </w:numPr>
              <w:spacing w:before="60" w:after="60"/>
              <w:jc w:val="both"/>
              <w:rPr>
                <w:rFonts w:ascii="Times New Roman" w:hAnsi="Times New Roman"/>
              </w:rPr>
            </w:pPr>
            <w:r w:rsidRPr="00703848">
              <w:rPr>
                <w:rFonts w:ascii="Times New Roman" w:hAnsi="Times New Roman"/>
              </w:rPr>
              <w:t xml:space="preserve">HT </w:t>
            </w:r>
            <w:r>
              <w:rPr>
                <w:rFonts w:ascii="Times New Roman" w:hAnsi="Times New Roman"/>
              </w:rPr>
              <w:t>hiển thị danh sách bài học</w:t>
            </w:r>
          </w:p>
          <w:p w14:paraId="210E2B3F" w14:textId="77777777" w:rsidR="00E97740" w:rsidRDefault="00E97740" w:rsidP="00DA4EA5">
            <w:pPr>
              <w:pStyle w:val="TitlePageField"/>
              <w:ind w:left="360"/>
              <w:rPr>
                <w:rFonts w:ascii="Times New Roman" w:hAnsi="Times New Roman"/>
              </w:rPr>
            </w:pPr>
            <w:r>
              <w:rPr>
                <w:rFonts w:ascii="Times New Roman" w:hAnsi="Times New Roman"/>
              </w:rPr>
              <w:t>+ Bài học đã học</w:t>
            </w:r>
          </w:p>
          <w:p w14:paraId="379DCB02" w14:textId="77777777" w:rsidR="00E97740" w:rsidRPr="00C66919" w:rsidRDefault="00E97740" w:rsidP="00DA4EA5">
            <w:pPr>
              <w:pStyle w:val="TitlePageField"/>
              <w:ind w:left="360"/>
              <w:rPr>
                <w:rFonts w:ascii="Times New Roman" w:hAnsi="Times New Roman"/>
              </w:rPr>
            </w:pPr>
            <w:r>
              <w:rPr>
                <w:rFonts w:ascii="Times New Roman" w:hAnsi="Times New Roman"/>
              </w:rPr>
              <w:t>+ Điểm số bài tập</w:t>
            </w:r>
          </w:p>
        </w:tc>
      </w:tr>
      <w:tr w:rsidR="00E97740" w:rsidRPr="00C66919" w14:paraId="5EF1A919"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D5FCABD" w14:textId="77777777" w:rsidR="00E97740" w:rsidRPr="00C66919" w:rsidRDefault="00E97740" w:rsidP="00DA4EA5">
            <w:pPr>
              <w:pStyle w:val="TitlePageField"/>
              <w:rPr>
                <w:rFonts w:ascii="Times New Roman" w:hAnsi="Times New Roman"/>
              </w:rPr>
            </w:pPr>
            <w:r w:rsidRPr="00C66919">
              <w:rPr>
                <w:rFonts w:ascii="Times New Roman" w:hAnsi="Times New Roman"/>
                <w:b/>
                <w:bCs/>
              </w:rPr>
              <w:t>Luồng sự kiện phát sinh/Kịch bản phát sin</w:t>
            </w:r>
            <w:r>
              <w:rPr>
                <w:rFonts w:ascii="Times New Roman" w:hAnsi="Times New Roman"/>
                <w:b/>
                <w:bCs/>
              </w:rPr>
              <w:t>h</w:t>
            </w:r>
          </w:p>
        </w:tc>
      </w:tr>
      <w:tr w:rsidR="00E97740" w:rsidRPr="00C66919" w14:paraId="74DC864C"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7F10868" w14:textId="77777777" w:rsidR="00E97740" w:rsidRPr="00C66919" w:rsidRDefault="00E97740" w:rsidP="00DA4EA5">
            <w:pPr>
              <w:pStyle w:val="TitlePageField"/>
              <w:rPr>
                <w:rFonts w:ascii="Times New Roman" w:hAnsi="Times New Roman"/>
              </w:rPr>
            </w:pPr>
            <w:r w:rsidRPr="00C66919">
              <w:rPr>
                <w:rFonts w:ascii="Times New Roman" w:hAnsi="Times New Roman"/>
                <w:b/>
                <w:bCs/>
                <w:lang w:val="vi-VN"/>
              </w:rPr>
              <w:t>MK</w:t>
            </w:r>
            <w:r w:rsidRPr="00C66919">
              <w:rPr>
                <w:rFonts w:ascii="Times New Roman" w:hAnsi="Times New Roman"/>
                <w:b/>
                <w:bCs/>
              </w:rPr>
              <w:t xml:space="preserve"> đã tồn tại</w:t>
            </w:r>
          </w:p>
        </w:tc>
      </w:tr>
      <w:tr w:rsidR="00E97740" w:rsidRPr="00C66919" w14:paraId="1B882D6A" w14:textId="77777777" w:rsidTr="00DA4EA5">
        <w:trPr>
          <w:trHeight w:val="336"/>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4B191003" w14:textId="77777777" w:rsidR="00E97740" w:rsidRPr="00C66919" w:rsidRDefault="00E97740" w:rsidP="00DA4EA5">
            <w:pPr>
              <w:pStyle w:val="TitlePageField"/>
              <w:rPr>
                <w:rFonts w:ascii="Times New Roman" w:hAnsi="Times New Roman"/>
              </w:rPr>
            </w:pPr>
            <w:r w:rsidRPr="00C66919">
              <w:rPr>
                <w:rFonts w:ascii="Times New Roman" w:hAnsi="Times New Roman"/>
              </w:rPr>
              <w:lastRenderedPageBreak/>
              <w:t>HT hủy bỏ thao tác.</w:t>
            </w:r>
          </w:p>
        </w:tc>
      </w:tr>
      <w:tr w:rsidR="00E97740" w:rsidRPr="00C66919" w14:paraId="7123F9A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52430BAE" w14:textId="77777777" w:rsidR="00E97740" w:rsidRPr="00C66919" w:rsidRDefault="00E97740" w:rsidP="00DA4EA5">
            <w:pPr>
              <w:pStyle w:val="TitlePageField"/>
              <w:rPr>
                <w:rFonts w:ascii="Times New Roman" w:hAnsi="Times New Roman"/>
              </w:rPr>
            </w:pPr>
            <w:r w:rsidRPr="00C66919">
              <w:rPr>
                <w:rFonts w:ascii="Times New Roman" w:hAnsi="Times New Roman"/>
                <w:b/>
                <w:bCs/>
              </w:rPr>
              <w:t>Các yêu cầu đặc biệt khác</w:t>
            </w:r>
          </w:p>
        </w:tc>
      </w:tr>
      <w:tr w:rsidR="00E97740" w:rsidRPr="00C66919" w14:paraId="7510C42E"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C2EA8DC" w14:textId="77777777" w:rsidR="00E97740" w:rsidRPr="00C66919" w:rsidRDefault="00E97740" w:rsidP="00DA4EA5">
            <w:pPr>
              <w:pStyle w:val="TitlePageField"/>
              <w:rPr>
                <w:rFonts w:ascii="Times New Roman" w:hAnsi="Times New Roman"/>
              </w:rPr>
            </w:pPr>
            <w:r w:rsidRPr="00C66919">
              <w:rPr>
                <w:rFonts w:ascii="Times New Roman" w:hAnsi="Times New Roman"/>
              </w:rPr>
              <w:t>Không có.</w:t>
            </w:r>
          </w:p>
        </w:tc>
      </w:tr>
      <w:tr w:rsidR="00E97740" w:rsidRPr="00C66919" w14:paraId="691A5D9E"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F4304C3" w14:textId="77777777" w:rsidR="00E97740" w:rsidRPr="00C66919" w:rsidRDefault="00E97740" w:rsidP="00DA4EA5">
            <w:pPr>
              <w:pStyle w:val="TitlePageField"/>
              <w:rPr>
                <w:rFonts w:ascii="Times New Roman" w:hAnsi="Times New Roman"/>
              </w:rPr>
            </w:pPr>
            <w:r w:rsidRPr="00C66919">
              <w:rPr>
                <w:rFonts w:ascii="Times New Roman" w:hAnsi="Times New Roman"/>
                <w:b/>
                <w:bCs/>
              </w:rPr>
              <w:t>Giao diện minh họa</w:t>
            </w:r>
          </w:p>
        </w:tc>
      </w:tr>
      <w:tr w:rsidR="00E97740" w:rsidRPr="00C66919" w14:paraId="632F335C"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679F3E8A" w14:textId="77777777" w:rsidR="00E97740" w:rsidRPr="00C66919" w:rsidRDefault="00E97740" w:rsidP="00E97740">
            <w:pPr>
              <w:pStyle w:val="Caption"/>
            </w:pPr>
          </w:p>
        </w:tc>
      </w:tr>
    </w:tbl>
    <w:p w14:paraId="732CB031" w14:textId="0E507AC5" w:rsidR="00DC531E" w:rsidRDefault="00DC531E" w:rsidP="00D833D5">
      <w:pPr>
        <w:pStyle w:val="BodyText"/>
        <w:rPr>
          <w:lang w:val="vi-VN"/>
        </w:rPr>
      </w:pPr>
    </w:p>
    <w:p w14:paraId="40829622" w14:textId="25FE2861" w:rsidR="00CB0E7C" w:rsidRDefault="00CB0E7C" w:rsidP="00D833D5">
      <w:pPr>
        <w:pStyle w:val="BodyText"/>
      </w:pPr>
      <w:r>
        <w:t>QUAN LY TAI KHOAN</w:t>
      </w: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516EEE" w:rsidRPr="00516EEE" w14:paraId="640C910D"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7B65601" w14:textId="77777777" w:rsidR="00516EEE" w:rsidRPr="00516EEE" w:rsidRDefault="00516EEE" w:rsidP="00516EEE">
            <w:pPr>
              <w:keepNext/>
              <w:tabs>
                <w:tab w:val="right" w:pos="8640"/>
              </w:tabs>
              <w:spacing w:before="120" w:after="60" w:line="360" w:lineRule="auto"/>
              <w:outlineLvl w:val="1"/>
              <w:rPr>
                <w:b/>
                <w:spacing w:val="4"/>
                <w:kern w:val="28"/>
                <w:szCs w:val="20"/>
              </w:rPr>
            </w:pPr>
            <w:r w:rsidRPr="00516EEE">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490E30F1" w14:textId="77777777" w:rsidR="00516EEE" w:rsidRPr="00516EEE" w:rsidRDefault="00516EEE" w:rsidP="00516EEE">
            <w:pPr>
              <w:widowControl w:val="0"/>
              <w:tabs>
                <w:tab w:val="right" w:pos="8640"/>
              </w:tabs>
              <w:spacing w:before="40" w:line="360" w:lineRule="auto"/>
              <w:outlineLvl w:val="2"/>
              <w:rPr>
                <w:rFonts w:ascii="Times New Roman" w:hAnsi="Times New Roman"/>
                <w:b/>
                <w:kern w:val="28"/>
                <w:sz w:val="24"/>
                <w:szCs w:val="20"/>
              </w:rPr>
            </w:pPr>
            <w:r w:rsidRPr="00516EEE">
              <w:rPr>
                <w:rFonts w:ascii="Times New Roman" w:hAnsi="Times New Roman"/>
                <w:b/>
                <w:kern w:val="28"/>
                <w:sz w:val="24"/>
                <w:szCs w:val="20"/>
              </w:rPr>
              <w:t>XÓA TÀI KHOẢN</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40785974" w14:textId="77777777" w:rsidR="00516EEE" w:rsidRPr="00516EEE" w:rsidRDefault="00516EEE" w:rsidP="00516EEE">
            <w:pPr>
              <w:widowControl w:val="0"/>
              <w:tabs>
                <w:tab w:val="right" w:pos="1572"/>
              </w:tabs>
              <w:spacing w:before="60" w:after="60"/>
              <w:jc w:val="both"/>
              <w:rPr>
                <w:rFonts w:ascii="Times New Roman" w:hAnsi="Times New Roman"/>
                <w:b/>
                <w:color w:val="000000"/>
                <w:sz w:val="24"/>
              </w:rPr>
            </w:pPr>
            <w:r w:rsidRPr="00516EEE">
              <w:rPr>
                <w:rFonts w:ascii="Times New Roman" w:hAnsi="Times New Roman"/>
                <w:b/>
                <w:color w:val="000000"/>
                <w:sz w:val="24"/>
              </w:rPr>
              <w:t>Đ</w:t>
            </w:r>
            <w:r w:rsidRPr="00516EEE">
              <w:rPr>
                <w:rFonts w:ascii="Times New Roman" w:hAnsi="Times New Roman"/>
                <w:b/>
                <w:color w:val="000000"/>
                <w:sz w:val="24"/>
                <w:lang w:val="vi-VN"/>
              </w:rPr>
              <w:t>ộ phức tạp</w:t>
            </w:r>
            <w:r w:rsidRPr="00516EEE">
              <w:rPr>
                <w:rFonts w:ascii="Times New Roman" w:hAnsi="Times New Roman"/>
                <w:b/>
                <w:color w:val="000000"/>
                <w:sz w:val="24"/>
              </w:rPr>
              <w:t xml:space="preserve">: </w:t>
            </w:r>
            <w:r w:rsidRPr="00516EEE">
              <w:rPr>
                <w:rFonts w:ascii="Times New Roman" w:hAnsi="Times New Roman"/>
                <w:b/>
                <w:color w:val="000000"/>
                <w:sz w:val="24"/>
              </w:rPr>
              <w:br/>
              <w:t>Normal</w:t>
            </w:r>
          </w:p>
        </w:tc>
      </w:tr>
      <w:tr w:rsidR="00516EEE" w:rsidRPr="00516EEE" w14:paraId="61DD78B4"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1259EBA"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B471AD7" w14:textId="77777777" w:rsidR="00516EEE" w:rsidRPr="00516EEE" w:rsidRDefault="00516EEE" w:rsidP="00516EEE">
            <w:pPr>
              <w:widowControl w:val="0"/>
              <w:spacing w:before="60" w:after="60"/>
              <w:jc w:val="both"/>
              <w:rPr>
                <w:rFonts w:ascii="Times New Roman" w:hAnsi="Times New Roman"/>
                <w:color w:val="000000"/>
                <w:sz w:val="24"/>
              </w:rPr>
            </w:pPr>
            <w:r w:rsidRPr="00516EEE">
              <w:rPr>
                <w:rFonts w:ascii="Times New Roman" w:hAnsi="Times New Roman"/>
                <w:color w:val="000000"/>
                <w:sz w:val="24"/>
              </w:rPr>
              <w:t>HT cho phép admin xóa tài khoản đã tồn tại</w:t>
            </w:r>
          </w:p>
        </w:tc>
      </w:tr>
      <w:tr w:rsidR="00516EEE" w:rsidRPr="00516EEE" w14:paraId="6B4533EB"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6C7FFD"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576C448"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854E0E9"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Tác nhân</w:t>
            </w:r>
          </w:p>
        </w:tc>
      </w:tr>
      <w:tr w:rsidR="00516EEE" w:rsidRPr="00516EEE" w14:paraId="39F5040A" w14:textId="77777777" w:rsidTr="006255C6">
        <w:trPr>
          <w:trHeight w:val="290"/>
        </w:trPr>
        <w:tc>
          <w:tcPr>
            <w:tcW w:w="1007" w:type="dxa"/>
            <w:vMerge/>
            <w:vAlign w:val="center"/>
            <w:hideMark/>
          </w:tcPr>
          <w:p w14:paraId="58E5A027" w14:textId="77777777" w:rsidR="00516EEE" w:rsidRPr="00516EEE" w:rsidRDefault="00516EEE" w:rsidP="00516EEE">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3DD3A7"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AEDA58D" w14:textId="77777777" w:rsidR="00516EEE" w:rsidRPr="00516EEE" w:rsidRDefault="00516EEE" w:rsidP="00516EEE">
            <w:pPr>
              <w:widowControl w:val="0"/>
              <w:spacing w:before="60" w:after="60"/>
              <w:jc w:val="both"/>
              <w:rPr>
                <w:rFonts w:ascii="Times New Roman" w:hAnsi="Times New Roman"/>
                <w:color w:val="000000"/>
                <w:sz w:val="24"/>
              </w:rPr>
            </w:pPr>
          </w:p>
        </w:tc>
      </w:tr>
      <w:tr w:rsidR="00516EEE" w:rsidRPr="00516EEE" w14:paraId="2F3D02B1"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7A8CA2E"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160F251" w14:textId="77777777" w:rsidR="00516EEE" w:rsidRPr="00516EEE" w:rsidRDefault="00516EEE" w:rsidP="00516EEE">
            <w:pPr>
              <w:widowControl w:val="0"/>
              <w:spacing w:before="60" w:after="60"/>
              <w:jc w:val="both"/>
              <w:rPr>
                <w:rFonts w:ascii="Times New Roman" w:hAnsi="Times New Roman"/>
                <w:color w:val="000000"/>
                <w:sz w:val="24"/>
              </w:rPr>
            </w:pPr>
            <w:r w:rsidRPr="00516EEE">
              <w:rPr>
                <w:rFonts w:ascii="Times New Roman" w:hAnsi="Times New Roman"/>
                <w:color w:val="000000"/>
                <w:sz w:val="24"/>
              </w:rPr>
              <w:t>Cần phải có tài khoản đăng nhập hệ thống với quyền Admin</w:t>
            </w:r>
          </w:p>
        </w:tc>
      </w:tr>
      <w:tr w:rsidR="00516EEE" w:rsidRPr="00516EEE" w14:paraId="19D9B28C"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9CFE1E"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CD991E"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977F408"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Hậu điều kiện</w:t>
            </w:r>
          </w:p>
        </w:tc>
      </w:tr>
      <w:tr w:rsidR="00516EEE" w:rsidRPr="00516EEE" w14:paraId="4F9EA47D" w14:textId="77777777" w:rsidTr="006255C6">
        <w:trPr>
          <w:trHeight w:val="290"/>
        </w:trPr>
        <w:tc>
          <w:tcPr>
            <w:tcW w:w="1007" w:type="dxa"/>
            <w:vMerge/>
            <w:vAlign w:val="center"/>
            <w:hideMark/>
          </w:tcPr>
          <w:p w14:paraId="4FA35DF4" w14:textId="77777777" w:rsidR="00516EEE" w:rsidRPr="00516EEE" w:rsidRDefault="00516EEE" w:rsidP="00516EEE">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584337" w14:textId="77777777" w:rsidR="00516EEE" w:rsidRPr="00516EEE" w:rsidRDefault="00516EEE" w:rsidP="00516EEE">
            <w:pPr>
              <w:widowControl w:val="0"/>
              <w:spacing w:before="60" w:after="60"/>
              <w:ind w:right="-108"/>
              <w:jc w:val="both"/>
              <w:rPr>
                <w:rFonts w:ascii="Times New Roman" w:hAnsi="Times New Roman"/>
                <w:b/>
                <w:color w:val="000000"/>
                <w:sz w:val="24"/>
              </w:rPr>
            </w:pPr>
            <w:r w:rsidRPr="00516EEE">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A176C32" w14:textId="77777777" w:rsidR="00516EEE" w:rsidRPr="00516EEE" w:rsidRDefault="00516EEE" w:rsidP="00516EEE">
            <w:pPr>
              <w:widowControl w:val="0"/>
              <w:spacing w:before="60" w:after="60"/>
              <w:jc w:val="both"/>
              <w:rPr>
                <w:rFonts w:ascii="Times New Roman" w:hAnsi="Times New Roman"/>
                <w:color w:val="000000"/>
                <w:sz w:val="24"/>
              </w:rPr>
            </w:pPr>
          </w:p>
        </w:tc>
      </w:tr>
      <w:tr w:rsidR="00516EEE" w:rsidRPr="00516EEE" w14:paraId="22DD7E9B"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4191F96" w14:textId="77777777" w:rsidR="00516EEE" w:rsidRPr="00516EEE" w:rsidRDefault="00516EEE" w:rsidP="00516EEE">
            <w:pPr>
              <w:jc w:val="both"/>
              <w:rPr>
                <w:rFonts w:ascii="Times New Roman" w:hAnsi="Times New Roman"/>
                <w:sz w:val="24"/>
              </w:rPr>
            </w:pPr>
            <w:r w:rsidRPr="00516EEE">
              <w:rPr>
                <w:rFonts w:ascii="Times New Roman" w:hAnsi="Times New Roman"/>
                <w:sz w:val="24"/>
              </w:rPr>
              <w:t>ĐẶC TẢ CHỨC NĂNG</w:t>
            </w:r>
          </w:p>
        </w:tc>
      </w:tr>
      <w:tr w:rsidR="00516EEE" w:rsidRPr="00516EEE" w14:paraId="39309FB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64ED43B" w14:textId="77777777" w:rsidR="00516EEE" w:rsidRPr="00516EEE" w:rsidRDefault="00516EEE" w:rsidP="00516EEE">
            <w:pPr>
              <w:widowControl w:val="0"/>
              <w:spacing w:before="60" w:after="60"/>
              <w:jc w:val="both"/>
              <w:rPr>
                <w:rFonts w:ascii="Times New Roman" w:hAnsi="Times New Roman"/>
                <w:color w:val="000000"/>
                <w:sz w:val="24"/>
              </w:rPr>
            </w:pPr>
            <w:r w:rsidRPr="00516EEE">
              <w:rPr>
                <w:rFonts w:ascii="Times New Roman" w:hAnsi="Times New Roman"/>
                <w:b/>
                <w:color w:val="000000"/>
                <w:sz w:val="24"/>
              </w:rPr>
              <w:t>Luồng sự kiện chính/Kịch bản chính</w:t>
            </w:r>
          </w:p>
        </w:tc>
      </w:tr>
      <w:tr w:rsidR="00516EEE" w:rsidRPr="00516EEE" w14:paraId="67E137AF"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96B355A" w14:textId="77777777" w:rsidR="00516EEE" w:rsidRPr="00516EEE" w:rsidRDefault="00516EEE" w:rsidP="00516EEE">
            <w:pPr>
              <w:widowControl w:val="0"/>
              <w:spacing w:before="60" w:after="60"/>
              <w:jc w:val="both"/>
              <w:rPr>
                <w:rFonts w:ascii="Times New Roman" w:hAnsi="Times New Roman"/>
                <w:b/>
                <w:i/>
                <w:color w:val="000000"/>
                <w:sz w:val="24"/>
              </w:rPr>
            </w:pPr>
            <w:r w:rsidRPr="00516EEE">
              <w:rPr>
                <w:rFonts w:ascii="Times New Roman" w:hAnsi="Times New Roman"/>
                <w:b/>
                <w:i/>
                <w:color w:val="000000"/>
                <w:sz w:val="24"/>
              </w:rPr>
              <w:t>Luồng chính:</w:t>
            </w:r>
          </w:p>
          <w:p w14:paraId="40EA6E53" w14:textId="77777777" w:rsidR="00516EEE" w:rsidRPr="00516EEE" w:rsidRDefault="00516EEE" w:rsidP="00516EEE">
            <w:pPr>
              <w:widowControl w:val="0"/>
              <w:numPr>
                <w:ilvl w:val="0"/>
                <w:numId w:val="23"/>
              </w:numPr>
              <w:spacing w:before="60" w:after="60" w:line="259" w:lineRule="auto"/>
              <w:jc w:val="both"/>
              <w:rPr>
                <w:rFonts w:ascii="Times New Roman" w:hAnsi="Times New Roman"/>
                <w:color w:val="000000"/>
                <w:sz w:val="24"/>
              </w:rPr>
            </w:pPr>
            <w:r w:rsidRPr="00516EEE">
              <w:rPr>
                <w:rFonts w:ascii="Times New Roman" w:hAnsi="Times New Roman"/>
                <w:color w:val="000000"/>
                <w:sz w:val="24"/>
              </w:rPr>
              <w:t>Admin đăng nhập hệ thống với quyền quản trị viên</w:t>
            </w:r>
          </w:p>
          <w:p w14:paraId="7C973B91" w14:textId="77777777" w:rsidR="00516EEE" w:rsidRPr="00516EEE" w:rsidRDefault="00516EEE" w:rsidP="00516EEE">
            <w:pPr>
              <w:widowControl w:val="0"/>
              <w:numPr>
                <w:ilvl w:val="0"/>
                <w:numId w:val="23"/>
              </w:numPr>
              <w:spacing w:before="60" w:after="60" w:line="259" w:lineRule="auto"/>
              <w:jc w:val="both"/>
              <w:rPr>
                <w:rFonts w:ascii="Times New Roman" w:hAnsi="Times New Roman"/>
                <w:color w:val="000000"/>
                <w:sz w:val="24"/>
              </w:rPr>
            </w:pPr>
            <w:r w:rsidRPr="00516EEE">
              <w:rPr>
                <w:rFonts w:ascii="Times New Roman" w:hAnsi="Times New Roman"/>
                <w:color w:val="000000"/>
                <w:sz w:val="24"/>
              </w:rPr>
              <w:t>Admin chọn danh mục tài khoản</w:t>
            </w:r>
          </w:p>
          <w:p w14:paraId="50D52C93" w14:textId="77777777" w:rsidR="00516EEE" w:rsidRPr="00516EEE" w:rsidRDefault="00516EEE" w:rsidP="00516EEE">
            <w:pPr>
              <w:widowControl w:val="0"/>
              <w:numPr>
                <w:ilvl w:val="0"/>
                <w:numId w:val="23"/>
              </w:numPr>
              <w:spacing w:before="60" w:after="60" w:line="259" w:lineRule="auto"/>
              <w:jc w:val="both"/>
              <w:rPr>
                <w:rFonts w:ascii="Times New Roman" w:hAnsi="Times New Roman"/>
                <w:color w:val="000000"/>
                <w:sz w:val="24"/>
              </w:rPr>
            </w:pPr>
            <w:r w:rsidRPr="00516EEE">
              <w:rPr>
                <w:rFonts w:ascii="Times New Roman" w:hAnsi="Times New Roman"/>
                <w:color w:val="000000"/>
                <w:sz w:val="24"/>
              </w:rPr>
              <w:t>Giao diện danh sách các tài khoản được hiển thị</w:t>
            </w:r>
          </w:p>
          <w:p w14:paraId="1D1BE9D5" w14:textId="77777777" w:rsidR="00516EEE" w:rsidRPr="00516EEE" w:rsidRDefault="00516EEE" w:rsidP="00516EEE">
            <w:pPr>
              <w:widowControl w:val="0"/>
              <w:numPr>
                <w:ilvl w:val="0"/>
                <w:numId w:val="23"/>
              </w:numPr>
              <w:spacing w:before="60" w:after="60" w:line="259" w:lineRule="auto"/>
              <w:jc w:val="both"/>
              <w:rPr>
                <w:rFonts w:ascii="Times New Roman" w:hAnsi="Times New Roman"/>
                <w:color w:val="000000"/>
                <w:sz w:val="24"/>
              </w:rPr>
            </w:pPr>
            <w:r w:rsidRPr="00516EEE">
              <w:rPr>
                <w:rFonts w:ascii="Times New Roman" w:hAnsi="Times New Roman"/>
                <w:color w:val="000000"/>
                <w:sz w:val="24"/>
              </w:rPr>
              <w:t>Admin chọn chức năng xóa tài khoản</w:t>
            </w:r>
          </w:p>
          <w:p w14:paraId="52E64F78" w14:textId="77777777" w:rsidR="00516EEE" w:rsidRPr="00516EEE" w:rsidRDefault="00516EEE" w:rsidP="00516EEE">
            <w:pPr>
              <w:widowControl w:val="0"/>
              <w:numPr>
                <w:ilvl w:val="0"/>
                <w:numId w:val="23"/>
              </w:numPr>
              <w:spacing w:before="60" w:after="60" w:line="259" w:lineRule="auto"/>
              <w:jc w:val="both"/>
              <w:rPr>
                <w:rFonts w:ascii="Times New Roman" w:hAnsi="Times New Roman"/>
                <w:color w:val="000000"/>
                <w:sz w:val="24"/>
              </w:rPr>
            </w:pPr>
            <w:r w:rsidRPr="00516EEE">
              <w:rPr>
                <w:rFonts w:ascii="Times New Roman" w:hAnsi="Times New Roman"/>
                <w:color w:val="000000"/>
                <w:sz w:val="24"/>
              </w:rPr>
              <w:t>Admin click vào nút xóa tài khoản tương ứng trên bảng danh sách các tài khoản</w:t>
            </w:r>
          </w:p>
          <w:p w14:paraId="6883862F" w14:textId="77777777" w:rsidR="00516EEE" w:rsidRPr="00516EEE" w:rsidRDefault="00516EEE" w:rsidP="00516EEE">
            <w:pPr>
              <w:widowControl w:val="0"/>
              <w:numPr>
                <w:ilvl w:val="0"/>
                <w:numId w:val="23"/>
              </w:numPr>
              <w:spacing w:before="60" w:after="60" w:line="259" w:lineRule="auto"/>
              <w:jc w:val="both"/>
              <w:rPr>
                <w:rFonts w:ascii="Times New Roman" w:hAnsi="Times New Roman"/>
                <w:color w:val="000000"/>
                <w:sz w:val="24"/>
              </w:rPr>
            </w:pPr>
            <w:r w:rsidRPr="00516EEE">
              <w:rPr>
                <w:rFonts w:ascii="Times New Roman" w:hAnsi="Times New Roman"/>
                <w:color w:val="000000"/>
                <w:sz w:val="24"/>
              </w:rPr>
              <w:t>Hộp thoại xác nhận yêu cầu xóa sẽ hiển thị</w:t>
            </w:r>
          </w:p>
          <w:p w14:paraId="18BF9FE1" w14:textId="77777777" w:rsidR="00516EEE" w:rsidRPr="00516EEE" w:rsidRDefault="00516EEE" w:rsidP="00516EEE">
            <w:pPr>
              <w:widowControl w:val="0"/>
              <w:numPr>
                <w:ilvl w:val="0"/>
                <w:numId w:val="23"/>
              </w:numPr>
              <w:spacing w:before="60" w:after="60" w:line="259" w:lineRule="auto"/>
              <w:jc w:val="both"/>
              <w:rPr>
                <w:rFonts w:ascii="Times New Roman" w:hAnsi="Times New Roman"/>
                <w:color w:val="000000"/>
                <w:sz w:val="24"/>
              </w:rPr>
            </w:pPr>
            <w:r w:rsidRPr="00516EEE">
              <w:rPr>
                <w:rFonts w:ascii="Times New Roman" w:hAnsi="Times New Roman"/>
                <w:color w:val="000000"/>
                <w:sz w:val="24"/>
              </w:rPr>
              <w:t>Admin chọn xác nhận</w:t>
            </w:r>
          </w:p>
          <w:p w14:paraId="0A65364F" w14:textId="77777777" w:rsidR="00516EEE" w:rsidRPr="00516EEE" w:rsidRDefault="00516EEE" w:rsidP="00516EEE">
            <w:pPr>
              <w:widowControl w:val="0"/>
              <w:numPr>
                <w:ilvl w:val="0"/>
                <w:numId w:val="23"/>
              </w:numPr>
              <w:spacing w:before="60" w:after="60" w:line="259" w:lineRule="auto"/>
              <w:jc w:val="both"/>
              <w:rPr>
                <w:rFonts w:ascii="Times New Roman" w:hAnsi="Times New Roman"/>
                <w:color w:val="000000"/>
                <w:sz w:val="24"/>
              </w:rPr>
            </w:pPr>
            <w:r w:rsidRPr="00516EEE">
              <w:rPr>
                <w:rFonts w:ascii="Times New Roman" w:hAnsi="Times New Roman"/>
                <w:color w:val="000000"/>
                <w:sz w:val="24"/>
              </w:rPr>
              <w:t>Thông tin tài khoản vừa xóa sẽ biến mất trên bảng danh sách các tài khoản</w:t>
            </w:r>
          </w:p>
        </w:tc>
      </w:tr>
      <w:tr w:rsidR="00516EEE" w:rsidRPr="00516EEE" w14:paraId="25C8F09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221D40" w14:textId="77777777" w:rsidR="00516EEE" w:rsidRPr="00516EEE" w:rsidRDefault="00516EEE" w:rsidP="00516EEE">
            <w:pPr>
              <w:widowControl w:val="0"/>
              <w:spacing w:before="60" w:after="60"/>
              <w:jc w:val="both"/>
              <w:rPr>
                <w:rFonts w:ascii="Times New Roman" w:hAnsi="Times New Roman"/>
                <w:color w:val="000000"/>
                <w:sz w:val="24"/>
              </w:rPr>
            </w:pPr>
            <w:r w:rsidRPr="00516EEE">
              <w:rPr>
                <w:rFonts w:ascii="Times New Roman" w:hAnsi="Times New Roman"/>
                <w:b/>
                <w:color w:val="000000"/>
                <w:sz w:val="24"/>
              </w:rPr>
              <w:t>Luồng sự kiện phát sinh/Kịch bản phát sinh</w:t>
            </w:r>
          </w:p>
        </w:tc>
      </w:tr>
      <w:tr w:rsidR="00516EEE" w:rsidRPr="00516EEE" w14:paraId="367E5BD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C20674" w14:textId="77777777" w:rsidR="00516EEE" w:rsidRPr="00516EEE" w:rsidRDefault="00516EEE" w:rsidP="00516EEE">
            <w:pPr>
              <w:widowControl w:val="0"/>
              <w:spacing w:before="60" w:after="60"/>
              <w:jc w:val="both"/>
              <w:rPr>
                <w:rFonts w:ascii="Times New Roman" w:hAnsi="Times New Roman"/>
                <w:color w:val="000000"/>
                <w:sz w:val="24"/>
              </w:rPr>
            </w:pPr>
            <w:r w:rsidRPr="00516EEE">
              <w:rPr>
                <w:rFonts w:ascii="Times New Roman" w:hAnsi="Times New Roman"/>
                <w:b/>
                <w:color w:val="000000"/>
                <w:sz w:val="24"/>
              </w:rPr>
              <w:t>Các yêu cầu đặc biệt khác</w:t>
            </w:r>
          </w:p>
        </w:tc>
      </w:tr>
      <w:tr w:rsidR="00516EEE" w:rsidRPr="00516EEE" w14:paraId="029CE49E"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28954C4D" w14:textId="77777777" w:rsidR="00516EEE" w:rsidRPr="00516EEE" w:rsidRDefault="00516EEE" w:rsidP="00516EEE">
            <w:pPr>
              <w:widowControl w:val="0"/>
              <w:spacing w:before="60" w:after="60"/>
              <w:jc w:val="both"/>
              <w:rPr>
                <w:rFonts w:ascii="Times New Roman" w:hAnsi="Times New Roman"/>
                <w:color w:val="000000"/>
                <w:sz w:val="24"/>
              </w:rPr>
            </w:pPr>
            <w:r w:rsidRPr="00516EEE">
              <w:rPr>
                <w:rFonts w:ascii="Times New Roman" w:hAnsi="Times New Roman"/>
                <w:color w:val="000000"/>
                <w:sz w:val="24"/>
              </w:rPr>
              <w:t>Không có</w:t>
            </w:r>
          </w:p>
        </w:tc>
      </w:tr>
      <w:tr w:rsidR="00516EEE" w:rsidRPr="00516EEE" w14:paraId="5A4DD0E0"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FB2F2E" w14:textId="77777777" w:rsidR="00516EEE" w:rsidRPr="00516EEE" w:rsidRDefault="00516EEE" w:rsidP="00516EEE">
            <w:pPr>
              <w:widowControl w:val="0"/>
              <w:spacing w:before="60" w:after="60"/>
              <w:jc w:val="both"/>
              <w:rPr>
                <w:rFonts w:ascii="Times New Roman" w:hAnsi="Times New Roman"/>
                <w:color w:val="000000"/>
                <w:sz w:val="24"/>
              </w:rPr>
            </w:pPr>
            <w:r w:rsidRPr="00516EEE">
              <w:rPr>
                <w:rFonts w:ascii="Times New Roman" w:hAnsi="Times New Roman"/>
                <w:b/>
                <w:color w:val="000000"/>
                <w:sz w:val="24"/>
              </w:rPr>
              <w:t>Giao diện minh họa</w:t>
            </w:r>
          </w:p>
        </w:tc>
      </w:tr>
      <w:tr w:rsidR="00516EEE" w:rsidRPr="00516EEE" w14:paraId="6CCEECDC"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7653180F" w14:textId="77777777" w:rsidR="00516EEE" w:rsidRPr="00516EEE" w:rsidRDefault="00516EEE" w:rsidP="00516EEE">
            <w:pPr>
              <w:tabs>
                <w:tab w:val="right" w:pos="8640"/>
              </w:tabs>
              <w:spacing w:before="60" w:after="60" w:line="312" w:lineRule="auto"/>
              <w:jc w:val="center"/>
              <w:rPr>
                <w:rFonts w:ascii="Times New Roman" w:hAnsi="Times New Roman"/>
                <w:i/>
                <w:sz w:val="24"/>
                <w:szCs w:val="20"/>
              </w:rPr>
            </w:pPr>
          </w:p>
        </w:tc>
      </w:tr>
    </w:tbl>
    <w:p w14:paraId="225FC6F7" w14:textId="40D69DF1" w:rsidR="00516EEE" w:rsidRDefault="00516EEE" w:rsidP="00D833D5">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DA4A89" w:rsidRPr="004E72F0" w14:paraId="2D3F72C3"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1C1CFA"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lastRenderedPageBreak/>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7D905791"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VÔ HIỆU HÓA TÀI KHOẢN</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257C5116"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Đ</w:t>
            </w:r>
            <w:r w:rsidRPr="004E72F0">
              <w:rPr>
                <w:rFonts w:ascii="Times New Roman" w:eastAsia="Calibri" w:hAnsi="Times New Roman"/>
                <w:b/>
                <w:szCs w:val="22"/>
                <w:lang w:val="vi-VN"/>
              </w:rPr>
              <w:t>ộ phức tạp</w:t>
            </w:r>
            <w:r w:rsidRPr="004E72F0">
              <w:rPr>
                <w:rFonts w:ascii="Times New Roman" w:eastAsia="Calibri" w:hAnsi="Times New Roman"/>
                <w:b/>
                <w:szCs w:val="22"/>
              </w:rPr>
              <w:t xml:space="preserve">: </w:t>
            </w:r>
            <w:r w:rsidRPr="004E72F0">
              <w:rPr>
                <w:rFonts w:ascii="Times New Roman" w:eastAsia="Calibri" w:hAnsi="Times New Roman"/>
                <w:b/>
                <w:szCs w:val="22"/>
              </w:rPr>
              <w:br/>
              <w:t>Normal</w:t>
            </w:r>
          </w:p>
        </w:tc>
      </w:tr>
      <w:tr w:rsidR="00DA4A89" w:rsidRPr="004E72F0" w14:paraId="611A6B0D"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227E66"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4580DE9"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szCs w:val="22"/>
              </w:rPr>
              <w:t>HT cho phép admin vô hiệu hóa tài khoản đã tồn tại</w:t>
            </w:r>
          </w:p>
        </w:tc>
      </w:tr>
      <w:tr w:rsidR="00DA4A89" w:rsidRPr="004E72F0" w14:paraId="3E62B029"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89AF88"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1FDE22"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F997D23"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Tác nhân</w:t>
            </w:r>
          </w:p>
        </w:tc>
      </w:tr>
      <w:tr w:rsidR="00DA4A89" w:rsidRPr="004E72F0" w14:paraId="17B7CD59" w14:textId="77777777" w:rsidTr="006255C6">
        <w:trPr>
          <w:trHeight w:val="290"/>
        </w:trPr>
        <w:tc>
          <w:tcPr>
            <w:tcW w:w="1007" w:type="dxa"/>
            <w:vMerge/>
            <w:vAlign w:val="center"/>
            <w:hideMark/>
          </w:tcPr>
          <w:p w14:paraId="6B0CE5E4" w14:textId="77777777" w:rsidR="00DA4A89" w:rsidRPr="004E72F0" w:rsidRDefault="00DA4A89" w:rsidP="00DA4A89">
            <w:pPr>
              <w:spacing w:after="160" w:line="259" w:lineRule="auto"/>
              <w:rPr>
                <w:rFonts w:ascii="Times New Roman" w:eastAsia="Calibri" w:hAnsi="Times New Roman"/>
                <w:b/>
                <w:szCs w:val="22"/>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8DC433A"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50BFB62" w14:textId="77777777" w:rsidR="00DA4A89" w:rsidRPr="004E72F0" w:rsidRDefault="00DA4A89" w:rsidP="00DA4A89">
            <w:pPr>
              <w:spacing w:after="160" w:line="259" w:lineRule="auto"/>
              <w:rPr>
                <w:rFonts w:ascii="Times New Roman" w:eastAsia="Calibri" w:hAnsi="Times New Roman"/>
                <w:szCs w:val="22"/>
              </w:rPr>
            </w:pPr>
          </w:p>
        </w:tc>
      </w:tr>
      <w:tr w:rsidR="00DA4A89" w:rsidRPr="004E72F0" w14:paraId="3E2A8661"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4D94A5"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84C3218"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szCs w:val="22"/>
              </w:rPr>
              <w:t>Cần phải có tài khoản đăng nhập hệ thống với quyền Admin</w:t>
            </w:r>
          </w:p>
        </w:tc>
      </w:tr>
      <w:tr w:rsidR="00DA4A89" w:rsidRPr="004E72F0" w14:paraId="20A190E7"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0721D68"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DED8A0"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42954A8"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Hậu điều kiện</w:t>
            </w:r>
          </w:p>
        </w:tc>
      </w:tr>
      <w:tr w:rsidR="00DA4A89" w:rsidRPr="004E72F0" w14:paraId="4A66D8BB" w14:textId="77777777" w:rsidTr="006255C6">
        <w:trPr>
          <w:trHeight w:val="290"/>
        </w:trPr>
        <w:tc>
          <w:tcPr>
            <w:tcW w:w="1007" w:type="dxa"/>
            <w:vMerge/>
            <w:vAlign w:val="center"/>
            <w:hideMark/>
          </w:tcPr>
          <w:p w14:paraId="7140C43C" w14:textId="77777777" w:rsidR="00DA4A89" w:rsidRPr="004E72F0" w:rsidRDefault="00DA4A89" w:rsidP="00DA4A89">
            <w:pPr>
              <w:spacing w:after="160" w:line="259" w:lineRule="auto"/>
              <w:rPr>
                <w:rFonts w:ascii="Times New Roman" w:eastAsia="Calibri" w:hAnsi="Times New Roman"/>
                <w:b/>
                <w:szCs w:val="22"/>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B5153A"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9FC2D69" w14:textId="77777777" w:rsidR="00DA4A89" w:rsidRPr="004E72F0" w:rsidRDefault="00DA4A89" w:rsidP="00DA4A89">
            <w:pPr>
              <w:spacing w:after="160" w:line="259" w:lineRule="auto"/>
              <w:rPr>
                <w:rFonts w:ascii="Times New Roman" w:eastAsia="Calibri" w:hAnsi="Times New Roman"/>
                <w:szCs w:val="22"/>
              </w:rPr>
            </w:pPr>
          </w:p>
        </w:tc>
      </w:tr>
      <w:tr w:rsidR="00DA4A89" w:rsidRPr="004E72F0" w14:paraId="0969633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69551A0"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szCs w:val="22"/>
              </w:rPr>
              <w:t>ĐẶC TẢ CHỨC NĂNG</w:t>
            </w:r>
          </w:p>
        </w:tc>
      </w:tr>
      <w:tr w:rsidR="00DA4A89" w:rsidRPr="004E72F0" w14:paraId="156AF1D8"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0FBA4D"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b/>
                <w:szCs w:val="22"/>
              </w:rPr>
              <w:t>Luồng sự kiện chính/Kịch bản chính</w:t>
            </w:r>
          </w:p>
        </w:tc>
      </w:tr>
      <w:tr w:rsidR="00DA4A89" w:rsidRPr="004E72F0" w14:paraId="4381A5A3"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42CCA517" w14:textId="77777777" w:rsidR="00DA4A89" w:rsidRPr="004E72F0" w:rsidRDefault="00DA4A89" w:rsidP="00DA4A89">
            <w:pPr>
              <w:spacing w:after="160" w:line="259" w:lineRule="auto"/>
              <w:rPr>
                <w:rFonts w:ascii="Times New Roman" w:eastAsia="Calibri" w:hAnsi="Times New Roman"/>
                <w:b/>
                <w:i/>
                <w:szCs w:val="22"/>
              </w:rPr>
            </w:pPr>
            <w:r w:rsidRPr="004E72F0">
              <w:rPr>
                <w:rFonts w:ascii="Times New Roman" w:eastAsia="Calibri" w:hAnsi="Times New Roman"/>
                <w:b/>
                <w:i/>
                <w:szCs w:val="22"/>
              </w:rPr>
              <w:t>Luồng chính:</w:t>
            </w:r>
          </w:p>
          <w:p w14:paraId="3FE630FB" w14:textId="77777777" w:rsidR="00DA4A89" w:rsidRPr="004E72F0" w:rsidRDefault="00DA4A89" w:rsidP="00DA4A89">
            <w:pPr>
              <w:numPr>
                <w:ilvl w:val="0"/>
                <w:numId w:val="24"/>
              </w:numPr>
              <w:spacing w:after="160" w:line="259" w:lineRule="auto"/>
              <w:rPr>
                <w:rFonts w:ascii="Times New Roman" w:eastAsia="Calibri" w:hAnsi="Times New Roman"/>
                <w:szCs w:val="22"/>
              </w:rPr>
            </w:pPr>
            <w:r w:rsidRPr="004E72F0">
              <w:rPr>
                <w:rFonts w:ascii="Times New Roman" w:eastAsia="Calibri" w:hAnsi="Times New Roman"/>
                <w:szCs w:val="22"/>
              </w:rPr>
              <w:t>Admin đăng nhập hệ thống với quyền quản trị viên</w:t>
            </w:r>
          </w:p>
          <w:p w14:paraId="7CF1EDEA" w14:textId="77777777" w:rsidR="00DA4A89" w:rsidRPr="004E72F0" w:rsidRDefault="00DA4A89" w:rsidP="00DA4A89">
            <w:pPr>
              <w:numPr>
                <w:ilvl w:val="0"/>
                <w:numId w:val="24"/>
              </w:numPr>
              <w:spacing w:after="160" w:line="259" w:lineRule="auto"/>
              <w:rPr>
                <w:rFonts w:ascii="Times New Roman" w:eastAsia="Calibri" w:hAnsi="Times New Roman"/>
                <w:szCs w:val="22"/>
              </w:rPr>
            </w:pPr>
            <w:r w:rsidRPr="004E72F0">
              <w:rPr>
                <w:rFonts w:ascii="Times New Roman" w:eastAsia="Calibri" w:hAnsi="Times New Roman"/>
                <w:szCs w:val="22"/>
              </w:rPr>
              <w:t>Admin chọn danh mục tài khoản</w:t>
            </w:r>
          </w:p>
          <w:p w14:paraId="684116F4" w14:textId="77777777" w:rsidR="00DA4A89" w:rsidRPr="004E72F0" w:rsidRDefault="00DA4A89" w:rsidP="00DA4A89">
            <w:pPr>
              <w:numPr>
                <w:ilvl w:val="0"/>
                <w:numId w:val="24"/>
              </w:numPr>
              <w:spacing w:after="160" w:line="259" w:lineRule="auto"/>
              <w:rPr>
                <w:rFonts w:ascii="Times New Roman" w:eastAsia="Calibri" w:hAnsi="Times New Roman"/>
                <w:szCs w:val="22"/>
              </w:rPr>
            </w:pPr>
            <w:r w:rsidRPr="004E72F0">
              <w:rPr>
                <w:rFonts w:ascii="Times New Roman" w:eastAsia="Calibri" w:hAnsi="Times New Roman"/>
                <w:szCs w:val="22"/>
              </w:rPr>
              <w:t>Giao diện danh sách các tài khoản được hiển thị</w:t>
            </w:r>
          </w:p>
          <w:p w14:paraId="241A6CAD" w14:textId="77777777" w:rsidR="00DA4A89" w:rsidRPr="004E72F0" w:rsidRDefault="00DA4A89" w:rsidP="00DA4A89">
            <w:pPr>
              <w:numPr>
                <w:ilvl w:val="0"/>
                <w:numId w:val="24"/>
              </w:numPr>
              <w:spacing w:after="160" w:line="259" w:lineRule="auto"/>
              <w:rPr>
                <w:rFonts w:ascii="Times New Roman" w:eastAsia="Calibri" w:hAnsi="Times New Roman"/>
                <w:szCs w:val="22"/>
              </w:rPr>
            </w:pPr>
            <w:r w:rsidRPr="004E72F0">
              <w:rPr>
                <w:rFonts w:ascii="Times New Roman" w:eastAsia="Calibri" w:hAnsi="Times New Roman"/>
                <w:szCs w:val="22"/>
              </w:rPr>
              <w:t>Admin chọn chức năng vô hiệu hóa tài khoản</w:t>
            </w:r>
          </w:p>
          <w:p w14:paraId="24C8011D" w14:textId="77777777" w:rsidR="00DA4A89" w:rsidRPr="004E72F0" w:rsidRDefault="00DA4A89" w:rsidP="00DA4A89">
            <w:pPr>
              <w:numPr>
                <w:ilvl w:val="0"/>
                <w:numId w:val="24"/>
              </w:numPr>
              <w:spacing w:after="160" w:line="259" w:lineRule="auto"/>
              <w:rPr>
                <w:rFonts w:ascii="Times New Roman" w:eastAsia="Calibri" w:hAnsi="Times New Roman"/>
                <w:szCs w:val="22"/>
              </w:rPr>
            </w:pPr>
            <w:r w:rsidRPr="004E72F0">
              <w:rPr>
                <w:rFonts w:ascii="Times New Roman" w:eastAsia="Calibri" w:hAnsi="Times New Roman"/>
                <w:szCs w:val="22"/>
              </w:rPr>
              <w:t>Admin click vào nút vô hiệu hóa tài khoản tương ứng trên bảng danh sách các tài khoản</w:t>
            </w:r>
          </w:p>
          <w:p w14:paraId="27DF8E54" w14:textId="77777777" w:rsidR="00DA4A89" w:rsidRPr="004E72F0" w:rsidRDefault="00DA4A89" w:rsidP="00DA4A89">
            <w:pPr>
              <w:numPr>
                <w:ilvl w:val="0"/>
                <w:numId w:val="24"/>
              </w:numPr>
              <w:spacing w:after="160" w:line="259" w:lineRule="auto"/>
              <w:rPr>
                <w:rFonts w:ascii="Times New Roman" w:eastAsia="Calibri" w:hAnsi="Times New Roman"/>
                <w:szCs w:val="22"/>
              </w:rPr>
            </w:pPr>
            <w:r w:rsidRPr="004E72F0">
              <w:rPr>
                <w:rFonts w:ascii="Times New Roman" w:eastAsia="Calibri" w:hAnsi="Times New Roman"/>
                <w:szCs w:val="22"/>
              </w:rPr>
              <w:t>Hộp thoại xác nhận yêu cầu vô hiệu hóa sẽ hiển thị</w:t>
            </w:r>
          </w:p>
          <w:p w14:paraId="4663E95B" w14:textId="77777777" w:rsidR="00DA4A89" w:rsidRPr="004E72F0" w:rsidRDefault="00DA4A89" w:rsidP="00DA4A89">
            <w:pPr>
              <w:numPr>
                <w:ilvl w:val="0"/>
                <w:numId w:val="24"/>
              </w:numPr>
              <w:spacing w:after="160" w:line="259" w:lineRule="auto"/>
              <w:rPr>
                <w:rFonts w:ascii="Times New Roman" w:eastAsia="Calibri" w:hAnsi="Times New Roman"/>
                <w:szCs w:val="22"/>
              </w:rPr>
            </w:pPr>
            <w:r w:rsidRPr="004E72F0">
              <w:rPr>
                <w:rFonts w:ascii="Times New Roman" w:eastAsia="Calibri" w:hAnsi="Times New Roman"/>
                <w:szCs w:val="22"/>
              </w:rPr>
              <w:t>Admin chọn xác nhận</w:t>
            </w:r>
          </w:p>
          <w:p w14:paraId="01FC34C9" w14:textId="77777777" w:rsidR="00DA4A89" w:rsidRPr="004E72F0" w:rsidRDefault="00DA4A89" w:rsidP="00DA4A89">
            <w:pPr>
              <w:numPr>
                <w:ilvl w:val="0"/>
                <w:numId w:val="24"/>
              </w:numPr>
              <w:spacing w:after="160" w:line="259" w:lineRule="auto"/>
              <w:rPr>
                <w:rFonts w:ascii="Times New Roman" w:eastAsia="Calibri" w:hAnsi="Times New Roman"/>
                <w:szCs w:val="22"/>
              </w:rPr>
            </w:pPr>
            <w:r w:rsidRPr="004E72F0">
              <w:rPr>
                <w:rFonts w:ascii="Times New Roman" w:eastAsia="Calibri" w:hAnsi="Times New Roman"/>
                <w:szCs w:val="22"/>
              </w:rPr>
              <w:t>Thông tin tài khoản vừa bị vô hiệu hóa sẽ thay đổi trạng thái thành vô hiệu hóa</w:t>
            </w:r>
          </w:p>
        </w:tc>
      </w:tr>
      <w:tr w:rsidR="00DA4A89" w:rsidRPr="004E72F0" w14:paraId="52469F31"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BC34E8"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b/>
                <w:szCs w:val="22"/>
              </w:rPr>
              <w:t>Luồng sự kiện phát sinh/Kịch bản phát sinh</w:t>
            </w:r>
          </w:p>
        </w:tc>
      </w:tr>
      <w:tr w:rsidR="00DA4A89" w:rsidRPr="004E72F0" w14:paraId="501B17C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55FEC0"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b/>
                <w:szCs w:val="22"/>
              </w:rPr>
              <w:t>Các yêu cầu đặc biệt khác</w:t>
            </w:r>
          </w:p>
        </w:tc>
      </w:tr>
      <w:tr w:rsidR="00DA4A89" w:rsidRPr="004E72F0" w14:paraId="71684E0B"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A6C8CF4"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szCs w:val="22"/>
              </w:rPr>
              <w:t>Không có</w:t>
            </w:r>
          </w:p>
        </w:tc>
      </w:tr>
      <w:tr w:rsidR="00DA4A89" w:rsidRPr="004E72F0" w14:paraId="5B49797B"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87014B"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b/>
                <w:szCs w:val="22"/>
              </w:rPr>
              <w:t>Giao diện minh họa</w:t>
            </w:r>
          </w:p>
        </w:tc>
      </w:tr>
      <w:tr w:rsidR="00DA4A89" w:rsidRPr="004E72F0" w14:paraId="4B6CB846"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2CC6385B" w14:textId="77777777" w:rsidR="00DA4A89" w:rsidRPr="004E72F0" w:rsidRDefault="00DA4A89" w:rsidP="00DA4A89">
            <w:pPr>
              <w:spacing w:after="160" w:line="259" w:lineRule="auto"/>
              <w:rPr>
                <w:rFonts w:ascii="Times New Roman" w:eastAsia="Calibri" w:hAnsi="Times New Roman"/>
                <w:i/>
                <w:szCs w:val="22"/>
              </w:rPr>
            </w:pPr>
          </w:p>
        </w:tc>
      </w:tr>
    </w:tbl>
    <w:p w14:paraId="0475EF89" w14:textId="0D21CBC0" w:rsidR="00DA4A89" w:rsidRDefault="00DA4A89" w:rsidP="00D833D5">
      <w:pPr>
        <w:pStyle w:val="BodyText"/>
      </w:pPr>
    </w:p>
    <w:p w14:paraId="64924FFA" w14:textId="764E72ED" w:rsidR="00DA4A89" w:rsidRDefault="00DA4A89" w:rsidP="00D833D5">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DA4A89" w:rsidRPr="004E72F0" w14:paraId="16181B37"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7837014"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586F64B0"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KÍCH HOẠT TÀI KHOẢN</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4476A155"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Đ</w:t>
            </w:r>
            <w:r w:rsidRPr="004E72F0">
              <w:rPr>
                <w:rFonts w:ascii="Times New Roman" w:eastAsia="Calibri" w:hAnsi="Times New Roman"/>
                <w:b/>
                <w:szCs w:val="22"/>
                <w:lang w:val="vi-VN"/>
              </w:rPr>
              <w:t>ộ phức tạp</w:t>
            </w:r>
            <w:r w:rsidRPr="004E72F0">
              <w:rPr>
                <w:rFonts w:ascii="Times New Roman" w:eastAsia="Calibri" w:hAnsi="Times New Roman"/>
                <w:b/>
                <w:szCs w:val="22"/>
              </w:rPr>
              <w:t xml:space="preserve">: </w:t>
            </w:r>
            <w:r w:rsidRPr="004E72F0">
              <w:rPr>
                <w:rFonts w:ascii="Times New Roman" w:eastAsia="Calibri" w:hAnsi="Times New Roman"/>
                <w:b/>
                <w:szCs w:val="22"/>
              </w:rPr>
              <w:br/>
              <w:t>Normal</w:t>
            </w:r>
          </w:p>
        </w:tc>
      </w:tr>
      <w:tr w:rsidR="00DA4A89" w:rsidRPr="004E72F0" w14:paraId="3E84B279"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D8BE95"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7143D68"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szCs w:val="22"/>
              </w:rPr>
              <w:t xml:space="preserve">HT cho phép admin kích hoạt  tài khoản </w:t>
            </w:r>
          </w:p>
        </w:tc>
      </w:tr>
      <w:tr w:rsidR="00DA4A89" w:rsidRPr="004E72F0" w14:paraId="3E1F1FCF"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BF90D2"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2378FE"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6E584A9"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Tác nhân</w:t>
            </w:r>
          </w:p>
        </w:tc>
      </w:tr>
      <w:tr w:rsidR="00DA4A89" w:rsidRPr="004E72F0" w14:paraId="45AD98AC" w14:textId="77777777" w:rsidTr="006255C6">
        <w:trPr>
          <w:trHeight w:val="290"/>
        </w:trPr>
        <w:tc>
          <w:tcPr>
            <w:tcW w:w="1007" w:type="dxa"/>
            <w:vMerge/>
            <w:vAlign w:val="center"/>
            <w:hideMark/>
          </w:tcPr>
          <w:p w14:paraId="4B142EED" w14:textId="77777777" w:rsidR="00DA4A89" w:rsidRPr="004E72F0" w:rsidRDefault="00DA4A89" w:rsidP="00DA4A89">
            <w:pPr>
              <w:spacing w:after="160" w:line="259" w:lineRule="auto"/>
              <w:rPr>
                <w:rFonts w:ascii="Times New Roman" w:eastAsia="Calibri" w:hAnsi="Times New Roman"/>
                <w:b/>
                <w:szCs w:val="22"/>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59150F"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489CDEB" w14:textId="77777777" w:rsidR="00DA4A89" w:rsidRPr="004E72F0" w:rsidRDefault="00DA4A89" w:rsidP="00DA4A89">
            <w:pPr>
              <w:spacing w:after="160" w:line="259" w:lineRule="auto"/>
              <w:rPr>
                <w:rFonts w:ascii="Times New Roman" w:eastAsia="Calibri" w:hAnsi="Times New Roman"/>
                <w:szCs w:val="22"/>
              </w:rPr>
            </w:pPr>
          </w:p>
        </w:tc>
      </w:tr>
      <w:tr w:rsidR="00DA4A89" w:rsidRPr="004E72F0" w14:paraId="359595CA"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FC6D255"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lastRenderedPageBreak/>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97FC42B"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szCs w:val="22"/>
              </w:rPr>
              <w:t>Cần phải có tài khoản đăng nhập hệ thống với quyền Admin, tài khoản đã bị vô hiệu hóa</w:t>
            </w:r>
          </w:p>
        </w:tc>
      </w:tr>
      <w:tr w:rsidR="00DA4A89" w:rsidRPr="004E72F0" w14:paraId="79F0DC32"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A03D13"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C53E1D0"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90AAF39"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Hậu điều kiện</w:t>
            </w:r>
          </w:p>
        </w:tc>
      </w:tr>
      <w:tr w:rsidR="00DA4A89" w:rsidRPr="004E72F0" w14:paraId="741B1433" w14:textId="77777777" w:rsidTr="006255C6">
        <w:trPr>
          <w:trHeight w:val="290"/>
        </w:trPr>
        <w:tc>
          <w:tcPr>
            <w:tcW w:w="1007" w:type="dxa"/>
            <w:vMerge/>
            <w:vAlign w:val="center"/>
            <w:hideMark/>
          </w:tcPr>
          <w:p w14:paraId="283C56BD" w14:textId="77777777" w:rsidR="00DA4A89" w:rsidRPr="004E72F0" w:rsidRDefault="00DA4A89" w:rsidP="00DA4A89">
            <w:pPr>
              <w:spacing w:after="160" w:line="259" w:lineRule="auto"/>
              <w:rPr>
                <w:rFonts w:ascii="Times New Roman" w:eastAsia="Calibri" w:hAnsi="Times New Roman"/>
                <w:b/>
                <w:szCs w:val="22"/>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D84BC8" w14:textId="77777777" w:rsidR="00DA4A89" w:rsidRPr="004E72F0" w:rsidRDefault="00DA4A89" w:rsidP="00DA4A89">
            <w:pPr>
              <w:spacing w:after="160" w:line="259" w:lineRule="auto"/>
              <w:rPr>
                <w:rFonts w:ascii="Times New Roman" w:eastAsia="Calibri" w:hAnsi="Times New Roman"/>
                <w:b/>
                <w:szCs w:val="22"/>
              </w:rPr>
            </w:pPr>
            <w:r w:rsidRPr="004E72F0">
              <w:rPr>
                <w:rFonts w:ascii="Times New Roman" w:eastAsia="Calibri" w:hAnsi="Times New Roman"/>
                <w:b/>
                <w:szCs w:val="22"/>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DDFF732" w14:textId="77777777" w:rsidR="00DA4A89" w:rsidRPr="004E72F0" w:rsidRDefault="00DA4A89" w:rsidP="00DA4A89">
            <w:pPr>
              <w:spacing w:after="160" w:line="259" w:lineRule="auto"/>
              <w:rPr>
                <w:rFonts w:ascii="Times New Roman" w:eastAsia="Calibri" w:hAnsi="Times New Roman"/>
                <w:szCs w:val="22"/>
              </w:rPr>
            </w:pPr>
          </w:p>
        </w:tc>
      </w:tr>
      <w:tr w:rsidR="00DA4A89" w:rsidRPr="004E72F0" w14:paraId="1343D410"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E2DCF7"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szCs w:val="22"/>
              </w:rPr>
              <w:t>ĐẶC TẢ CHỨC NĂNG</w:t>
            </w:r>
          </w:p>
        </w:tc>
      </w:tr>
      <w:tr w:rsidR="00DA4A89" w:rsidRPr="004E72F0" w14:paraId="0E4E833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C2B259B"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b/>
                <w:szCs w:val="22"/>
              </w:rPr>
              <w:t>Luồng sự kiện chính/Kịch bản chính</w:t>
            </w:r>
          </w:p>
        </w:tc>
      </w:tr>
      <w:tr w:rsidR="00DA4A89" w:rsidRPr="004E72F0" w14:paraId="45ECEBC5"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750C17D6" w14:textId="77777777" w:rsidR="00DA4A89" w:rsidRPr="004E72F0" w:rsidRDefault="00DA4A89" w:rsidP="00DA4A89">
            <w:pPr>
              <w:spacing w:after="160" w:line="259" w:lineRule="auto"/>
              <w:rPr>
                <w:rFonts w:ascii="Times New Roman" w:eastAsia="Calibri" w:hAnsi="Times New Roman"/>
                <w:b/>
                <w:i/>
                <w:szCs w:val="22"/>
              </w:rPr>
            </w:pPr>
            <w:r w:rsidRPr="004E72F0">
              <w:rPr>
                <w:rFonts w:ascii="Times New Roman" w:eastAsia="Calibri" w:hAnsi="Times New Roman"/>
                <w:b/>
                <w:i/>
                <w:szCs w:val="22"/>
              </w:rPr>
              <w:t>Luồng chính:</w:t>
            </w:r>
          </w:p>
          <w:p w14:paraId="6BFB648D" w14:textId="77777777" w:rsidR="00DA4A89" w:rsidRPr="004E72F0" w:rsidRDefault="00DA4A89" w:rsidP="00DA4A89">
            <w:pPr>
              <w:numPr>
                <w:ilvl w:val="0"/>
                <w:numId w:val="25"/>
              </w:numPr>
              <w:spacing w:after="160" w:line="259" w:lineRule="auto"/>
              <w:rPr>
                <w:rFonts w:ascii="Times New Roman" w:eastAsia="Calibri" w:hAnsi="Times New Roman"/>
                <w:szCs w:val="22"/>
              </w:rPr>
            </w:pPr>
            <w:r w:rsidRPr="004E72F0">
              <w:rPr>
                <w:rFonts w:ascii="Times New Roman" w:eastAsia="Calibri" w:hAnsi="Times New Roman"/>
                <w:szCs w:val="22"/>
              </w:rPr>
              <w:t>Admin đăng nhập hệ thống với quyền quản trị viên</w:t>
            </w:r>
          </w:p>
          <w:p w14:paraId="264D6026" w14:textId="77777777" w:rsidR="00DA4A89" w:rsidRPr="004E72F0" w:rsidRDefault="00DA4A89" w:rsidP="00DA4A89">
            <w:pPr>
              <w:numPr>
                <w:ilvl w:val="0"/>
                <w:numId w:val="25"/>
              </w:numPr>
              <w:spacing w:after="160" w:line="259" w:lineRule="auto"/>
              <w:rPr>
                <w:rFonts w:ascii="Times New Roman" w:eastAsia="Calibri" w:hAnsi="Times New Roman"/>
                <w:szCs w:val="22"/>
              </w:rPr>
            </w:pPr>
            <w:r w:rsidRPr="004E72F0">
              <w:rPr>
                <w:rFonts w:ascii="Times New Roman" w:eastAsia="Calibri" w:hAnsi="Times New Roman"/>
                <w:szCs w:val="22"/>
              </w:rPr>
              <w:t>Admin chọn danh mục tài khoản</w:t>
            </w:r>
          </w:p>
          <w:p w14:paraId="016E4D14" w14:textId="77777777" w:rsidR="00DA4A89" w:rsidRPr="004E72F0" w:rsidRDefault="00DA4A89" w:rsidP="00DA4A89">
            <w:pPr>
              <w:numPr>
                <w:ilvl w:val="0"/>
                <w:numId w:val="25"/>
              </w:numPr>
              <w:spacing w:after="160" w:line="259" w:lineRule="auto"/>
              <w:rPr>
                <w:rFonts w:ascii="Times New Roman" w:eastAsia="Calibri" w:hAnsi="Times New Roman"/>
                <w:szCs w:val="22"/>
              </w:rPr>
            </w:pPr>
            <w:r w:rsidRPr="004E72F0">
              <w:rPr>
                <w:rFonts w:ascii="Times New Roman" w:eastAsia="Calibri" w:hAnsi="Times New Roman"/>
                <w:szCs w:val="22"/>
              </w:rPr>
              <w:t>Giao diện danh sách các tài khoản được hiển thị</w:t>
            </w:r>
          </w:p>
          <w:p w14:paraId="7F8F9F60" w14:textId="77777777" w:rsidR="00DA4A89" w:rsidRPr="004E72F0" w:rsidRDefault="00DA4A89" w:rsidP="00DA4A89">
            <w:pPr>
              <w:numPr>
                <w:ilvl w:val="0"/>
                <w:numId w:val="25"/>
              </w:numPr>
              <w:spacing w:after="160" w:line="259" w:lineRule="auto"/>
              <w:rPr>
                <w:rFonts w:ascii="Times New Roman" w:eastAsia="Calibri" w:hAnsi="Times New Roman"/>
                <w:szCs w:val="22"/>
              </w:rPr>
            </w:pPr>
            <w:r w:rsidRPr="004E72F0">
              <w:rPr>
                <w:rFonts w:ascii="Times New Roman" w:eastAsia="Calibri" w:hAnsi="Times New Roman"/>
                <w:szCs w:val="22"/>
              </w:rPr>
              <w:t>Admin chọn chức năng kích hoạt tài khoản với những tài khoản đã bị vô hiệu hóa</w:t>
            </w:r>
          </w:p>
          <w:p w14:paraId="43E21F09" w14:textId="77777777" w:rsidR="00DA4A89" w:rsidRPr="004E72F0" w:rsidRDefault="00DA4A89" w:rsidP="00DA4A89">
            <w:pPr>
              <w:numPr>
                <w:ilvl w:val="0"/>
                <w:numId w:val="25"/>
              </w:numPr>
              <w:spacing w:after="160" w:line="259" w:lineRule="auto"/>
              <w:rPr>
                <w:rFonts w:ascii="Times New Roman" w:eastAsia="Calibri" w:hAnsi="Times New Roman"/>
                <w:szCs w:val="22"/>
              </w:rPr>
            </w:pPr>
            <w:r w:rsidRPr="004E72F0">
              <w:rPr>
                <w:rFonts w:ascii="Times New Roman" w:eastAsia="Calibri" w:hAnsi="Times New Roman"/>
                <w:szCs w:val="22"/>
              </w:rPr>
              <w:t>Admin click vào nút kích hoạt tài khoản tương ứng trên bảng danh sách các tài khoản bị vô hiệu hóa</w:t>
            </w:r>
          </w:p>
          <w:p w14:paraId="54CD76B5" w14:textId="77777777" w:rsidR="00DA4A89" w:rsidRPr="004E72F0" w:rsidRDefault="00DA4A89" w:rsidP="00DA4A89">
            <w:pPr>
              <w:numPr>
                <w:ilvl w:val="0"/>
                <w:numId w:val="25"/>
              </w:numPr>
              <w:spacing w:after="160" w:line="259" w:lineRule="auto"/>
              <w:rPr>
                <w:rFonts w:ascii="Times New Roman" w:eastAsia="Calibri" w:hAnsi="Times New Roman"/>
                <w:szCs w:val="22"/>
              </w:rPr>
            </w:pPr>
            <w:r w:rsidRPr="004E72F0">
              <w:rPr>
                <w:rFonts w:ascii="Times New Roman" w:eastAsia="Calibri" w:hAnsi="Times New Roman"/>
                <w:szCs w:val="22"/>
              </w:rPr>
              <w:t>Hộp thoại xác nhận yêu cầu kích hoạt sẽ hiển thị</w:t>
            </w:r>
          </w:p>
          <w:p w14:paraId="694FE0CF" w14:textId="77777777" w:rsidR="00DA4A89" w:rsidRPr="004E72F0" w:rsidRDefault="00DA4A89" w:rsidP="00DA4A89">
            <w:pPr>
              <w:numPr>
                <w:ilvl w:val="0"/>
                <w:numId w:val="25"/>
              </w:numPr>
              <w:spacing w:after="160" w:line="259" w:lineRule="auto"/>
              <w:rPr>
                <w:rFonts w:ascii="Times New Roman" w:eastAsia="Calibri" w:hAnsi="Times New Roman"/>
                <w:szCs w:val="22"/>
              </w:rPr>
            </w:pPr>
            <w:r w:rsidRPr="004E72F0">
              <w:rPr>
                <w:rFonts w:ascii="Times New Roman" w:eastAsia="Calibri" w:hAnsi="Times New Roman"/>
                <w:szCs w:val="22"/>
              </w:rPr>
              <w:t>Admin chọn xác nhận</w:t>
            </w:r>
          </w:p>
          <w:p w14:paraId="387043FC" w14:textId="77777777" w:rsidR="00DA4A89" w:rsidRPr="004E72F0" w:rsidRDefault="00DA4A89" w:rsidP="00DA4A89">
            <w:pPr>
              <w:numPr>
                <w:ilvl w:val="0"/>
                <w:numId w:val="25"/>
              </w:numPr>
              <w:spacing w:after="160" w:line="259" w:lineRule="auto"/>
              <w:rPr>
                <w:rFonts w:ascii="Times New Roman" w:eastAsia="Calibri" w:hAnsi="Times New Roman"/>
                <w:szCs w:val="22"/>
              </w:rPr>
            </w:pPr>
            <w:r w:rsidRPr="004E72F0">
              <w:rPr>
                <w:rFonts w:ascii="Times New Roman" w:eastAsia="Calibri" w:hAnsi="Times New Roman"/>
                <w:szCs w:val="22"/>
              </w:rPr>
              <w:t>Thông tin tài khoản vừa được kích hoạt sẽ trở lại trạng thái bình thường</w:t>
            </w:r>
          </w:p>
        </w:tc>
      </w:tr>
      <w:tr w:rsidR="00DA4A89" w:rsidRPr="004E72F0" w14:paraId="6888F42D"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1DBA83"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b/>
                <w:szCs w:val="22"/>
              </w:rPr>
              <w:t>Luồng sự kiện phát sinh/Kịch bản phát sinh</w:t>
            </w:r>
          </w:p>
        </w:tc>
      </w:tr>
      <w:tr w:rsidR="00DA4A89" w:rsidRPr="004E72F0" w14:paraId="18BAE917"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0C5237"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b/>
                <w:szCs w:val="22"/>
              </w:rPr>
              <w:t>Các yêu cầu đặc biệt khác</w:t>
            </w:r>
          </w:p>
        </w:tc>
      </w:tr>
      <w:tr w:rsidR="00DA4A89" w:rsidRPr="004E72F0" w14:paraId="17A40427"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58CDA6A"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szCs w:val="22"/>
              </w:rPr>
              <w:t>Không có</w:t>
            </w:r>
          </w:p>
        </w:tc>
      </w:tr>
      <w:tr w:rsidR="00DA4A89" w:rsidRPr="004E72F0" w14:paraId="57F3C3E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401860" w14:textId="77777777" w:rsidR="00DA4A89" w:rsidRPr="004E72F0" w:rsidRDefault="00DA4A89" w:rsidP="00DA4A89">
            <w:pPr>
              <w:spacing w:after="160" w:line="259" w:lineRule="auto"/>
              <w:rPr>
                <w:rFonts w:ascii="Times New Roman" w:eastAsia="Calibri" w:hAnsi="Times New Roman"/>
                <w:szCs w:val="22"/>
              </w:rPr>
            </w:pPr>
            <w:r w:rsidRPr="004E72F0">
              <w:rPr>
                <w:rFonts w:ascii="Times New Roman" w:eastAsia="Calibri" w:hAnsi="Times New Roman"/>
                <w:b/>
                <w:szCs w:val="22"/>
              </w:rPr>
              <w:t>Giao diện minh họa</w:t>
            </w:r>
          </w:p>
        </w:tc>
      </w:tr>
      <w:tr w:rsidR="00DA4A89" w:rsidRPr="004E72F0" w14:paraId="3A8484BD"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3DB09658" w14:textId="77777777" w:rsidR="00DA4A89" w:rsidRPr="004E72F0" w:rsidRDefault="00DA4A89" w:rsidP="00DA4A89">
            <w:pPr>
              <w:spacing w:after="160" w:line="259" w:lineRule="auto"/>
              <w:rPr>
                <w:rFonts w:ascii="Times New Roman" w:eastAsia="Calibri" w:hAnsi="Times New Roman"/>
                <w:i/>
                <w:szCs w:val="22"/>
              </w:rPr>
            </w:pPr>
          </w:p>
        </w:tc>
      </w:tr>
    </w:tbl>
    <w:p w14:paraId="3A9BDBA5" w14:textId="77777777" w:rsidR="00DA4A89" w:rsidRDefault="00DA4A89" w:rsidP="00D833D5">
      <w:pPr>
        <w:pStyle w:val="BodyText"/>
      </w:pPr>
    </w:p>
    <w:p w14:paraId="78543430" w14:textId="77777777" w:rsidR="00D509FD" w:rsidRDefault="00CB0E7C" w:rsidP="00D833D5">
      <w:pPr>
        <w:pStyle w:val="BodyText"/>
      </w:pPr>
      <w:r>
        <w:t>QUAN LY DANH MUC</w:t>
      </w:r>
    </w:p>
    <w:p w14:paraId="11EC5489" w14:textId="55E47424" w:rsidR="00D014EA" w:rsidRPr="00D509FD" w:rsidRDefault="00D014EA" w:rsidP="00D833D5">
      <w:pPr>
        <w:pStyle w:val="BodyText"/>
      </w:pPr>
      <w:r>
        <w:t>Khóa học</w:t>
      </w:r>
    </w:p>
    <w:p w14:paraId="50AB4CAD" w14:textId="7C9A18D0" w:rsidR="00CB0E7C" w:rsidRDefault="00CB0E7C" w:rsidP="00D833D5">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CB0E7C" w:rsidRPr="00CB0E7C" w14:paraId="2F245631"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BB1743" w14:textId="77777777" w:rsidR="00CB0E7C" w:rsidRPr="00CB0E7C" w:rsidRDefault="00CB0E7C" w:rsidP="00CB0E7C">
            <w:pPr>
              <w:keepNext/>
              <w:tabs>
                <w:tab w:val="right" w:pos="8640"/>
              </w:tabs>
              <w:spacing w:before="120" w:after="60" w:line="360" w:lineRule="auto"/>
              <w:outlineLvl w:val="1"/>
              <w:rPr>
                <w:b/>
                <w:spacing w:val="4"/>
                <w:kern w:val="28"/>
                <w:szCs w:val="20"/>
              </w:rPr>
            </w:pPr>
            <w:r w:rsidRPr="00CB0E7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03785FDA" w14:textId="283552B7" w:rsidR="00CB0E7C" w:rsidRPr="00CB0E7C" w:rsidRDefault="00CB0E7C" w:rsidP="00CB0E7C">
            <w:pPr>
              <w:widowControl w:val="0"/>
              <w:tabs>
                <w:tab w:val="right" w:pos="8640"/>
              </w:tabs>
              <w:spacing w:before="40" w:line="360" w:lineRule="auto"/>
              <w:outlineLvl w:val="2"/>
              <w:rPr>
                <w:rFonts w:ascii="Times New Roman" w:hAnsi="Times New Roman"/>
                <w:b/>
                <w:kern w:val="28"/>
                <w:sz w:val="24"/>
                <w:szCs w:val="20"/>
              </w:rPr>
            </w:pPr>
            <w:r w:rsidRPr="00CB0E7C">
              <w:rPr>
                <w:rFonts w:ascii="Times New Roman" w:hAnsi="Times New Roman"/>
                <w:b/>
                <w:kern w:val="28"/>
                <w:sz w:val="24"/>
                <w:szCs w:val="20"/>
              </w:rPr>
              <w:t>THÊM KHÓA HỌC</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3C01E112" w14:textId="77777777" w:rsidR="00CB0E7C" w:rsidRPr="00CB0E7C" w:rsidRDefault="00CB0E7C" w:rsidP="00CB0E7C">
            <w:pPr>
              <w:widowControl w:val="0"/>
              <w:tabs>
                <w:tab w:val="right" w:pos="1572"/>
              </w:tabs>
              <w:spacing w:before="60" w:after="60"/>
              <w:jc w:val="both"/>
              <w:rPr>
                <w:rFonts w:ascii="Times New Roman" w:hAnsi="Times New Roman"/>
                <w:b/>
                <w:color w:val="000000"/>
                <w:sz w:val="24"/>
              </w:rPr>
            </w:pPr>
            <w:r w:rsidRPr="00CB0E7C">
              <w:rPr>
                <w:rFonts w:ascii="Times New Roman" w:hAnsi="Times New Roman"/>
                <w:b/>
                <w:color w:val="000000"/>
                <w:sz w:val="24"/>
              </w:rPr>
              <w:t>Đ</w:t>
            </w:r>
            <w:r w:rsidRPr="00CB0E7C">
              <w:rPr>
                <w:rFonts w:ascii="Times New Roman" w:hAnsi="Times New Roman"/>
                <w:b/>
                <w:color w:val="000000"/>
                <w:sz w:val="24"/>
                <w:lang w:val="vi-VN"/>
              </w:rPr>
              <w:t>ộ phức tạp</w:t>
            </w:r>
            <w:r w:rsidRPr="00CB0E7C">
              <w:rPr>
                <w:rFonts w:ascii="Times New Roman" w:hAnsi="Times New Roman"/>
                <w:b/>
                <w:color w:val="000000"/>
                <w:sz w:val="24"/>
              </w:rPr>
              <w:t xml:space="preserve">: </w:t>
            </w:r>
            <w:r w:rsidRPr="00CB0E7C">
              <w:rPr>
                <w:rFonts w:ascii="Times New Roman" w:hAnsi="Times New Roman"/>
                <w:b/>
                <w:color w:val="000000"/>
                <w:sz w:val="24"/>
              </w:rPr>
              <w:br/>
              <w:t>Normal</w:t>
            </w:r>
          </w:p>
        </w:tc>
      </w:tr>
      <w:tr w:rsidR="00CB0E7C" w:rsidRPr="00CB0E7C" w14:paraId="5623052B"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0B69CC" w14:textId="77777777" w:rsidR="00CB0E7C" w:rsidRPr="00CB0E7C" w:rsidRDefault="00CB0E7C" w:rsidP="00CB0E7C">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0E68256"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color w:val="000000"/>
                <w:sz w:val="24"/>
              </w:rPr>
              <w:t>HT cho phép admin thêm khóa học mới</w:t>
            </w:r>
          </w:p>
        </w:tc>
      </w:tr>
      <w:tr w:rsidR="00CB0E7C" w:rsidRPr="00CB0E7C" w14:paraId="4AD3F36A"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8A1A11" w14:textId="77777777" w:rsidR="00CB0E7C" w:rsidRPr="00CB0E7C" w:rsidRDefault="00CB0E7C" w:rsidP="00CB0E7C">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16B0AE" w14:textId="77777777" w:rsidR="00CB0E7C" w:rsidRPr="00CB0E7C" w:rsidRDefault="00CB0E7C" w:rsidP="00CB0E7C">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284C705" w14:textId="77777777" w:rsidR="00CB0E7C" w:rsidRPr="00CB0E7C" w:rsidRDefault="00CB0E7C" w:rsidP="00CB0E7C">
            <w:pPr>
              <w:widowControl w:val="0"/>
              <w:spacing w:before="60" w:after="60"/>
              <w:jc w:val="both"/>
              <w:rPr>
                <w:rFonts w:ascii="Times New Roman" w:hAnsi="Times New Roman"/>
                <w:color w:val="000000"/>
                <w:sz w:val="24"/>
                <w:lang w:val="vi-VN"/>
              </w:rPr>
            </w:pPr>
            <w:r w:rsidRPr="00CB0E7C">
              <w:rPr>
                <w:rFonts w:ascii="Times New Roman" w:hAnsi="Times New Roman"/>
                <w:color w:val="000000"/>
                <w:sz w:val="24"/>
              </w:rPr>
              <w:t>Admin</w:t>
            </w:r>
          </w:p>
        </w:tc>
      </w:tr>
      <w:tr w:rsidR="00CB0E7C" w:rsidRPr="00CB0E7C" w14:paraId="3B174F8C" w14:textId="77777777" w:rsidTr="006255C6">
        <w:trPr>
          <w:trHeight w:val="290"/>
        </w:trPr>
        <w:tc>
          <w:tcPr>
            <w:tcW w:w="1007" w:type="dxa"/>
            <w:vMerge/>
            <w:vAlign w:val="center"/>
            <w:hideMark/>
          </w:tcPr>
          <w:p w14:paraId="402E193A" w14:textId="77777777" w:rsidR="00CB0E7C" w:rsidRPr="00CB0E7C" w:rsidRDefault="00CB0E7C" w:rsidP="00CB0E7C">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8A993E" w14:textId="77777777" w:rsidR="00CB0E7C" w:rsidRPr="00CB0E7C" w:rsidRDefault="00CB0E7C" w:rsidP="00CB0E7C">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725AAD4"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color w:val="000000"/>
                <w:sz w:val="24"/>
              </w:rPr>
              <w:t>Không có.</w:t>
            </w:r>
          </w:p>
        </w:tc>
      </w:tr>
      <w:tr w:rsidR="00CB0E7C" w:rsidRPr="00CB0E7C" w14:paraId="5FF1D909"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53811C" w14:textId="77777777" w:rsidR="00CB0E7C" w:rsidRPr="00CB0E7C" w:rsidRDefault="00CB0E7C" w:rsidP="00CB0E7C">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68CBB15"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color w:val="000000"/>
                <w:sz w:val="24"/>
              </w:rPr>
              <w:t>Cần phải có tài khoản đăng nhập hệ thống với quyền Admin</w:t>
            </w:r>
          </w:p>
        </w:tc>
      </w:tr>
      <w:tr w:rsidR="00CB0E7C" w:rsidRPr="00CB0E7C" w14:paraId="2F19AB23"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202840" w14:textId="77777777" w:rsidR="00CB0E7C" w:rsidRPr="00CB0E7C" w:rsidRDefault="00CB0E7C" w:rsidP="00CB0E7C">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B5145D" w14:textId="77777777" w:rsidR="00CB0E7C" w:rsidRPr="00CB0E7C" w:rsidRDefault="00CB0E7C" w:rsidP="00CB0E7C">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5DB09F4" w14:textId="77777777" w:rsidR="00CB0E7C" w:rsidRPr="00CB0E7C" w:rsidRDefault="00CB0E7C" w:rsidP="00CB0E7C">
            <w:pPr>
              <w:widowControl w:val="0"/>
              <w:spacing w:before="60" w:after="60"/>
              <w:jc w:val="both"/>
              <w:rPr>
                <w:rFonts w:ascii="Times New Roman" w:hAnsi="Times New Roman"/>
                <w:color w:val="000000"/>
                <w:sz w:val="24"/>
              </w:rPr>
            </w:pPr>
          </w:p>
        </w:tc>
      </w:tr>
      <w:tr w:rsidR="00CB0E7C" w:rsidRPr="00CB0E7C" w14:paraId="1E5643B7" w14:textId="77777777" w:rsidTr="006255C6">
        <w:trPr>
          <w:trHeight w:val="290"/>
        </w:trPr>
        <w:tc>
          <w:tcPr>
            <w:tcW w:w="1007" w:type="dxa"/>
            <w:vMerge/>
            <w:vAlign w:val="center"/>
            <w:hideMark/>
          </w:tcPr>
          <w:p w14:paraId="06C71ADC" w14:textId="77777777" w:rsidR="00CB0E7C" w:rsidRPr="00CB0E7C" w:rsidRDefault="00CB0E7C" w:rsidP="00CB0E7C">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5E25CB" w14:textId="77777777" w:rsidR="00CB0E7C" w:rsidRPr="00CB0E7C" w:rsidRDefault="00CB0E7C" w:rsidP="00CB0E7C">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9DC953D" w14:textId="77777777" w:rsidR="00CB0E7C" w:rsidRPr="00CB0E7C" w:rsidRDefault="00CB0E7C" w:rsidP="00CB0E7C">
            <w:pPr>
              <w:widowControl w:val="0"/>
              <w:spacing w:before="60" w:after="60"/>
              <w:jc w:val="both"/>
              <w:rPr>
                <w:rFonts w:ascii="Times New Roman" w:hAnsi="Times New Roman"/>
                <w:color w:val="000000"/>
                <w:sz w:val="24"/>
              </w:rPr>
            </w:pPr>
          </w:p>
        </w:tc>
      </w:tr>
      <w:tr w:rsidR="00CB0E7C" w:rsidRPr="00CB0E7C" w14:paraId="701F722B"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E709560" w14:textId="77777777" w:rsidR="00CB0E7C" w:rsidRPr="00CB0E7C" w:rsidRDefault="00CB0E7C" w:rsidP="00CB0E7C">
            <w:pPr>
              <w:jc w:val="both"/>
              <w:rPr>
                <w:rFonts w:ascii="Times New Roman" w:hAnsi="Times New Roman"/>
                <w:sz w:val="24"/>
              </w:rPr>
            </w:pPr>
            <w:r w:rsidRPr="00CB0E7C">
              <w:rPr>
                <w:rFonts w:ascii="Times New Roman" w:hAnsi="Times New Roman"/>
                <w:sz w:val="24"/>
              </w:rPr>
              <w:lastRenderedPageBreak/>
              <w:t>ĐẶC TẢ CHỨC NĂNG</w:t>
            </w:r>
          </w:p>
        </w:tc>
      </w:tr>
      <w:tr w:rsidR="00CB0E7C" w:rsidRPr="00CB0E7C" w14:paraId="1E4528C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6BC3DA"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b/>
                <w:color w:val="000000"/>
                <w:sz w:val="24"/>
              </w:rPr>
              <w:t>Luồng sự kiện chính/Kịch bản chính</w:t>
            </w:r>
          </w:p>
        </w:tc>
      </w:tr>
      <w:tr w:rsidR="00CB0E7C" w:rsidRPr="00CB0E7C" w14:paraId="4876A208"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E3A6F66" w14:textId="77777777" w:rsidR="00CB0E7C" w:rsidRPr="00CB0E7C" w:rsidRDefault="00CB0E7C" w:rsidP="00CB0E7C">
            <w:pPr>
              <w:widowControl w:val="0"/>
              <w:spacing w:before="60" w:after="60"/>
              <w:jc w:val="both"/>
              <w:rPr>
                <w:rFonts w:ascii="Times New Roman" w:hAnsi="Times New Roman"/>
                <w:b/>
                <w:i/>
                <w:color w:val="000000"/>
                <w:sz w:val="24"/>
              </w:rPr>
            </w:pPr>
            <w:r w:rsidRPr="00CB0E7C">
              <w:rPr>
                <w:rFonts w:ascii="Times New Roman" w:hAnsi="Times New Roman"/>
                <w:b/>
                <w:i/>
                <w:color w:val="000000"/>
                <w:sz w:val="24"/>
              </w:rPr>
              <w:t>Luồng chính:</w:t>
            </w:r>
          </w:p>
          <w:p w14:paraId="02D0933B" w14:textId="77777777" w:rsidR="00CB0E7C" w:rsidRPr="00CB0E7C" w:rsidRDefault="00CB0E7C" w:rsidP="00DE4777">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Admin đăng nhập hệ thống với quyền quản trị viên</w:t>
            </w:r>
          </w:p>
          <w:p w14:paraId="16AD0146" w14:textId="77777777" w:rsidR="00CB0E7C" w:rsidRPr="00CB0E7C" w:rsidRDefault="00CB0E7C" w:rsidP="00DE4777">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Admin chọn danh mục khóa học</w:t>
            </w:r>
          </w:p>
          <w:p w14:paraId="06168ED0" w14:textId="77777777" w:rsidR="00CB0E7C" w:rsidRPr="00CB0E7C" w:rsidRDefault="00CB0E7C" w:rsidP="00DE4777">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Giao diện danh sách các khóa học được hiển thị</w:t>
            </w:r>
          </w:p>
          <w:p w14:paraId="2A716468" w14:textId="77777777" w:rsidR="00CB0E7C" w:rsidRPr="00CB0E7C" w:rsidRDefault="00CB0E7C" w:rsidP="00DE4777">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chọn chức năng thêm mới khóa học </w:t>
            </w:r>
          </w:p>
          <w:p w14:paraId="5B25AF03" w14:textId="77777777" w:rsidR="00CB0E7C" w:rsidRPr="00CB0E7C" w:rsidRDefault="00CB0E7C" w:rsidP="00DE4777">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Form thêm mới khóa học được hiển thị</w:t>
            </w:r>
          </w:p>
          <w:p w14:paraId="4FB7FFFF" w14:textId="77777777" w:rsidR="00CB0E7C" w:rsidRPr="00CB0E7C" w:rsidRDefault="00CB0E7C" w:rsidP="00DE4777">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Admin nhập thông tin thêm mới khóa học.</w:t>
            </w:r>
          </w:p>
          <w:p w14:paraId="60E4C7C8" w14:textId="77777777" w:rsidR="00CB0E7C" w:rsidRPr="00CB0E7C" w:rsidRDefault="00CB0E7C" w:rsidP="00DE4777">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Sau khi nhập xong Admin submit thông tin đã nhập</w:t>
            </w:r>
          </w:p>
          <w:p w14:paraId="43D11DF2" w14:textId="77777777" w:rsidR="00CB0E7C" w:rsidRPr="00CB0E7C" w:rsidRDefault="00CB0E7C" w:rsidP="00DE4777">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Thông tin khóa học mới được hiển thị đầu tiên trên bảng danh sách các khóa học</w:t>
            </w:r>
          </w:p>
        </w:tc>
      </w:tr>
      <w:tr w:rsidR="00CB0E7C" w:rsidRPr="00CB0E7C" w14:paraId="5FC4E84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32F3F0"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b/>
                <w:color w:val="000000"/>
                <w:sz w:val="24"/>
              </w:rPr>
              <w:t>Luồng sự kiện phát sinh/Kịch bản phát sinh</w:t>
            </w:r>
          </w:p>
        </w:tc>
      </w:tr>
      <w:tr w:rsidR="00CB0E7C" w:rsidRPr="00CB0E7C" w14:paraId="35551905"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108899"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b/>
                <w:color w:val="000000"/>
                <w:sz w:val="24"/>
              </w:rPr>
              <w:t>Nhập thông tin không hợp lệ</w:t>
            </w:r>
          </w:p>
        </w:tc>
      </w:tr>
      <w:tr w:rsidR="00CB0E7C" w:rsidRPr="00CB0E7C" w14:paraId="4B0FD75D"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CAD9A94"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color w:val="000000"/>
                <w:sz w:val="24"/>
              </w:rPr>
              <w:t>Khi Admin nhập thông tin không hợp lệ HT sẽ báo lỗi ngay trên giao diện và yêu cầu nhập lại đến khi hợp lệ</w:t>
            </w:r>
          </w:p>
        </w:tc>
      </w:tr>
      <w:tr w:rsidR="00CB0E7C" w:rsidRPr="00CB0E7C" w14:paraId="7698EE8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9C5DC15"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b/>
                <w:color w:val="000000"/>
                <w:sz w:val="24"/>
              </w:rPr>
              <w:t>Các yêu cầu đặc biệt khác</w:t>
            </w:r>
          </w:p>
        </w:tc>
      </w:tr>
      <w:tr w:rsidR="00CB0E7C" w:rsidRPr="00CB0E7C" w14:paraId="098BFBB0"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40406F6"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color w:val="000000"/>
                <w:sz w:val="24"/>
              </w:rPr>
              <w:t>Thông tin khóa học mới không được trùng với khóa học đã tồn tại</w:t>
            </w:r>
          </w:p>
        </w:tc>
      </w:tr>
      <w:tr w:rsidR="00CB0E7C" w:rsidRPr="00CB0E7C" w14:paraId="62F2BBA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434D20" w14:textId="77777777" w:rsidR="00CB0E7C" w:rsidRPr="00CB0E7C" w:rsidRDefault="00CB0E7C" w:rsidP="00CB0E7C">
            <w:pPr>
              <w:widowControl w:val="0"/>
              <w:spacing w:before="60" w:after="60"/>
              <w:jc w:val="both"/>
              <w:rPr>
                <w:rFonts w:ascii="Times New Roman" w:hAnsi="Times New Roman"/>
                <w:color w:val="000000"/>
                <w:sz w:val="24"/>
              </w:rPr>
            </w:pPr>
            <w:r w:rsidRPr="00CB0E7C">
              <w:rPr>
                <w:rFonts w:ascii="Times New Roman" w:hAnsi="Times New Roman"/>
                <w:b/>
                <w:color w:val="000000"/>
                <w:sz w:val="24"/>
              </w:rPr>
              <w:t>Giao diện minh họa</w:t>
            </w:r>
          </w:p>
        </w:tc>
      </w:tr>
      <w:tr w:rsidR="00CB0E7C" w:rsidRPr="00CB0E7C" w14:paraId="325F24AB"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15171A78" w14:textId="77777777" w:rsidR="00CB0E7C" w:rsidRPr="00CB0E7C" w:rsidRDefault="00CB0E7C" w:rsidP="00CB0E7C">
            <w:pPr>
              <w:tabs>
                <w:tab w:val="right" w:pos="8640"/>
              </w:tabs>
              <w:spacing w:before="60" w:after="60" w:line="312" w:lineRule="auto"/>
              <w:jc w:val="center"/>
              <w:rPr>
                <w:rFonts w:ascii="Times New Roman" w:hAnsi="Times New Roman"/>
                <w:i/>
                <w:sz w:val="24"/>
                <w:szCs w:val="20"/>
              </w:rPr>
            </w:pPr>
          </w:p>
        </w:tc>
      </w:tr>
    </w:tbl>
    <w:p w14:paraId="3EB6E39E" w14:textId="551A04B7" w:rsidR="00CB0E7C" w:rsidRDefault="00CB0E7C" w:rsidP="00D833D5">
      <w:pPr>
        <w:pStyle w:val="BodyText"/>
      </w:pPr>
    </w:p>
    <w:p w14:paraId="6233C508" w14:textId="252DA293" w:rsidR="002D76A4" w:rsidRDefault="002D76A4" w:rsidP="00D833D5">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5A093C" w:rsidRPr="005A093C" w14:paraId="09669E7D"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6C3408A" w14:textId="77777777" w:rsidR="005A093C" w:rsidRPr="005A093C" w:rsidRDefault="005A093C" w:rsidP="005A093C">
            <w:pPr>
              <w:keepNext/>
              <w:tabs>
                <w:tab w:val="right" w:pos="8640"/>
              </w:tabs>
              <w:spacing w:before="120" w:after="60" w:line="360" w:lineRule="auto"/>
              <w:outlineLvl w:val="1"/>
              <w:rPr>
                <w:b/>
                <w:spacing w:val="4"/>
                <w:kern w:val="28"/>
                <w:szCs w:val="20"/>
              </w:rPr>
            </w:pPr>
            <w:r w:rsidRPr="005A093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6B8FDF33" w14:textId="32AD61A6" w:rsidR="005A093C" w:rsidRPr="005A093C" w:rsidRDefault="007030C5" w:rsidP="005A093C">
            <w:pPr>
              <w:widowControl w:val="0"/>
              <w:tabs>
                <w:tab w:val="right" w:pos="8640"/>
              </w:tabs>
              <w:spacing w:before="40" w:line="360" w:lineRule="auto"/>
              <w:outlineLvl w:val="2"/>
              <w:rPr>
                <w:rFonts w:ascii="Times New Roman" w:hAnsi="Times New Roman"/>
                <w:b/>
                <w:kern w:val="28"/>
                <w:sz w:val="24"/>
                <w:szCs w:val="20"/>
              </w:rPr>
            </w:pPr>
            <w:r w:rsidRPr="005A093C">
              <w:rPr>
                <w:rFonts w:ascii="Times New Roman" w:hAnsi="Times New Roman"/>
                <w:b/>
                <w:kern w:val="28"/>
                <w:sz w:val="24"/>
                <w:szCs w:val="20"/>
              </w:rPr>
              <w:t>SỬA KHÓA HỌC</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0972850B" w14:textId="77777777" w:rsidR="005A093C" w:rsidRPr="005A093C" w:rsidRDefault="005A093C" w:rsidP="005A093C">
            <w:pPr>
              <w:widowControl w:val="0"/>
              <w:tabs>
                <w:tab w:val="right" w:pos="1572"/>
              </w:tabs>
              <w:spacing w:before="60" w:after="60"/>
              <w:jc w:val="both"/>
              <w:rPr>
                <w:rFonts w:ascii="Times New Roman" w:hAnsi="Times New Roman"/>
                <w:b/>
                <w:color w:val="000000"/>
                <w:sz w:val="24"/>
              </w:rPr>
            </w:pPr>
            <w:r w:rsidRPr="005A093C">
              <w:rPr>
                <w:rFonts w:ascii="Times New Roman" w:hAnsi="Times New Roman"/>
                <w:b/>
                <w:color w:val="000000"/>
                <w:sz w:val="24"/>
              </w:rPr>
              <w:t>Đ</w:t>
            </w:r>
            <w:r w:rsidRPr="005A093C">
              <w:rPr>
                <w:rFonts w:ascii="Times New Roman" w:hAnsi="Times New Roman"/>
                <w:b/>
                <w:color w:val="000000"/>
                <w:sz w:val="24"/>
                <w:lang w:val="vi-VN"/>
              </w:rPr>
              <w:t>ộ phức tạp</w:t>
            </w:r>
            <w:r w:rsidRPr="005A093C">
              <w:rPr>
                <w:rFonts w:ascii="Times New Roman" w:hAnsi="Times New Roman"/>
                <w:b/>
                <w:color w:val="000000"/>
                <w:sz w:val="24"/>
              </w:rPr>
              <w:t xml:space="preserve">: </w:t>
            </w:r>
            <w:r w:rsidRPr="005A093C">
              <w:rPr>
                <w:rFonts w:ascii="Times New Roman" w:hAnsi="Times New Roman"/>
                <w:b/>
                <w:color w:val="000000"/>
                <w:sz w:val="24"/>
              </w:rPr>
              <w:br/>
              <w:t>Normal</w:t>
            </w:r>
          </w:p>
        </w:tc>
      </w:tr>
      <w:tr w:rsidR="005A093C" w:rsidRPr="005A093C" w14:paraId="5865F785"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DACA52"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4908C60"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color w:val="000000"/>
                <w:sz w:val="24"/>
              </w:rPr>
              <w:t>HT cho phép admin sửa khóa học đã tồn tại</w:t>
            </w:r>
          </w:p>
        </w:tc>
      </w:tr>
      <w:tr w:rsidR="005A093C" w:rsidRPr="005A093C" w14:paraId="01AB6CA4"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D58F71"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ECD1FE"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140E55A"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r>
      <w:tr w:rsidR="005A093C" w:rsidRPr="005A093C" w14:paraId="466A875F" w14:textId="77777777" w:rsidTr="006255C6">
        <w:trPr>
          <w:trHeight w:val="290"/>
        </w:trPr>
        <w:tc>
          <w:tcPr>
            <w:tcW w:w="1007" w:type="dxa"/>
            <w:vMerge/>
            <w:vAlign w:val="center"/>
            <w:hideMark/>
          </w:tcPr>
          <w:p w14:paraId="287372DF" w14:textId="77777777" w:rsidR="005A093C" w:rsidRPr="005A093C" w:rsidRDefault="005A093C" w:rsidP="005A093C">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0A9DB1"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250877C" w14:textId="77777777" w:rsidR="005A093C" w:rsidRPr="005A093C" w:rsidRDefault="005A093C" w:rsidP="005A093C">
            <w:pPr>
              <w:rPr>
                <w:rFonts w:ascii="Times New Roman" w:hAnsi="Times New Roman"/>
                <w:b/>
                <w:color w:val="000000"/>
                <w:sz w:val="24"/>
              </w:rPr>
            </w:pPr>
          </w:p>
        </w:tc>
      </w:tr>
      <w:tr w:rsidR="005A093C" w:rsidRPr="005A093C" w14:paraId="513C599B"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D833DB"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44A4B6D"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color w:val="000000"/>
                <w:sz w:val="24"/>
              </w:rPr>
              <w:t>Cần phải có tài khoản đăng nhập hệ thống với quyền Admin</w:t>
            </w:r>
          </w:p>
        </w:tc>
      </w:tr>
      <w:tr w:rsidR="005A093C" w:rsidRPr="005A093C" w14:paraId="166FA78F"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3467451"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0E8F536"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413CB6B"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r>
      <w:tr w:rsidR="005A093C" w:rsidRPr="005A093C" w14:paraId="02492D12" w14:textId="77777777" w:rsidTr="006255C6">
        <w:trPr>
          <w:trHeight w:val="290"/>
        </w:trPr>
        <w:tc>
          <w:tcPr>
            <w:tcW w:w="1007" w:type="dxa"/>
            <w:vMerge/>
            <w:vAlign w:val="center"/>
            <w:hideMark/>
          </w:tcPr>
          <w:p w14:paraId="547BCAB3" w14:textId="77777777" w:rsidR="005A093C" w:rsidRPr="005A093C" w:rsidRDefault="005A093C" w:rsidP="005A093C">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C1C263F"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EF403F8" w14:textId="77777777" w:rsidR="005A093C" w:rsidRPr="005A093C" w:rsidRDefault="005A093C" w:rsidP="005A093C">
            <w:pPr>
              <w:rPr>
                <w:rFonts w:ascii="Times New Roman" w:hAnsi="Times New Roman"/>
                <w:b/>
                <w:color w:val="000000"/>
                <w:sz w:val="24"/>
              </w:rPr>
            </w:pPr>
          </w:p>
        </w:tc>
      </w:tr>
      <w:tr w:rsidR="005A093C" w:rsidRPr="005A093C" w14:paraId="1BFE3F1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52B533" w14:textId="77777777" w:rsidR="005A093C" w:rsidRPr="005A093C" w:rsidRDefault="005A093C" w:rsidP="005A093C">
            <w:pPr>
              <w:jc w:val="both"/>
              <w:rPr>
                <w:rFonts w:ascii="Times New Roman" w:hAnsi="Times New Roman"/>
                <w:sz w:val="24"/>
              </w:rPr>
            </w:pPr>
            <w:r w:rsidRPr="005A093C">
              <w:rPr>
                <w:rFonts w:ascii="Times New Roman" w:hAnsi="Times New Roman"/>
                <w:sz w:val="24"/>
              </w:rPr>
              <w:t>ĐẶC TẢ CHỨC NĂNG</w:t>
            </w:r>
          </w:p>
        </w:tc>
      </w:tr>
      <w:tr w:rsidR="005A093C" w:rsidRPr="005A093C" w14:paraId="6CB7846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C66258"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chính/Kịch bản chính</w:t>
            </w:r>
          </w:p>
        </w:tc>
      </w:tr>
      <w:tr w:rsidR="005A093C" w:rsidRPr="005A093C" w14:paraId="6FB00FD5"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75FA40F" w14:textId="77777777" w:rsidR="005A093C" w:rsidRPr="005A093C" w:rsidRDefault="005A093C" w:rsidP="005A093C">
            <w:pPr>
              <w:widowControl w:val="0"/>
              <w:spacing w:before="60" w:after="60"/>
              <w:jc w:val="both"/>
              <w:rPr>
                <w:rFonts w:ascii="Times New Roman" w:hAnsi="Times New Roman"/>
                <w:b/>
                <w:i/>
                <w:color w:val="000000"/>
                <w:sz w:val="24"/>
              </w:rPr>
            </w:pPr>
            <w:r w:rsidRPr="005A093C">
              <w:rPr>
                <w:rFonts w:ascii="Times New Roman" w:hAnsi="Times New Roman"/>
                <w:b/>
                <w:i/>
                <w:color w:val="000000"/>
                <w:sz w:val="24"/>
              </w:rPr>
              <w:t>Luồng chính:</w:t>
            </w:r>
          </w:p>
          <w:p w14:paraId="0B25AD4B" w14:textId="77777777" w:rsidR="005A093C" w:rsidRPr="005A093C" w:rsidRDefault="005A093C" w:rsidP="00DE4777">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đăng nhập hệ thống với quyền quản trị viên</w:t>
            </w:r>
          </w:p>
          <w:p w14:paraId="3F75C18E" w14:textId="77777777" w:rsidR="005A093C" w:rsidRPr="005A093C" w:rsidRDefault="005A093C" w:rsidP="00DE4777">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chọn danh mục khóa học</w:t>
            </w:r>
          </w:p>
          <w:p w14:paraId="238F3DFA" w14:textId="77777777" w:rsidR="005A093C" w:rsidRPr="005A093C" w:rsidRDefault="005A093C" w:rsidP="00DE4777">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Giao diện danh sách các khóa học được hiển thị</w:t>
            </w:r>
          </w:p>
          <w:p w14:paraId="49496E0C" w14:textId="77777777" w:rsidR="005A093C" w:rsidRPr="005A093C" w:rsidRDefault="005A093C" w:rsidP="00DE4777">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chức năng sửa khóa học </w:t>
            </w:r>
          </w:p>
          <w:p w14:paraId="210F8E1D" w14:textId="77777777" w:rsidR="005A093C" w:rsidRPr="005A093C" w:rsidRDefault="005A093C" w:rsidP="00DE4777">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lastRenderedPageBreak/>
              <w:t>Form sửa khóa học được hiển thị</w:t>
            </w:r>
          </w:p>
          <w:p w14:paraId="6CCBBA83" w14:textId="77777777" w:rsidR="005A093C" w:rsidRPr="005A093C" w:rsidRDefault="005A093C" w:rsidP="00DE4777">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nhập thông tin sửa khóa học.</w:t>
            </w:r>
          </w:p>
          <w:p w14:paraId="5EBF1478" w14:textId="77777777" w:rsidR="005A093C" w:rsidRPr="005A093C" w:rsidRDefault="005A093C" w:rsidP="00DE4777">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Sau khi nhập xong Admin submit thông tin đã nhập</w:t>
            </w:r>
          </w:p>
          <w:p w14:paraId="63813A8D" w14:textId="77777777" w:rsidR="005A093C" w:rsidRPr="005A093C" w:rsidRDefault="005A093C" w:rsidP="00DE4777">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Thông tin khóa học được sửa sẽ hiển thị trên bảng danh sách các khóa học</w:t>
            </w:r>
          </w:p>
        </w:tc>
      </w:tr>
      <w:tr w:rsidR="005A093C" w:rsidRPr="005A093C" w14:paraId="7FD0EC7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05C4BB3"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phát sinh/Kịch bản phát sinh</w:t>
            </w:r>
          </w:p>
        </w:tc>
      </w:tr>
      <w:tr w:rsidR="005A093C" w:rsidRPr="005A093C" w14:paraId="31D5F37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0C744A"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b/>
                <w:color w:val="000000"/>
                <w:sz w:val="24"/>
              </w:rPr>
              <w:t>Nhập thông tin không hợp lệ</w:t>
            </w:r>
          </w:p>
        </w:tc>
      </w:tr>
      <w:tr w:rsidR="005A093C" w:rsidRPr="005A093C" w14:paraId="551EBFAC"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77E9884C"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color w:val="000000"/>
                <w:sz w:val="24"/>
              </w:rPr>
              <w:t>Khi Admin nhập thông tin không hợp lệ HT sẽ báo lỗi ngay trên giao diện và yêu cầu nhập lại đến khi hợp lệ</w:t>
            </w:r>
          </w:p>
        </w:tc>
      </w:tr>
      <w:tr w:rsidR="005A093C" w:rsidRPr="005A093C" w14:paraId="3F1F00C5"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7AC1143"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b/>
                <w:color w:val="000000"/>
                <w:sz w:val="24"/>
              </w:rPr>
              <w:t>Các yêu cầu đặc biệt khác</w:t>
            </w:r>
          </w:p>
        </w:tc>
      </w:tr>
      <w:tr w:rsidR="005A093C" w:rsidRPr="005A093C" w14:paraId="35FD69F0"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236D5FB5"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color w:val="000000"/>
                <w:sz w:val="24"/>
              </w:rPr>
              <w:t>Thông tin khóa học được sửa không được trùng với khóa học đã tồn tại</w:t>
            </w:r>
          </w:p>
        </w:tc>
      </w:tr>
      <w:tr w:rsidR="005A093C" w:rsidRPr="005A093C" w14:paraId="09C2997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D5E517"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b/>
                <w:color w:val="000000"/>
                <w:sz w:val="24"/>
              </w:rPr>
              <w:t>Giao diện minh họa</w:t>
            </w:r>
          </w:p>
        </w:tc>
      </w:tr>
      <w:tr w:rsidR="005A093C" w:rsidRPr="005A093C" w14:paraId="5DF6B3E9"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09856815" w14:textId="77777777" w:rsidR="005A093C" w:rsidRPr="005A093C" w:rsidRDefault="005A093C" w:rsidP="005A093C">
            <w:pPr>
              <w:tabs>
                <w:tab w:val="right" w:pos="8640"/>
              </w:tabs>
              <w:spacing w:before="60" w:after="60" w:line="312" w:lineRule="auto"/>
              <w:jc w:val="center"/>
              <w:rPr>
                <w:rFonts w:ascii="Times New Roman" w:hAnsi="Times New Roman"/>
                <w:i/>
                <w:sz w:val="24"/>
                <w:szCs w:val="20"/>
              </w:rPr>
            </w:pPr>
          </w:p>
        </w:tc>
      </w:tr>
    </w:tbl>
    <w:p w14:paraId="62C29720" w14:textId="57CE6745" w:rsidR="002D76A4" w:rsidRDefault="002D76A4" w:rsidP="00D833D5">
      <w:pPr>
        <w:pStyle w:val="BodyText"/>
      </w:pPr>
    </w:p>
    <w:p w14:paraId="245C989C" w14:textId="2497A4E5" w:rsidR="005A093C" w:rsidRDefault="005A093C" w:rsidP="00D833D5">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5A093C" w:rsidRPr="005A093C" w14:paraId="63CA1A87"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28D31C" w14:textId="77777777" w:rsidR="005A093C" w:rsidRPr="005A093C" w:rsidRDefault="005A093C" w:rsidP="005A093C">
            <w:pPr>
              <w:keepNext/>
              <w:tabs>
                <w:tab w:val="right" w:pos="8640"/>
              </w:tabs>
              <w:spacing w:before="120" w:after="60" w:line="360" w:lineRule="auto"/>
              <w:outlineLvl w:val="1"/>
              <w:rPr>
                <w:b/>
                <w:spacing w:val="4"/>
                <w:kern w:val="28"/>
                <w:szCs w:val="20"/>
              </w:rPr>
            </w:pPr>
            <w:r w:rsidRPr="005A093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2737B63C" w14:textId="28A0DEC3" w:rsidR="005A093C" w:rsidRPr="005A093C" w:rsidRDefault="007030C5" w:rsidP="005A093C">
            <w:pPr>
              <w:widowControl w:val="0"/>
              <w:tabs>
                <w:tab w:val="right" w:pos="8640"/>
              </w:tabs>
              <w:spacing w:before="40" w:line="360" w:lineRule="auto"/>
              <w:outlineLvl w:val="2"/>
              <w:rPr>
                <w:rFonts w:ascii="Times New Roman" w:hAnsi="Times New Roman"/>
                <w:b/>
                <w:kern w:val="28"/>
                <w:sz w:val="24"/>
                <w:szCs w:val="20"/>
              </w:rPr>
            </w:pPr>
            <w:r w:rsidRPr="005A093C">
              <w:rPr>
                <w:rFonts w:ascii="Times New Roman" w:hAnsi="Times New Roman"/>
                <w:b/>
                <w:kern w:val="28"/>
                <w:sz w:val="24"/>
                <w:szCs w:val="20"/>
              </w:rPr>
              <w:t>XÓA KHÓA HỌC</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1F56E634" w14:textId="77777777" w:rsidR="005A093C" w:rsidRPr="005A093C" w:rsidRDefault="005A093C" w:rsidP="005A093C">
            <w:pPr>
              <w:widowControl w:val="0"/>
              <w:tabs>
                <w:tab w:val="right" w:pos="1572"/>
              </w:tabs>
              <w:spacing w:before="60" w:after="60"/>
              <w:jc w:val="both"/>
              <w:rPr>
                <w:rFonts w:ascii="Times New Roman" w:hAnsi="Times New Roman"/>
                <w:b/>
                <w:color w:val="000000"/>
                <w:sz w:val="24"/>
              </w:rPr>
            </w:pPr>
            <w:r w:rsidRPr="005A093C">
              <w:rPr>
                <w:rFonts w:ascii="Times New Roman" w:hAnsi="Times New Roman"/>
                <w:b/>
                <w:color w:val="000000"/>
                <w:sz w:val="24"/>
              </w:rPr>
              <w:t>Đ</w:t>
            </w:r>
            <w:r w:rsidRPr="005A093C">
              <w:rPr>
                <w:rFonts w:ascii="Times New Roman" w:hAnsi="Times New Roman"/>
                <w:b/>
                <w:color w:val="000000"/>
                <w:sz w:val="24"/>
                <w:lang w:val="vi-VN"/>
              </w:rPr>
              <w:t>ộ phức tạp</w:t>
            </w:r>
            <w:r w:rsidRPr="005A093C">
              <w:rPr>
                <w:rFonts w:ascii="Times New Roman" w:hAnsi="Times New Roman"/>
                <w:b/>
                <w:color w:val="000000"/>
                <w:sz w:val="24"/>
              </w:rPr>
              <w:t xml:space="preserve">: </w:t>
            </w:r>
            <w:r w:rsidRPr="005A093C">
              <w:rPr>
                <w:rFonts w:ascii="Times New Roman" w:hAnsi="Times New Roman"/>
                <w:b/>
                <w:color w:val="000000"/>
                <w:sz w:val="24"/>
              </w:rPr>
              <w:br/>
              <w:t>Normal</w:t>
            </w:r>
          </w:p>
        </w:tc>
      </w:tr>
      <w:tr w:rsidR="005A093C" w:rsidRPr="005A093C" w14:paraId="2B9A1FC3"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B688B60"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4B7D603"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color w:val="000000"/>
                <w:sz w:val="24"/>
              </w:rPr>
              <w:t>HT cho phép admin xóa khóa học đã tồn tại</w:t>
            </w:r>
          </w:p>
        </w:tc>
      </w:tr>
      <w:tr w:rsidR="005A093C" w:rsidRPr="005A093C" w14:paraId="0AE6DD96"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C13A2E"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E1D558"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7C27A9E"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r>
      <w:tr w:rsidR="005A093C" w:rsidRPr="005A093C" w14:paraId="66C3FFE6" w14:textId="77777777" w:rsidTr="006255C6">
        <w:trPr>
          <w:trHeight w:val="290"/>
        </w:trPr>
        <w:tc>
          <w:tcPr>
            <w:tcW w:w="1007" w:type="dxa"/>
            <w:vMerge/>
            <w:vAlign w:val="center"/>
            <w:hideMark/>
          </w:tcPr>
          <w:p w14:paraId="55CF8355" w14:textId="77777777" w:rsidR="005A093C" w:rsidRPr="005A093C" w:rsidRDefault="005A093C" w:rsidP="005A093C">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4EE246E"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EF84D8E" w14:textId="77777777" w:rsidR="005A093C" w:rsidRPr="005A093C" w:rsidRDefault="005A093C" w:rsidP="005A093C">
            <w:pPr>
              <w:widowControl w:val="0"/>
              <w:spacing w:before="60" w:after="60"/>
              <w:jc w:val="both"/>
              <w:rPr>
                <w:rFonts w:ascii="Times New Roman" w:hAnsi="Times New Roman"/>
                <w:color w:val="000000"/>
                <w:sz w:val="24"/>
              </w:rPr>
            </w:pPr>
          </w:p>
        </w:tc>
      </w:tr>
      <w:tr w:rsidR="005A093C" w:rsidRPr="005A093C" w14:paraId="60F6FFF3"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3D070E"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844582A"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color w:val="000000"/>
                <w:sz w:val="24"/>
              </w:rPr>
              <w:t>Cần phải có tài khoản đăng nhập hệ thống với quyền Admin</w:t>
            </w:r>
          </w:p>
        </w:tc>
      </w:tr>
      <w:tr w:rsidR="005A093C" w:rsidRPr="005A093C" w14:paraId="2C00DC92"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C5EC0F"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FDF30A"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E617636"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r>
      <w:tr w:rsidR="005A093C" w:rsidRPr="005A093C" w14:paraId="10219A46" w14:textId="77777777" w:rsidTr="006255C6">
        <w:trPr>
          <w:trHeight w:val="290"/>
        </w:trPr>
        <w:tc>
          <w:tcPr>
            <w:tcW w:w="1007" w:type="dxa"/>
            <w:vMerge/>
            <w:vAlign w:val="center"/>
            <w:hideMark/>
          </w:tcPr>
          <w:p w14:paraId="381A96B2" w14:textId="77777777" w:rsidR="005A093C" w:rsidRPr="005A093C" w:rsidRDefault="005A093C" w:rsidP="005A093C">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F13F358" w14:textId="77777777" w:rsidR="005A093C" w:rsidRPr="005A093C" w:rsidRDefault="005A093C" w:rsidP="005A093C">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B6B5826" w14:textId="77777777" w:rsidR="005A093C" w:rsidRPr="005A093C" w:rsidRDefault="005A093C" w:rsidP="005A093C">
            <w:pPr>
              <w:widowControl w:val="0"/>
              <w:spacing w:before="60" w:after="60"/>
              <w:jc w:val="both"/>
              <w:rPr>
                <w:rFonts w:ascii="Times New Roman" w:hAnsi="Times New Roman"/>
                <w:color w:val="000000"/>
                <w:sz w:val="24"/>
              </w:rPr>
            </w:pPr>
          </w:p>
        </w:tc>
      </w:tr>
      <w:tr w:rsidR="005A093C" w:rsidRPr="005A093C" w14:paraId="46848547"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283BA1" w14:textId="77777777" w:rsidR="005A093C" w:rsidRPr="005A093C" w:rsidRDefault="005A093C" w:rsidP="005A093C">
            <w:pPr>
              <w:jc w:val="both"/>
              <w:rPr>
                <w:rFonts w:ascii="Times New Roman" w:hAnsi="Times New Roman"/>
                <w:sz w:val="24"/>
              </w:rPr>
            </w:pPr>
            <w:r w:rsidRPr="005A093C">
              <w:rPr>
                <w:rFonts w:ascii="Times New Roman" w:hAnsi="Times New Roman"/>
                <w:sz w:val="24"/>
              </w:rPr>
              <w:t>ĐẶC TẢ CHỨC NĂNG</w:t>
            </w:r>
          </w:p>
        </w:tc>
      </w:tr>
      <w:tr w:rsidR="005A093C" w:rsidRPr="005A093C" w14:paraId="5BD28D0B"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F9BCF2"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chính/Kịch bản chính</w:t>
            </w:r>
          </w:p>
        </w:tc>
      </w:tr>
      <w:tr w:rsidR="005A093C" w:rsidRPr="005A093C" w14:paraId="21639FE4"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779C5E0" w14:textId="77777777" w:rsidR="005A093C" w:rsidRPr="005A093C" w:rsidRDefault="005A093C" w:rsidP="005A093C">
            <w:pPr>
              <w:widowControl w:val="0"/>
              <w:spacing w:before="60" w:after="60"/>
              <w:jc w:val="both"/>
              <w:rPr>
                <w:rFonts w:ascii="Times New Roman" w:hAnsi="Times New Roman"/>
                <w:b/>
                <w:i/>
                <w:color w:val="000000"/>
                <w:sz w:val="24"/>
              </w:rPr>
            </w:pPr>
            <w:r w:rsidRPr="005A093C">
              <w:rPr>
                <w:rFonts w:ascii="Times New Roman" w:hAnsi="Times New Roman"/>
                <w:b/>
                <w:i/>
                <w:color w:val="000000"/>
                <w:sz w:val="24"/>
              </w:rPr>
              <w:t>Luồng chính:</w:t>
            </w:r>
          </w:p>
          <w:p w14:paraId="55A8E4E9" w14:textId="77777777" w:rsidR="005A093C" w:rsidRPr="005A093C" w:rsidRDefault="005A093C" w:rsidP="00DE4777">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đăng nhập hệ thống với quyền quản trị viên</w:t>
            </w:r>
          </w:p>
          <w:p w14:paraId="4B62A3DF" w14:textId="77777777" w:rsidR="005A093C" w:rsidRPr="005A093C" w:rsidRDefault="005A093C" w:rsidP="00DE4777">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chọn danh mục khóa học</w:t>
            </w:r>
          </w:p>
          <w:p w14:paraId="22358B10" w14:textId="77777777" w:rsidR="005A093C" w:rsidRPr="005A093C" w:rsidRDefault="005A093C" w:rsidP="00DE4777">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Giao diện danh sách các khóa học được hiển thị</w:t>
            </w:r>
          </w:p>
          <w:p w14:paraId="7B24B19C" w14:textId="77777777" w:rsidR="005A093C" w:rsidRPr="005A093C" w:rsidRDefault="005A093C" w:rsidP="00DE4777">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chức năng xóa khóa học </w:t>
            </w:r>
          </w:p>
          <w:p w14:paraId="49BEB4D8" w14:textId="77777777" w:rsidR="005A093C" w:rsidRPr="005A093C" w:rsidRDefault="005A093C" w:rsidP="00DE4777">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click vào nút xóa khóa học tương ứng trên bảng danh sách các khóa học</w:t>
            </w:r>
          </w:p>
          <w:p w14:paraId="342C9005" w14:textId="77777777" w:rsidR="005A093C" w:rsidRPr="005A093C" w:rsidRDefault="005A093C" w:rsidP="00DE4777">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Hộp thoại xác nhận yêu cầu xóa sẽ hiển thị</w:t>
            </w:r>
          </w:p>
          <w:p w14:paraId="2C9DE995" w14:textId="77777777" w:rsidR="005A093C" w:rsidRPr="005A093C" w:rsidRDefault="005A093C" w:rsidP="00DE4777">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chọn xác nhận</w:t>
            </w:r>
          </w:p>
          <w:p w14:paraId="4116C3D5" w14:textId="77777777" w:rsidR="005A093C" w:rsidRPr="005A093C" w:rsidRDefault="005A093C" w:rsidP="00DE4777">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Thông tin khóa học vừa xóa sẽ biến mất trên bảng danh sách các khóa học</w:t>
            </w:r>
          </w:p>
        </w:tc>
      </w:tr>
      <w:tr w:rsidR="005A093C" w:rsidRPr="005A093C" w14:paraId="58A1D17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F9BBAF"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phát sinh/Kịch bản phát sinh</w:t>
            </w:r>
          </w:p>
        </w:tc>
      </w:tr>
      <w:tr w:rsidR="005A093C" w:rsidRPr="005A093C" w14:paraId="3ABF3FBD"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515F3B"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b/>
                <w:color w:val="000000"/>
                <w:sz w:val="24"/>
              </w:rPr>
              <w:t>Các yêu cầu đặc biệt khác</w:t>
            </w:r>
          </w:p>
        </w:tc>
      </w:tr>
      <w:tr w:rsidR="005A093C" w:rsidRPr="005A093C" w14:paraId="65DB8F1B"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5FCFF50" w14:textId="7DA5D40A" w:rsidR="005A093C" w:rsidRPr="005A093C" w:rsidRDefault="00C023C1" w:rsidP="005A093C">
            <w:pPr>
              <w:widowControl w:val="0"/>
              <w:spacing w:before="60" w:after="60"/>
              <w:jc w:val="both"/>
              <w:rPr>
                <w:rFonts w:ascii="Times New Roman" w:hAnsi="Times New Roman"/>
                <w:color w:val="000000"/>
                <w:sz w:val="24"/>
              </w:rPr>
            </w:pPr>
            <w:r>
              <w:rPr>
                <w:rFonts w:ascii="Times New Roman" w:hAnsi="Times New Roman"/>
                <w:color w:val="000000"/>
                <w:sz w:val="24"/>
              </w:rPr>
              <w:t>Không có</w:t>
            </w:r>
          </w:p>
        </w:tc>
      </w:tr>
      <w:tr w:rsidR="005A093C" w:rsidRPr="005A093C" w14:paraId="3656DD4E"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30DDFFE" w14:textId="77777777" w:rsidR="005A093C" w:rsidRPr="005A093C" w:rsidRDefault="005A093C" w:rsidP="005A093C">
            <w:pPr>
              <w:widowControl w:val="0"/>
              <w:spacing w:before="60" w:after="60"/>
              <w:jc w:val="both"/>
              <w:rPr>
                <w:rFonts w:ascii="Times New Roman" w:hAnsi="Times New Roman"/>
                <w:color w:val="000000"/>
                <w:sz w:val="24"/>
              </w:rPr>
            </w:pPr>
            <w:r w:rsidRPr="005A093C">
              <w:rPr>
                <w:rFonts w:ascii="Times New Roman" w:hAnsi="Times New Roman"/>
                <w:b/>
                <w:color w:val="000000"/>
                <w:sz w:val="24"/>
              </w:rPr>
              <w:lastRenderedPageBreak/>
              <w:t>Giao diện minh họa</w:t>
            </w:r>
          </w:p>
        </w:tc>
      </w:tr>
      <w:tr w:rsidR="005A093C" w:rsidRPr="005A093C" w14:paraId="42BCDAB7"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3D74BE7F" w14:textId="77777777" w:rsidR="005A093C" w:rsidRPr="005A093C" w:rsidRDefault="005A093C" w:rsidP="005A093C">
            <w:pPr>
              <w:tabs>
                <w:tab w:val="right" w:pos="8640"/>
              </w:tabs>
              <w:spacing w:before="60" w:after="60" w:line="312" w:lineRule="auto"/>
              <w:jc w:val="center"/>
              <w:rPr>
                <w:rFonts w:ascii="Times New Roman" w:hAnsi="Times New Roman"/>
                <w:i/>
                <w:sz w:val="24"/>
                <w:szCs w:val="20"/>
              </w:rPr>
            </w:pPr>
          </w:p>
        </w:tc>
      </w:tr>
    </w:tbl>
    <w:p w14:paraId="689DAAF3" w14:textId="35B41511" w:rsidR="005A093C" w:rsidRDefault="005A093C" w:rsidP="00D833D5">
      <w:pPr>
        <w:pStyle w:val="BodyText"/>
      </w:pPr>
    </w:p>
    <w:p w14:paraId="5898F58E" w14:textId="7F113441" w:rsidR="00D833D5" w:rsidRDefault="00D833D5" w:rsidP="00D833D5">
      <w:pPr>
        <w:pStyle w:val="BodyText"/>
      </w:pPr>
    </w:p>
    <w:p w14:paraId="520EA27D" w14:textId="0B497D08" w:rsidR="00D833D5" w:rsidRDefault="00D833D5" w:rsidP="00D833D5">
      <w:pPr>
        <w:pStyle w:val="BodyText"/>
      </w:pPr>
      <w:r w:rsidRPr="00D833D5">
        <w:t>Câu</w:t>
      </w:r>
    </w:p>
    <w:p w14:paraId="1D4E4D23" w14:textId="7AC25B6D" w:rsidR="00D833D5" w:rsidRDefault="00D833D5" w:rsidP="00D833D5">
      <w:pPr>
        <w:pStyle w:val="BodyText"/>
        <w:rPr>
          <w:b w:val="0"/>
          <w:i w:val="0"/>
        </w:rPr>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D833D5" w:rsidRPr="00CB0E7C" w14:paraId="0FCC8EF5"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4313E89" w14:textId="77777777" w:rsidR="00D833D5" w:rsidRPr="00CB0E7C" w:rsidRDefault="00D833D5" w:rsidP="006255C6">
            <w:pPr>
              <w:keepNext/>
              <w:tabs>
                <w:tab w:val="right" w:pos="8640"/>
              </w:tabs>
              <w:spacing w:before="120" w:after="60" w:line="360" w:lineRule="auto"/>
              <w:outlineLvl w:val="1"/>
              <w:rPr>
                <w:b/>
                <w:spacing w:val="4"/>
                <w:kern w:val="28"/>
                <w:szCs w:val="20"/>
              </w:rPr>
            </w:pPr>
            <w:r w:rsidRPr="00CB0E7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4038CD29" w14:textId="77777777" w:rsidR="00D833D5" w:rsidRPr="00CB0E7C" w:rsidRDefault="00D833D5" w:rsidP="006255C6">
            <w:pPr>
              <w:widowControl w:val="0"/>
              <w:tabs>
                <w:tab w:val="right" w:pos="8640"/>
              </w:tabs>
              <w:spacing w:before="40" w:line="360" w:lineRule="auto"/>
              <w:outlineLvl w:val="2"/>
              <w:rPr>
                <w:rFonts w:ascii="Times New Roman" w:hAnsi="Times New Roman"/>
                <w:b/>
                <w:kern w:val="28"/>
                <w:sz w:val="24"/>
                <w:szCs w:val="20"/>
              </w:rPr>
            </w:pPr>
            <w:r w:rsidRPr="00CB0E7C">
              <w:rPr>
                <w:rFonts w:ascii="Times New Roman" w:hAnsi="Times New Roman"/>
                <w:b/>
                <w:kern w:val="28"/>
                <w:sz w:val="24"/>
                <w:szCs w:val="20"/>
              </w:rPr>
              <w:t xml:space="preserve">THÊM </w:t>
            </w:r>
            <w:r>
              <w:rPr>
                <w:rFonts w:ascii="Times New Roman" w:hAnsi="Times New Roman"/>
                <w:b/>
                <w:kern w:val="28"/>
                <w:sz w:val="24"/>
                <w:szCs w:val="20"/>
              </w:rPr>
              <w:t>CÂU</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5E236AFF" w14:textId="77777777" w:rsidR="00D833D5" w:rsidRPr="00CB0E7C" w:rsidRDefault="00D833D5" w:rsidP="006255C6">
            <w:pPr>
              <w:widowControl w:val="0"/>
              <w:tabs>
                <w:tab w:val="right" w:pos="1572"/>
              </w:tabs>
              <w:spacing w:before="60" w:after="60"/>
              <w:jc w:val="both"/>
              <w:rPr>
                <w:rFonts w:ascii="Times New Roman" w:hAnsi="Times New Roman"/>
                <w:b/>
                <w:color w:val="000000"/>
                <w:sz w:val="24"/>
              </w:rPr>
            </w:pPr>
            <w:r w:rsidRPr="00CB0E7C">
              <w:rPr>
                <w:rFonts w:ascii="Times New Roman" w:hAnsi="Times New Roman"/>
                <w:b/>
                <w:color w:val="000000"/>
                <w:sz w:val="24"/>
              </w:rPr>
              <w:t>Đ</w:t>
            </w:r>
            <w:r w:rsidRPr="00CB0E7C">
              <w:rPr>
                <w:rFonts w:ascii="Times New Roman" w:hAnsi="Times New Roman"/>
                <w:b/>
                <w:color w:val="000000"/>
                <w:sz w:val="24"/>
                <w:lang w:val="vi-VN"/>
              </w:rPr>
              <w:t>ộ phức tạp</w:t>
            </w:r>
            <w:r w:rsidRPr="00CB0E7C">
              <w:rPr>
                <w:rFonts w:ascii="Times New Roman" w:hAnsi="Times New Roman"/>
                <w:b/>
                <w:color w:val="000000"/>
                <w:sz w:val="24"/>
              </w:rPr>
              <w:t xml:space="preserve">: </w:t>
            </w:r>
            <w:r w:rsidRPr="00CB0E7C">
              <w:rPr>
                <w:rFonts w:ascii="Times New Roman" w:hAnsi="Times New Roman"/>
                <w:b/>
                <w:color w:val="000000"/>
                <w:sz w:val="24"/>
              </w:rPr>
              <w:br/>
              <w:t>Normal</w:t>
            </w:r>
          </w:p>
        </w:tc>
      </w:tr>
      <w:tr w:rsidR="00D833D5" w:rsidRPr="00CB0E7C" w14:paraId="4F26AE74"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950A12" w14:textId="77777777" w:rsidR="00D833D5" w:rsidRPr="00CB0E7C" w:rsidRDefault="00D833D5"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1B02FCE"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 xml:space="preserve">HT cho phép admin thêm </w:t>
            </w:r>
            <w:r>
              <w:rPr>
                <w:rFonts w:ascii="Times New Roman" w:hAnsi="Times New Roman"/>
                <w:color w:val="000000"/>
                <w:sz w:val="24"/>
              </w:rPr>
              <w:t>Câu</w:t>
            </w:r>
            <w:r w:rsidRPr="00CB0E7C">
              <w:rPr>
                <w:rFonts w:ascii="Times New Roman" w:hAnsi="Times New Roman"/>
                <w:color w:val="000000"/>
                <w:sz w:val="24"/>
              </w:rPr>
              <w:t xml:space="preserve"> mới</w:t>
            </w:r>
          </w:p>
        </w:tc>
      </w:tr>
      <w:tr w:rsidR="00D833D5" w:rsidRPr="00CB0E7C" w14:paraId="460B182D"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9FF6FF6" w14:textId="77777777" w:rsidR="00D833D5" w:rsidRPr="00CB0E7C" w:rsidRDefault="00D833D5"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76DF58" w14:textId="77777777" w:rsidR="00D833D5" w:rsidRPr="00CB0E7C" w:rsidRDefault="00D833D5"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6632EE7" w14:textId="77777777" w:rsidR="00D833D5" w:rsidRPr="00CB0E7C" w:rsidRDefault="00D833D5" w:rsidP="006255C6">
            <w:pPr>
              <w:widowControl w:val="0"/>
              <w:spacing w:before="60" w:after="60"/>
              <w:jc w:val="both"/>
              <w:rPr>
                <w:rFonts w:ascii="Times New Roman" w:hAnsi="Times New Roman"/>
                <w:color w:val="000000"/>
                <w:sz w:val="24"/>
                <w:lang w:val="vi-VN"/>
              </w:rPr>
            </w:pPr>
            <w:r w:rsidRPr="00CB0E7C">
              <w:rPr>
                <w:rFonts w:ascii="Times New Roman" w:hAnsi="Times New Roman"/>
                <w:color w:val="000000"/>
                <w:sz w:val="24"/>
              </w:rPr>
              <w:t>Admin</w:t>
            </w:r>
          </w:p>
        </w:tc>
      </w:tr>
      <w:tr w:rsidR="00D833D5" w:rsidRPr="00CB0E7C" w14:paraId="232B6DD0" w14:textId="77777777" w:rsidTr="006255C6">
        <w:trPr>
          <w:trHeight w:val="290"/>
        </w:trPr>
        <w:tc>
          <w:tcPr>
            <w:tcW w:w="1007" w:type="dxa"/>
            <w:vMerge/>
            <w:vAlign w:val="center"/>
            <w:hideMark/>
          </w:tcPr>
          <w:p w14:paraId="32AB6265" w14:textId="77777777" w:rsidR="00D833D5" w:rsidRPr="00CB0E7C" w:rsidRDefault="00D833D5"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3EA93AE" w14:textId="77777777" w:rsidR="00D833D5" w:rsidRPr="00CB0E7C" w:rsidRDefault="00D833D5"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93075FF"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Không có.</w:t>
            </w:r>
          </w:p>
        </w:tc>
      </w:tr>
      <w:tr w:rsidR="00D833D5" w:rsidRPr="00CB0E7C" w14:paraId="0D574278"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420848D" w14:textId="77777777" w:rsidR="00D833D5" w:rsidRPr="00CB0E7C" w:rsidRDefault="00D833D5"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E89F3B4"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Cần phải có tài khoản đăng nhập hệ thống với quyền Admin</w:t>
            </w:r>
          </w:p>
        </w:tc>
      </w:tr>
      <w:tr w:rsidR="00D833D5" w:rsidRPr="00CB0E7C" w14:paraId="64423B04"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9DB5A8" w14:textId="77777777" w:rsidR="00D833D5" w:rsidRPr="00CB0E7C" w:rsidRDefault="00D833D5"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4ED37C" w14:textId="77777777" w:rsidR="00D833D5" w:rsidRPr="00CB0E7C" w:rsidRDefault="00D833D5"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31413A3" w14:textId="77777777" w:rsidR="00D833D5" w:rsidRPr="00CB0E7C" w:rsidRDefault="00D833D5" w:rsidP="006255C6">
            <w:pPr>
              <w:widowControl w:val="0"/>
              <w:spacing w:before="60" w:after="60"/>
              <w:jc w:val="both"/>
              <w:rPr>
                <w:rFonts w:ascii="Times New Roman" w:hAnsi="Times New Roman"/>
                <w:color w:val="000000"/>
                <w:sz w:val="24"/>
              </w:rPr>
            </w:pPr>
          </w:p>
        </w:tc>
      </w:tr>
      <w:tr w:rsidR="00D833D5" w:rsidRPr="00CB0E7C" w14:paraId="2E5514F7" w14:textId="77777777" w:rsidTr="006255C6">
        <w:trPr>
          <w:trHeight w:val="290"/>
        </w:trPr>
        <w:tc>
          <w:tcPr>
            <w:tcW w:w="1007" w:type="dxa"/>
            <w:vMerge/>
            <w:vAlign w:val="center"/>
            <w:hideMark/>
          </w:tcPr>
          <w:p w14:paraId="5BDEEA62" w14:textId="77777777" w:rsidR="00D833D5" w:rsidRPr="00CB0E7C" w:rsidRDefault="00D833D5"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D29AF4" w14:textId="77777777" w:rsidR="00D833D5" w:rsidRPr="00CB0E7C" w:rsidRDefault="00D833D5"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78F44F3" w14:textId="77777777" w:rsidR="00D833D5" w:rsidRPr="00CB0E7C" w:rsidRDefault="00D833D5" w:rsidP="006255C6">
            <w:pPr>
              <w:widowControl w:val="0"/>
              <w:spacing w:before="60" w:after="60"/>
              <w:jc w:val="both"/>
              <w:rPr>
                <w:rFonts w:ascii="Times New Roman" w:hAnsi="Times New Roman"/>
                <w:color w:val="000000"/>
                <w:sz w:val="24"/>
              </w:rPr>
            </w:pPr>
          </w:p>
        </w:tc>
      </w:tr>
      <w:tr w:rsidR="00D833D5" w:rsidRPr="00CB0E7C" w14:paraId="7E00C255"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1216C8" w14:textId="77777777" w:rsidR="00D833D5" w:rsidRPr="00CB0E7C" w:rsidRDefault="00D833D5" w:rsidP="006255C6">
            <w:pPr>
              <w:jc w:val="both"/>
              <w:rPr>
                <w:rFonts w:ascii="Times New Roman" w:hAnsi="Times New Roman"/>
                <w:sz w:val="24"/>
              </w:rPr>
            </w:pPr>
            <w:r w:rsidRPr="00CB0E7C">
              <w:rPr>
                <w:rFonts w:ascii="Times New Roman" w:hAnsi="Times New Roman"/>
                <w:sz w:val="24"/>
              </w:rPr>
              <w:t>ĐẶC TẢ CHỨC NĂNG</w:t>
            </w:r>
          </w:p>
        </w:tc>
      </w:tr>
      <w:tr w:rsidR="00D833D5" w:rsidRPr="00CB0E7C" w14:paraId="7E2AD65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2C223F"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Luồng sự kiện chính/Kịch bản chính</w:t>
            </w:r>
          </w:p>
        </w:tc>
      </w:tr>
      <w:tr w:rsidR="00D833D5" w:rsidRPr="00CB0E7C" w14:paraId="793A95AA"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4C6D2FB4" w14:textId="77777777" w:rsidR="00D833D5" w:rsidRPr="00CB0E7C" w:rsidRDefault="00D833D5" w:rsidP="006255C6">
            <w:pPr>
              <w:widowControl w:val="0"/>
              <w:spacing w:before="60" w:after="60"/>
              <w:jc w:val="both"/>
              <w:rPr>
                <w:rFonts w:ascii="Times New Roman" w:hAnsi="Times New Roman"/>
                <w:b/>
                <w:i/>
                <w:color w:val="000000"/>
                <w:sz w:val="24"/>
              </w:rPr>
            </w:pPr>
            <w:r w:rsidRPr="00CB0E7C">
              <w:rPr>
                <w:rFonts w:ascii="Times New Roman" w:hAnsi="Times New Roman"/>
                <w:b/>
                <w:i/>
                <w:color w:val="000000"/>
                <w:sz w:val="24"/>
              </w:rPr>
              <w:t>Luồng chính:</w:t>
            </w:r>
          </w:p>
          <w:p w14:paraId="13CBE87B" w14:textId="77777777" w:rsidR="00D833D5" w:rsidRPr="00CB0E7C" w:rsidRDefault="00D833D5" w:rsidP="00D833D5">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Admin đăng nhập hệ thống với quyền quản trị viên</w:t>
            </w:r>
          </w:p>
          <w:p w14:paraId="10A2733B" w14:textId="77777777" w:rsidR="00D833D5" w:rsidRPr="00CB0E7C" w:rsidRDefault="00D833D5" w:rsidP="00D833D5">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chọn danh mục </w:t>
            </w:r>
            <w:r>
              <w:rPr>
                <w:rFonts w:ascii="Times New Roman" w:hAnsi="Times New Roman"/>
                <w:color w:val="000000"/>
                <w:sz w:val="24"/>
              </w:rPr>
              <w:t>Câu</w:t>
            </w:r>
          </w:p>
          <w:p w14:paraId="432B48EB" w14:textId="77777777" w:rsidR="00D833D5" w:rsidRPr="00CB0E7C" w:rsidRDefault="00D833D5" w:rsidP="00D833D5">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Giao diện danh sách các </w:t>
            </w:r>
            <w:r>
              <w:rPr>
                <w:rFonts w:ascii="Times New Roman" w:hAnsi="Times New Roman"/>
                <w:color w:val="000000"/>
                <w:sz w:val="24"/>
              </w:rPr>
              <w:t>Câu</w:t>
            </w:r>
            <w:r w:rsidRPr="00CB0E7C">
              <w:rPr>
                <w:rFonts w:ascii="Times New Roman" w:hAnsi="Times New Roman"/>
                <w:color w:val="000000"/>
                <w:sz w:val="24"/>
              </w:rPr>
              <w:t xml:space="preserve"> được hiển thị</w:t>
            </w:r>
          </w:p>
          <w:p w14:paraId="6E9938D5" w14:textId="77777777" w:rsidR="00D833D5" w:rsidRPr="00CB0E7C" w:rsidRDefault="00D833D5" w:rsidP="00D833D5">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chọn chức năng thêm mới </w:t>
            </w:r>
            <w:r>
              <w:rPr>
                <w:rFonts w:ascii="Times New Roman" w:hAnsi="Times New Roman"/>
                <w:color w:val="000000"/>
                <w:sz w:val="24"/>
              </w:rPr>
              <w:t>Câu</w:t>
            </w:r>
            <w:r w:rsidRPr="00CB0E7C">
              <w:rPr>
                <w:rFonts w:ascii="Times New Roman" w:hAnsi="Times New Roman"/>
                <w:color w:val="000000"/>
                <w:sz w:val="24"/>
              </w:rPr>
              <w:t xml:space="preserve"> </w:t>
            </w:r>
          </w:p>
          <w:p w14:paraId="07263EF1" w14:textId="77777777" w:rsidR="00D833D5" w:rsidRPr="00CB0E7C" w:rsidRDefault="00D833D5" w:rsidP="00D833D5">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Form thêm mới </w:t>
            </w:r>
            <w:r>
              <w:rPr>
                <w:rFonts w:ascii="Times New Roman" w:hAnsi="Times New Roman"/>
                <w:color w:val="000000"/>
                <w:sz w:val="24"/>
              </w:rPr>
              <w:t>Câu</w:t>
            </w:r>
            <w:r w:rsidRPr="00CB0E7C">
              <w:rPr>
                <w:rFonts w:ascii="Times New Roman" w:hAnsi="Times New Roman"/>
                <w:color w:val="000000"/>
                <w:sz w:val="24"/>
              </w:rPr>
              <w:t xml:space="preserve"> được hiển thị</w:t>
            </w:r>
          </w:p>
          <w:p w14:paraId="614944E4" w14:textId="77777777" w:rsidR="00D833D5" w:rsidRPr="00CB0E7C" w:rsidRDefault="00D833D5" w:rsidP="00D833D5">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nhập thông tin thêm mới </w:t>
            </w:r>
            <w:r>
              <w:rPr>
                <w:rFonts w:ascii="Times New Roman" w:hAnsi="Times New Roman"/>
                <w:color w:val="000000"/>
                <w:sz w:val="24"/>
              </w:rPr>
              <w:t>Câu</w:t>
            </w:r>
            <w:r w:rsidRPr="00CB0E7C">
              <w:rPr>
                <w:rFonts w:ascii="Times New Roman" w:hAnsi="Times New Roman"/>
                <w:color w:val="000000"/>
                <w:sz w:val="24"/>
              </w:rPr>
              <w:t>.</w:t>
            </w:r>
          </w:p>
          <w:p w14:paraId="52E4D883" w14:textId="77777777" w:rsidR="00D833D5" w:rsidRPr="00CB0E7C" w:rsidRDefault="00D833D5" w:rsidP="00D833D5">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Sau khi nhập xong Admin submit thông tin đã nhập</w:t>
            </w:r>
          </w:p>
          <w:p w14:paraId="3052F2D5" w14:textId="77777777" w:rsidR="00D833D5" w:rsidRPr="00CB0E7C" w:rsidRDefault="00D833D5" w:rsidP="00D833D5">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Thông tin </w:t>
            </w:r>
            <w:r>
              <w:rPr>
                <w:rFonts w:ascii="Times New Roman" w:hAnsi="Times New Roman"/>
                <w:color w:val="000000"/>
                <w:sz w:val="24"/>
              </w:rPr>
              <w:t>Câu</w:t>
            </w:r>
            <w:r w:rsidRPr="00CB0E7C">
              <w:rPr>
                <w:rFonts w:ascii="Times New Roman" w:hAnsi="Times New Roman"/>
                <w:color w:val="000000"/>
                <w:sz w:val="24"/>
              </w:rPr>
              <w:t xml:space="preserve"> mới được hiển thị đầu tiên trên bảng danh sách các </w:t>
            </w:r>
            <w:r>
              <w:rPr>
                <w:rFonts w:ascii="Times New Roman" w:hAnsi="Times New Roman"/>
                <w:color w:val="000000"/>
                <w:sz w:val="24"/>
              </w:rPr>
              <w:t>Câu</w:t>
            </w:r>
          </w:p>
        </w:tc>
      </w:tr>
      <w:tr w:rsidR="00D833D5" w:rsidRPr="00CB0E7C" w14:paraId="47416B3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8C951D"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Luồng sự kiện phát sinh/Kịch bản phát sinh</w:t>
            </w:r>
          </w:p>
        </w:tc>
      </w:tr>
      <w:tr w:rsidR="00D833D5" w:rsidRPr="00CB0E7C" w14:paraId="12C46C7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3BA726C"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Nhập thông tin không hợp lệ</w:t>
            </w:r>
          </w:p>
        </w:tc>
      </w:tr>
      <w:tr w:rsidR="00D833D5" w:rsidRPr="00CB0E7C" w14:paraId="6D008769"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4827CF5"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Khi Admin nhập thông tin không hợp lệ HT sẽ báo lỗi ngay trên giao diện và yêu cầu nhập lại đến khi hợp lệ</w:t>
            </w:r>
          </w:p>
        </w:tc>
      </w:tr>
      <w:tr w:rsidR="00D833D5" w:rsidRPr="00CB0E7C" w14:paraId="6998DDB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57C121"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Các yêu cầu đặc biệt khác</w:t>
            </w:r>
          </w:p>
        </w:tc>
      </w:tr>
      <w:tr w:rsidR="00D833D5" w:rsidRPr="00CB0E7C" w14:paraId="3C3EA78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287F71D4"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 xml:space="preserve">Thông tin </w:t>
            </w:r>
            <w:r>
              <w:rPr>
                <w:rFonts w:ascii="Times New Roman" w:hAnsi="Times New Roman"/>
                <w:color w:val="000000"/>
                <w:sz w:val="24"/>
              </w:rPr>
              <w:t>Câu</w:t>
            </w:r>
            <w:r w:rsidRPr="00CB0E7C">
              <w:rPr>
                <w:rFonts w:ascii="Times New Roman" w:hAnsi="Times New Roman"/>
                <w:color w:val="000000"/>
                <w:sz w:val="24"/>
              </w:rPr>
              <w:t xml:space="preserve"> mới không được trùng với </w:t>
            </w:r>
            <w:r>
              <w:rPr>
                <w:rFonts w:ascii="Times New Roman" w:hAnsi="Times New Roman"/>
                <w:color w:val="000000"/>
                <w:sz w:val="24"/>
              </w:rPr>
              <w:t>Câu</w:t>
            </w:r>
            <w:r w:rsidRPr="00CB0E7C">
              <w:rPr>
                <w:rFonts w:ascii="Times New Roman" w:hAnsi="Times New Roman"/>
                <w:color w:val="000000"/>
                <w:sz w:val="24"/>
              </w:rPr>
              <w:t xml:space="preserve"> đã tồn tại</w:t>
            </w:r>
          </w:p>
        </w:tc>
      </w:tr>
      <w:tr w:rsidR="00D833D5" w:rsidRPr="00CB0E7C" w14:paraId="6B5B2D2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AD09BB" w14:textId="77777777" w:rsidR="00D833D5" w:rsidRPr="00CB0E7C" w:rsidRDefault="00D833D5"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Giao diện minh họa</w:t>
            </w:r>
          </w:p>
        </w:tc>
      </w:tr>
      <w:tr w:rsidR="00D833D5" w:rsidRPr="00CB0E7C" w14:paraId="7712EE3C"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23E0831E" w14:textId="77777777" w:rsidR="00D833D5" w:rsidRPr="00CB0E7C" w:rsidRDefault="00D833D5" w:rsidP="006255C6">
            <w:pPr>
              <w:tabs>
                <w:tab w:val="right" w:pos="8640"/>
              </w:tabs>
              <w:spacing w:before="60" w:after="60" w:line="312" w:lineRule="auto"/>
              <w:jc w:val="center"/>
              <w:rPr>
                <w:rFonts w:ascii="Times New Roman" w:hAnsi="Times New Roman"/>
                <w:i/>
                <w:sz w:val="24"/>
                <w:szCs w:val="20"/>
              </w:rPr>
            </w:pPr>
          </w:p>
        </w:tc>
      </w:tr>
    </w:tbl>
    <w:p w14:paraId="2C4A79EC" w14:textId="77777777" w:rsidR="00D833D5" w:rsidRDefault="00D833D5" w:rsidP="00D833D5"/>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D833D5" w:rsidRPr="005A093C" w14:paraId="50041941"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340B9B" w14:textId="77777777" w:rsidR="00D833D5" w:rsidRPr="005A093C" w:rsidRDefault="00D833D5" w:rsidP="006255C6">
            <w:pPr>
              <w:keepNext/>
              <w:tabs>
                <w:tab w:val="right" w:pos="8640"/>
              </w:tabs>
              <w:spacing w:before="120" w:after="60" w:line="360" w:lineRule="auto"/>
              <w:outlineLvl w:val="1"/>
              <w:rPr>
                <w:b/>
                <w:spacing w:val="4"/>
                <w:kern w:val="28"/>
                <w:szCs w:val="20"/>
              </w:rPr>
            </w:pPr>
            <w:r w:rsidRPr="005A093C">
              <w:rPr>
                <w:b/>
                <w:spacing w:val="4"/>
                <w:kern w:val="28"/>
                <w:szCs w:val="20"/>
              </w:rPr>
              <w:lastRenderedPageBreak/>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27AE0DFB" w14:textId="77777777" w:rsidR="00D833D5" w:rsidRPr="005A093C" w:rsidRDefault="00D833D5" w:rsidP="006255C6">
            <w:pPr>
              <w:widowControl w:val="0"/>
              <w:tabs>
                <w:tab w:val="right" w:pos="8640"/>
              </w:tabs>
              <w:spacing w:before="40" w:line="360" w:lineRule="auto"/>
              <w:outlineLvl w:val="2"/>
              <w:rPr>
                <w:rFonts w:ascii="Times New Roman" w:hAnsi="Times New Roman"/>
                <w:b/>
                <w:kern w:val="28"/>
                <w:sz w:val="24"/>
                <w:szCs w:val="20"/>
              </w:rPr>
            </w:pPr>
            <w:r w:rsidRPr="005A093C">
              <w:rPr>
                <w:rFonts w:ascii="Times New Roman" w:hAnsi="Times New Roman"/>
                <w:b/>
                <w:kern w:val="28"/>
                <w:sz w:val="24"/>
                <w:szCs w:val="20"/>
              </w:rPr>
              <w:t xml:space="preserve">SỬA </w:t>
            </w:r>
            <w:r>
              <w:rPr>
                <w:rFonts w:ascii="Times New Roman" w:hAnsi="Times New Roman"/>
                <w:b/>
                <w:kern w:val="28"/>
                <w:sz w:val="24"/>
                <w:szCs w:val="20"/>
              </w:rPr>
              <w:t>CÂU</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5B5B1366" w14:textId="77777777" w:rsidR="00D833D5" w:rsidRPr="005A093C" w:rsidRDefault="00D833D5" w:rsidP="006255C6">
            <w:pPr>
              <w:widowControl w:val="0"/>
              <w:tabs>
                <w:tab w:val="right" w:pos="1572"/>
              </w:tabs>
              <w:spacing w:before="60" w:after="60"/>
              <w:jc w:val="both"/>
              <w:rPr>
                <w:rFonts w:ascii="Times New Roman" w:hAnsi="Times New Roman"/>
                <w:b/>
                <w:color w:val="000000"/>
                <w:sz w:val="24"/>
              </w:rPr>
            </w:pPr>
            <w:r w:rsidRPr="005A093C">
              <w:rPr>
                <w:rFonts w:ascii="Times New Roman" w:hAnsi="Times New Roman"/>
                <w:b/>
                <w:color w:val="000000"/>
                <w:sz w:val="24"/>
              </w:rPr>
              <w:t>Đ</w:t>
            </w:r>
            <w:r w:rsidRPr="005A093C">
              <w:rPr>
                <w:rFonts w:ascii="Times New Roman" w:hAnsi="Times New Roman"/>
                <w:b/>
                <w:color w:val="000000"/>
                <w:sz w:val="24"/>
                <w:lang w:val="vi-VN"/>
              </w:rPr>
              <w:t>ộ phức tạp</w:t>
            </w:r>
            <w:r w:rsidRPr="005A093C">
              <w:rPr>
                <w:rFonts w:ascii="Times New Roman" w:hAnsi="Times New Roman"/>
                <w:b/>
                <w:color w:val="000000"/>
                <w:sz w:val="24"/>
              </w:rPr>
              <w:t xml:space="preserve">: </w:t>
            </w:r>
            <w:r w:rsidRPr="005A093C">
              <w:rPr>
                <w:rFonts w:ascii="Times New Roman" w:hAnsi="Times New Roman"/>
                <w:b/>
                <w:color w:val="000000"/>
                <w:sz w:val="24"/>
              </w:rPr>
              <w:br/>
              <w:t>Normal</w:t>
            </w:r>
          </w:p>
        </w:tc>
      </w:tr>
      <w:tr w:rsidR="00D833D5" w:rsidRPr="005A093C" w14:paraId="15D78EA5"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49AD5A"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D8C2E43"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 xml:space="preserve">HT cho phép admin sửa </w:t>
            </w:r>
            <w:r>
              <w:rPr>
                <w:rFonts w:ascii="Times New Roman" w:hAnsi="Times New Roman"/>
                <w:color w:val="000000"/>
                <w:sz w:val="24"/>
              </w:rPr>
              <w:t>Câu</w:t>
            </w:r>
            <w:r w:rsidRPr="005A093C">
              <w:rPr>
                <w:rFonts w:ascii="Times New Roman" w:hAnsi="Times New Roman"/>
                <w:color w:val="000000"/>
                <w:sz w:val="24"/>
              </w:rPr>
              <w:t xml:space="preserve"> đã tồn tại</w:t>
            </w:r>
          </w:p>
        </w:tc>
      </w:tr>
      <w:tr w:rsidR="00D833D5" w:rsidRPr="005A093C" w14:paraId="6460216D"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87FC4D"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E6DDD4"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3D8EF45"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r>
      <w:tr w:rsidR="00D833D5" w:rsidRPr="005A093C" w14:paraId="1C219EB2" w14:textId="77777777" w:rsidTr="006255C6">
        <w:trPr>
          <w:trHeight w:val="290"/>
        </w:trPr>
        <w:tc>
          <w:tcPr>
            <w:tcW w:w="1007" w:type="dxa"/>
            <w:vMerge/>
            <w:vAlign w:val="center"/>
            <w:hideMark/>
          </w:tcPr>
          <w:p w14:paraId="56EF3A13" w14:textId="77777777" w:rsidR="00D833D5" w:rsidRPr="005A093C" w:rsidRDefault="00D833D5"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93BED3"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90C68E9" w14:textId="77777777" w:rsidR="00D833D5" w:rsidRPr="005A093C" w:rsidRDefault="00D833D5" w:rsidP="006255C6">
            <w:pPr>
              <w:rPr>
                <w:rFonts w:ascii="Times New Roman" w:hAnsi="Times New Roman"/>
                <w:b/>
                <w:color w:val="000000"/>
                <w:sz w:val="24"/>
              </w:rPr>
            </w:pPr>
          </w:p>
        </w:tc>
      </w:tr>
      <w:tr w:rsidR="00D833D5" w:rsidRPr="005A093C" w14:paraId="5439FB4B"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0D1C34B"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A3DE9AB"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Cần phải có tài khoản đăng nhập hệ thống với quyền Admin</w:t>
            </w:r>
          </w:p>
        </w:tc>
      </w:tr>
      <w:tr w:rsidR="00D833D5" w:rsidRPr="005A093C" w14:paraId="5CEC1BE4"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6A5299"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CEF9611"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E5CE5E3"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r>
      <w:tr w:rsidR="00D833D5" w:rsidRPr="005A093C" w14:paraId="3182855F" w14:textId="77777777" w:rsidTr="006255C6">
        <w:trPr>
          <w:trHeight w:val="290"/>
        </w:trPr>
        <w:tc>
          <w:tcPr>
            <w:tcW w:w="1007" w:type="dxa"/>
            <w:vMerge/>
            <w:vAlign w:val="center"/>
            <w:hideMark/>
          </w:tcPr>
          <w:p w14:paraId="68F6DF47" w14:textId="77777777" w:rsidR="00D833D5" w:rsidRPr="005A093C" w:rsidRDefault="00D833D5"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E0A4BF"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21D1A31" w14:textId="77777777" w:rsidR="00D833D5" w:rsidRPr="005A093C" w:rsidRDefault="00D833D5" w:rsidP="006255C6">
            <w:pPr>
              <w:rPr>
                <w:rFonts w:ascii="Times New Roman" w:hAnsi="Times New Roman"/>
                <w:b/>
                <w:color w:val="000000"/>
                <w:sz w:val="24"/>
              </w:rPr>
            </w:pPr>
          </w:p>
        </w:tc>
      </w:tr>
      <w:tr w:rsidR="00D833D5" w:rsidRPr="005A093C" w14:paraId="6C7417D0"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43507F" w14:textId="77777777" w:rsidR="00D833D5" w:rsidRPr="005A093C" w:rsidRDefault="00D833D5" w:rsidP="006255C6">
            <w:pPr>
              <w:jc w:val="both"/>
              <w:rPr>
                <w:rFonts w:ascii="Times New Roman" w:hAnsi="Times New Roman"/>
                <w:sz w:val="24"/>
              </w:rPr>
            </w:pPr>
            <w:r w:rsidRPr="005A093C">
              <w:rPr>
                <w:rFonts w:ascii="Times New Roman" w:hAnsi="Times New Roman"/>
                <w:sz w:val="24"/>
              </w:rPr>
              <w:t>ĐẶC TẢ CHỨC NĂNG</w:t>
            </w:r>
          </w:p>
        </w:tc>
      </w:tr>
      <w:tr w:rsidR="00D833D5" w:rsidRPr="005A093C" w14:paraId="0AEFFF07"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CC2742F"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chính/Kịch bản chính</w:t>
            </w:r>
          </w:p>
        </w:tc>
      </w:tr>
      <w:tr w:rsidR="00D833D5" w:rsidRPr="005A093C" w14:paraId="0C032C0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4175BC0" w14:textId="77777777" w:rsidR="00D833D5" w:rsidRPr="005A093C" w:rsidRDefault="00D833D5" w:rsidP="006255C6">
            <w:pPr>
              <w:widowControl w:val="0"/>
              <w:spacing w:before="60" w:after="60"/>
              <w:jc w:val="both"/>
              <w:rPr>
                <w:rFonts w:ascii="Times New Roman" w:hAnsi="Times New Roman"/>
                <w:b/>
                <w:i/>
                <w:color w:val="000000"/>
                <w:sz w:val="24"/>
              </w:rPr>
            </w:pPr>
            <w:r w:rsidRPr="005A093C">
              <w:rPr>
                <w:rFonts w:ascii="Times New Roman" w:hAnsi="Times New Roman"/>
                <w:b/>
                <w:i/>
                <w:color w:val="000000"/>
                <w:sz w:val="24"/>
              </w:rPr>
              <w:t>Luồng chính:</w:t>
            </w:r>
          </w:p>
          <w:p w14:paraId="7F27B508" w14:textId="77777777" w:rsidR="00D833D5" w:rsidRPr="005A093C" w:rsidRDefault="00D833D5" w:rsidP="00D833D5">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đăng nhập hệ thống với quyền quản trị viên</w:t>
            </w:r>
          </w:p>
          <w:p w14:paraId="3158DD68" w14:textId="77777777" w:rsidR="00D833D5" w:rsidRPr="005A093C" w:rsidRDefault="00D833D5" w:rsidP="00D833D5">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danh mục </w:t>
            </w:r>
            <w:r>
              <w:rPr>
                <w:rFonts w:ascii="Times New Roman" w:hAnsi="Times New Roman"/>
                <w:color w:val="000000"/>
                <w:sz w:val="24"/>
              </w:rPr>
              <w:t>Câu</w:t>
            </w:r>
          </w:p>
          <w:p w14:paraId="3932AF08" w14:textId="77777777" w:rsidR="00D833D5" w:rsidRPr="005A093C" w:rsidRDefault="00D833D5" w:rsidP="00D833D5">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Giao diện danh sách các </w:t>
            </w:r>
            <w:r>
              <w:rPr>
                <w:rFonts w:ascii="Times New Roman" w:hAnsi="Times New Roman"/>
                <w:color w:val="000000"/>
                <w:sz w:val="24"/>
              </w:rPr>
              <w:t>Câu</w:t>
            </w:r>
            <w:r w:rsidRPr="005A093C">
              <w:rPr>
                <w:rFonts w:ascii="Times New Roman" w:hAnsi="Times New Roman"/>
                <w:color w:val="000000"/>
                <w:sz w:val="24"/>
              </w:rPr>
              <w:t xml:space="preserve"> được hiển thị</w:t>
            </w:r>
          </w:p>
          <w:p w14:paraId="68718DFC" w14:textId="77777777" w:rsidR="00D833D5" w:rsidRPr="005A093C" w:rsidRDefault="00D833D5" w:rsidP="00D833D5">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chức năng sửa </w:t>
            </w:r>
            <w:r>
              <w:rPr>
                <w:rFonts w:ascii="Times New Roman" w:hAnsi="Times New Roman"/>
                <w:color w:val="000000"/>
                <w:sz w:val="24"/>
              </w:rPr>
              <w:t>Câu</w:t>
            </w:r>
            <w:r w:rsidRPr="005A093C">
              <w:rPr>
                <w:rFonts w:ascii="Times New Roman" w:hAnsi="Times New Roman"/>
                <w:color w:val="000000"/>
                <w:sz w:val="24"/>
              </w:rPr>
              <w:t xml:space="preserve"> </w:t>
            </w:r>
          </w:p>
          <w:p w14:paraId="6760F2B5" w14:textId="77777777" w:rsidR="00D833D5" w:rsidRPr="005A093C" w:rsidRDefault="00D833D5" w:rsidP="00D833D5">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Form sửa </w:t>
            </w:r>
            <w:r>
              <w:rPr>
                <w:rFonts w:ascii="Times New Roman" w:hAnsi="Times New Roman"/>
                <w:color w:val="000000"/>
                <w:sz w:val="24"/>
              </w:rPr>
              <w:t>Câu</w:t>
            </w:r>
            <w:r w:rsidRPr="005A093C">
              <w:rPr>
                <w:rFonts w:ascii="Times New Roman" w:hAnsi="Times New Roman"/>
                <w:color w:val="000000"/>
                <w:sz w:val="24"/>
              </w:rPr>
              <w:t xml:space="preserve"> được hiển thị</w:t>
            </w:r>
          </w:p>
          <w:p w14:paraId="0D4BF4C1" w14:textId="77777777" w:rsidR="00D833D5" w:rsidRPr="005A093C" w:rsidRDefault="00D833D5" w:rsidP="00D833D5">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nhập thông tin sửa </w:t>
            </w:r>
            <w:r>
              <w:rPr>
                <w:rFonts w:ascii="Times New Roman" w:hAnsi="Times New Roman"/>
                <w:color w:val="000000"/>
                <w:sz w:val="24"/>
              </w:rPr>
              <w:t>Câu</w:t>
            </w:r>
            <w:r w:rsidRPr="005A093C">
              <w:rPr>
                <w:rFonts w:ascii="Times New Roman" w:hAnsi="Times New Roman"/>
                <w:color w:val="000000"/>
                <w:sz w:val="24"/>
              </w:rPr>
              <w:t>.</w:t>
            </w:r>
          </w:p>
          <w:p w14:paraId="35F95247" w14:textId="77777777" w:rsidR="00D833D5" w:rsidRPr="005A093C" w:rsidRDefault="00D833D5" w:rsidP="00D833D5">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Sau khi nhập xong Admin submit thông tin đã nhập</w:t>
            </w:r>
          </w:p>
          <w:p w14:paraId="38D6302E" w14:textId="77777777" w:rsidR="00D833D5" w:rsidRPr="005A093C" w:rsidRDefault="00D833D5" w:rsidP="00D833D5">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Thông tin </w:t>
            </w:r>
            <w:r>
              <w:rPr>
                <w:rFonts w:ascii="Times New Roman" w:hAnsi="Times New Roman"/>
                <w:color w:val="000000"/>
                <w:sz w:val="24"/>
              </w:rPr>
              <w:t>Câu</w:t>
            </w:r>
            <w:r w:rsidRPr="005A093C">
              <w:rPr>
                <w:rFonts w:ascii="Times New Roman" w:hAnsi="Times New Roman"/>
                <w:color w:val="000000"/>
                <w:sz w:val="24"/>
              </w:rPr>
              <w:t xml:space="preserve"> được sửa sẽ hiển thị trên bảng danh sách các </w:t>
            </w:r>
            <w:r>
              <w:rPr>
                <w:rFonts w:ascii="Times New Roman" w:hAnsi="Times New Roman"/>
                <w:color w:val="000000"/>
                <w:sz w:val="24"/>
              </w:rPr>
              <w:t>Câu</w:t>
            </w:r>
          </w:p>
        </w:tc>
      </w:tr>
      <w:tr w:rsidR="00D833D5" w:rsidRPr="005A093C" w14:paraId="748B224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BBED4A"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phát sinh/Kịch bản phát sinh</w:t>
            </w:r>
          </w:p>
        </w:tc>
      </w:tr>
      <w:tr w:rsidR="00D833D5" w:rsidRPr="005A093C" w14:paraId="256E503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AFA58A"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Nhập thông tin không hợp lệ</w:t>
            </w:r>
          </w:p>
        </w:tc>
      </w:tr>
      <w:tr w:rsidR="00D833D5" w:rsidRPr="005A093C" w14:paraId="120758DC"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408007C"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Khi Admin nhập thông tin không hợp lệ HT sẽ báo lỗi ngay trên giao diện và yêu cầu nhập lại đến khi hợp lệ</w:t>
            </w:r>
          </w:p>
        </w:tc>
      </w:tr>
      <w:tr w:rsidR="00D833D5" w:rsidRPr="005A093C" w14:paraId="00079841"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EE8B229"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Các yêu cầu đặc biệt khác</w:t>
            </w:r>
          </w:p>
        </w:tc>
      </w:tr>
      <w:tr w:rsidR="00D833D5" w:rsidRPr="005A093C" w14:paraId="4F2BD48A"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E68A26C"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 xml:space="preserve">Thông tin </w:t>
            </w:r>
            <w:r>
              <w:rPr>
                <w:rFonts w:ascii="Times New Roman" w:hAnsi="Times New Roman"/>
                <w:color w:val="000000"/>
                <w:sz w:val="24"/>
              </w:rPr>
              <w:t>Câu</w:t>
            </w:r>
            <w:r w:rsidRPr="005A093C">
              <w:rPr>
                <w:rFonts w:ascii="Times New Roman" w:hAnsi="Times New Roman"/>
                <w:color w:val="000000"/>
                <w:sz w:val="24"/>
              </w:rPr>
              <w:t xml:space="preserve"> được sửa không được trùng với </w:t>
            </w:r>
            <w:r>
              <w:rPr>
                <w:rFonts w:ascii="Times New Roman" w:hAnsi="Times New Roman"/>
                <w:color w:val="000000"/>
                <w:sz w:val="24"/>
              </w:rPr>
              <w:t>Câu</w:t>
            </w:r>
            <w:r w:rsidRPr="005A093C">
              <w:rPr>
                <w:rFonts w:ascii="Times New Roman" w:hAnsi="Times New Roman"/>
                <w:color w:val="000000"/>
                <w:sz w:val="24"/>
              </w:rPr>
              <w:t xml:space="preserve"> đã tồn tại</w:t>
            </w:r>
          </w:p>
        </w:tc>
      </w:tr>
      <w:tr w:rsidR="00D833D5" w:rsidRPr="005A093C" w14:paraId="20CAC778"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85884C"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Giao diện minh họa</w:t>
            </w:r>
          </w:p>
        </w:tc>
      </w:tr>
      <w:tr w:rsidR="00D833D5" w:rsidRPr="005A093C" w14:paraId="71C32586"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1E5303BD" w14:textId="77777777" w:rsidR="00D833D5" w:rsidRPr="005A093C" w:rsidRDefault="00D833D5" w:rsidP="006255C6">
            <w:pPr>
              <w:tabs>
                <w:tab w:val="right" w:pos="8640"/>
              </w:tabs>
              <w:spacing w:before="60" w:after="60" w:line="312" w:lineRule="auto"/>
              <w:jc w:val="center"/>
              <w:rPr>
                <w:rFonts w:ascii="Times New Roman" w:hAnsi="Times New Roman"/>
                <w:i/>
                <w:sz w:val="24"/>
                <w:szCs w:val="20"/>
              </w:rPr>
            </w:pPr>
          </w:p>
        </w:tc>
      </w:tr>
    </w:tbl>
    <w:p w14:paraId="66838AE6" w14:textId="77777777" w:rsidR="00D833D5" w:rsidRDefault="00D833D5" w:rsidP="00D833D5"/>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D833D5" w:rsidRPr="005A093C" w14:paraId="5C838855"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749842" w14:textId="77777777" w:rsidR="00D833D5" w:rsidRPr="005A093C" w:rsidRDefault="00D833D5" w:rsidP="006255C6">
            <w:pPr>
              <w:keepNext/>
              <w:tabs>
                <w:tab w:val="right" w:pos="8640"/>
              </w:tabs>
              <w:spacing w:before="120" w:after="60" w:line="360" w:lineRule="auto"/>
              <w:outlineLvl w:val="1"/>
              <w:rPr>
                <w:b/>
                <w:spacing w:val="4"/>
                <w:kern w:val="28"/>
                <w:szCs w:val="20"/>
              </w:rPr>
            </w:pPr>
            <w:r w:rsidRPr="005A093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1701FBBD" w14:textId="77777777" w:rsidR="00D833D5" w:rsidRPr="005A093C" w:rsidRDefault="00D833D5" w:rsidP="006255C6">
            <w:pPr>
              <w:widowControl w:val="0"/>
              <w:tabs>
                <w:tab w:val="right" w:pos="8640"/>
              </w:tabs>
              <w:spacing w:before="40" w:line="360" w:lineRule="auto"/>
              <w:outlineLvl w:val="2"/>
              <w:rPr>
                <w:rFonts w:ascii="Times New Roman" w:hAnsi="Times New Roman"/>
                <w:b/>
                <w:kern w:val="28"/>
                <w:sz w:val="24"/>
                <w:szCs w:val="20"/>
              </w:rPr>
            </w:pPr>
            <w:r w:rsidRPr="005A093C">
              <w:rPr>
                <w:rFonts w:ascii="Times New Roman" w:hAnsi="Times New Roman"/>
                <w:b/>
                <w:kern w:val="28"/>
                <w:sz w:val="24"/>
                <w:szCs w:val="20"/>
              </w:rPr>
              <w:t xml:space="preserve">XÓA </w:t>
            </w:r>
            <w:r>
              <w:rPr>
                <w:rFonts w:ascii="Times New Roman" w:hAnsi="Times New Roman"/>
                <w:b/>
                <w:kern w:val="28"/>
                <w:sz w:val="24"/>
                <w:szCs w:val="20"/>
              </w:rPr>
              <w:t>CÂU</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42233A62" w14:textId="77777777" w:rsidR="00D833D5" w:rsidRPr="005A093C" w:rsidRDefault="00D833D5" w:rsidP="006255C6">
            <w:pPr>
              <w:widowControl w:val="0"/>
              <w:tabs>
                <w:tab w:val="right" w:pos="1572"/>
              </w:tabs>
              <w:spacing w:before="60" w:after="60"/>
              <w:jc w:val="both"/>
              <w:rPr>
                <w:rFonts w:ascii="Times New Roman" w:hAnsi="Times New Roman"/>
                <w:b/>
                <w:color w:val="000000"/>
                <w:sz w:val="24"/>
              </w:rPr>
            </w:pPr>
            <w:r w:rsidRPr="005A093C">
              <w:rPr>
                <w:rFonts w:ascii="Times New Roman" w:hAnsi="Times New Roman"/>
                <w:b/>
                <w:color w:val="000000"/>
                <w:sz w:val="24"/>
              </w:rPr>
              <w:t>Đ</w:t>
            </w:r>
            <w:r w:rsidRPr="005A093C">
              <w:rPr>
                <w:rFonts w:ascii="Times New Roman" w:hAnsi="Times New Roman"/>
                <w:b/>
                <w:color w:val="000000"/>
                <w:sz w:val="24"/>
                <w:lang w:val="vi-VN"/>
              </w:rPr>
              <w:t>ộ phức tạp</w:t>
            </w:r>
            <w:r w:rsidRPr="005A093C">
              <w:rPr>
                <w:rFonts w:ascii="Times New Roman" w:hAnsi="Times New Roman"/>
                <w:b/>
                <w:color w:val="000000"/>
                <w:sz w:val="24"/>
              </w:rPr>
              <w:t xml:space="preserve">: </w:t>
            </w:r>
            <w:r w:rsidRPr="005A093C">
              <w:rPr>
                <w:rFonts w:ascii="Times New Roman" w:hAnsi="Times New Roman"/>
                <w:b/>
                <w:color w:val="000000"/>
                <w:sz w:val="24"/>
              </w:rPr>
              <w:br/>
              <w:t>Normal</w:t>
            </w:r>
          </w:p>
        </w:tc>
      </w:tr>
      <w:tr w:rsidR="00D833D5" w:rsidRPr="005A093C" w14:paraId="174EA91B"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1210B4"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9178B79"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 xml:space="preserve">HT cho phép admin xóa </w:t>
            </w:r>
            <w:r>
              <w:rPr>
                <w:rFonts w:ascii="Times New Roman" w:hAnsi="Times New Roman"/>
                <w:color w:val="000000"/>
                <w:sz w:val="24"/>
              </w:rPr>
              <w:t>Câu</w:t>
            </w:r>
            <w:r w:rsidRPr="005A093C">
              <w:rPr>
                <w:rFonts w:ascii="Times New Roman" w:hAnsi="Times New Roman"/>
                <w:color w:val="000000"/>
                <w:sz w:val="24"/>
              </w:rPr>
              <w:t xml:space="preserve"> đã tồn tại</w:t>
            </w:r>
          </w:p>
        </w:tc>
      </w:tr>
      <w:tr w:rsidR="00D833D5" w:rsidRPr="005A093C" w14:paraId="1DE2DD7D"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FBA25EF"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34E1358"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54908C9"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r>
      <w:tr w:rsidR="00D833D5" w:rsidRPr="005A093C" w14:paraId="4E408AC7" w14:textId="77777777" w:rsidTr="006255C6">
        <w:trPr>
          <w:trHeight w:val="290"/>
        </w:trPr>
        <w:tc>
          <w:tcPr>
            <w:tcW w:w="1007" w:type="dxa"/>
            <w:vMerge/>
            <w:vAlign w:val="center"/>
            <w:hideMark/>
          </w:tcPr>
          <w:p w14:paraId="2357CF6A" w14:textId="77777777" w:rsidR="00D833D5" w:rsidRPr="005A093C" w:rsidRDefault="00D833D5"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BCE886"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C3166C6" w14:textId="77777777" w:rsidR="00D833D5" w:rsidRPr="005A093C" w:rsidRDefault="00D833D5" w:rsidP="006255C6">
            <w:pPr>
              <w:widowControl w:val="0"/>
              <w:spacing w:before="60" w:after="60"/>
              <w:jc w:val="both"/>
              <w:rPr>
                <w:rFonts w:ascii="Times New Roman" w:hAnsi="Times New Roman"/>
                <w:color w:val="000000"/>
                <w:sz w:val="24"/>
              </w:rPr>
            </w:pPr>
          </w:p>
        </w:tc>
      </w:tr>
      <w:tr w:rsidR="00D833D5" w:rsidRPr="005A093C" w14:paraId="4C7B6E1E"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D18CDC3"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B9A60AB"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Cần phải có tài khoản đăng nhập hệ thống với quyền Admin</w:t>
            </w:r>
          </w:p>
        </w:tc>
      </w:tr>
      <w:tr w:rsidR="00D833D5" w:rsidRPr="005A093C" w14:paraId="72FD08CA"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3C4140"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 xml:space="preserve">Hậu </w:t>
            </w:r>
            <w:r w:rsidRPr="005A093C">
              <w:rPr>
                <w:rFonts w:ascii="Times New Roman" w:hAnsi="Times New Roman"/>
                <w:b/>
                <w:color w:val="000000"/>
                <w:sz w:val="24"/>
              </w:rPr>
              <w:lastRenderedPageBreak/>
              <w:t>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A0119C"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lastRenderedPageBreak/>
              <w:t xml:space="preserve">Thành </w:t>
            </w:r>
            <w:r w:rsidRPr="005A093C">
              <w:rPr>
                <w:rFonts w:ascii="Times New Roman" w:hAnsi="Times New Roman"/>
                <w:b/>
                <w:color w:val="000000"/>
                <w:sz w:val="24"/>
              </w:rPr>
              <w:lastRenderedPageBreak/>
              <w:t>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7D073F3"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lastRenderedPageBreak/>
              <w:t>Hậu điều kiện</w:t>
            </w:r>
          </w:p>
        </w:tc>
      </w:tr>
      <w:tr w:rsidR="00D833D5" w:rsidRPr="005A093C" w14:paraId="33F2A997" w14:textId="77777777" w:rsidTr="006255C6">
        <w:trPr>
          <w:trHeight w:val="290"/>
        </w:trPr>
        <w:tc>
          <w:tcPr>
            <w:tcW w:w="1007" w:type="dxa"/>
            <w:vMerge/>
            <w:vAlign w:val="center"/>
            <w:hideMark/>
          </w:tcPr>
          <w:p w14:paraId="70473394" w14:textId="77777777" w:rsidR="00D833D5" w:rsidRPr="005A093C" w:rsidRDefault="00D833D5"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929AE4" w14:textId="77777777" w:rsidR="00D833D5" w:rsidRPr="005A093C" w:rsidRDefault="00D833D5"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14D0CD8" w14:textId="77777777" w:rsidR="00D833D5" w:rsidRPr="005A093C" w:rsidRDefault="00D833D5" w:rsidP="006255C6">
            <w:pPr>
              <w:widowControl w:val="0"/>
              <w:spacing w:before="60" w:after="60"/>
              <w:jc w:val="both"/>
              <w:rPr>
                <w:rFonts w:ascii="Times New Roman" w:hAnsi="Times New Roman"/>
                <w:color w:val="000000"/>
                <w:sz w:val="24"/>
              </w:rPr>
            </w:pPr>
          </w:p>
        </w:tc>
      </w:tr>
      <w:tr w:rsidR="00D833D5" w:rsidRPr="005A093C" w14:paraId="3EDAAAB8"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60C7B7" w14:textId="77777777" w:rsidR="00D833D5" w:rsidRPr="005A093C" w:rsidRDefault="00D833D5" w:rsidP="006255C6">
            <w:pPr>
              <w:jc w:val="both"/>
              <w:rPr>
                <w:rFonts w:ascii="Times New Roman" w:hAnsi="Times New Roman"/>
                <w:sz w:val="24"/>
              </w:rPr>
            </w:pPr>
            <w:r w:rsidRPr="005A093C">
              <w:rPr>
                <w:rFonts w:ascii="Times New Roman" w:hAnsi="Times New Roman"/>
                <w:sz w:val="24"/>
              </w:rPr>
              <w:t>ĐẶC TẢ CHỨC NĂNG</w:t>
            </w:r>
          </w:p>
        </w:tc>
      </w:tr>
      <w:tr w:rsidR="00D833D5" w:rsidRPr="005A093C" w14:paraId="1A2C28E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D43CC4"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chính/Kịch bản chính</w:t>
            </w:r>
          </w:p>
        </w:tc>
      </w:tr>
      <w:tr w:rsidR="00D833D5" w:rsidRPr="005A093C" w14:paraId="1616574B"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2B2B2AB9" w14:textId="77777777" w:rsidR="00D833D5" w:rsidRPr="005A093C" w:rsidRDefault="00D833D5" w:rsidP="006255C6">
            <w:pPr>
              <w:widowControl w:val="0"/>
              <w:spacing w:before="60" w:after="60"/>
              <w:jc w:val="both"/>
              <w:rPr>
                <w:rFonts w:ascii="Times New Roman" w:hAnsi="Times New Roman"/>
                <w:b/>
                <w:i/>
                <w:color w:val="000000"/>
                <w:sz w:val="24"/>
              </w:rPr>
            </w:pPr>
            <w:r w:rsidRPr="005A093C">
              <w:rPr>
                <w:rFonts w:ascii="Times New Roman" w:hAnsi="Times New Roman"/>
                <w:b/>
                <w:i/>
                <w:color w:val="000000"/>
                <w:sz w:val="24"/>
              </w:rPr>
              <w:t>Luồng chính:</w:t>
            </w:r>
          </w:p>
          <w:p w14:paraId="3212C324" w14:textId="77777777" w:rsidR="00D833D5" w:rsidRPr="005A093C" w:rsidRDefault="00D833D5" w:rsidP="00D833D5">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đăng nhập hệ thống với quyền quản trị viên</w:t>
            </w:r>
          </w:p>
          <w:p w14:paraId="14D4FDF1" w14:textId="77777777" w:rsidR="00D833D5" w:rsidRPr="005A093C" w:rsidRDefault="00D833D5" w:rsidP="00D833D5">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danh mục </w:t>
            </w:r>
            <w:r>
              <w:rPr>
                <w:rFonts w:ascii="Times New Roman" w:hAnsi="Times New Roman"/>
                <w:color w:val="000000"/>
                <w:sz w:val="24"/>
              </w:rPr>
              <w:t>Câu</w:t>
            </w:r>
          </w:p>
          <w:p w14:paraId="4A1ED36D" w14:textId="77777777" w:rsidR="00D833D5" w:rsidRPr="005A093C" w:rsidRDefault="00D833D5" w:rsidP="00D833D5">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Giao diện danh sách các </w:t>
            </w:r>
            <w:r>
              <w:rPr>
                <w:rFonts w:ascii="Times New Roman" w:hAnsi="Times New Roman"/>
                <w:color w:val="000000"/>
                <w:sz w:val="24"/>
              </w:rPr>
              <w:t>Câu</w:t>
            </w:r>
            <w:r w:rsidRPr="005A093C">
              <w:rPr>
                <w:rFonts w:ascii="Times New Roman" w:hAnsi="Times New Roman"/>
                <w:color w:val="000000"/>
                <w:sz w:val="24"/>
              </w:rPr>
              <w:t xml:space="preserve"> được hiển thị</w:t>
            </w:r>
          </w:p>
          <w:p w14:paraId="1BA1E460" w14:textId="77777777" w:rsidR="00D833D5" w:rsidRPr="005A093C" w:rsidRDefault="00D833D5" w:rsidP="00D833D5">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chức năng xóa </w:t>
            </w:r>
            <w:r>
              <w:rPr>
                <w:rFonts w:ascii="Times New Roman" w:hAnsi="Times New Roman"/>
                <w:color w:val="000000"/>
                <w:sz w:val="24"/>
              </w:rPr>
              <w:t>Câu</w:t>
            </w:r>
            <w:r w:rsidRPr="005A093C">
              <w:rPr>
                <w:rFonts w:ascii="Times New Roman" w:hAnsi="Times New Roman"/>
                <w:color w:val="000000"/>
                <w:sz w:val="24"/>
              </w:rPr>
              <w:t xml:space="preserve"> </w:t>
            </w:r>
          </w:p>
          <w:p w14:paraId="2CC3004E" w14:textId="77777777" w:rsidR="00D833D5" w:rsidRPr="005A093C" w:rsidRDefault="00D833D5" w:rsidP="00D833D5">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click vào nút xóa </w:t>
            </w:r>
            <w:r>
              <w:rPr>
                <w:rFonts w:ascii="Times New Roman" w:hAnsi="Times New Roman"/>
                <w:color w:val="000000"/>
                <w:sz w:val="24"/>
              </w:rPr>
              <w:t>Câu</w:t>
            </w:r>
            <w:r w:rsidRPr="005A093C">
              <w:rPr>
                <w:rFonts w:ascii="Times New Roman" w:hAnsi="Times New Roman"/>
                <w:color w:val="000000"/>
                <w:sz w:val="24"/>
              </w:rPr>
              <w:t xml:space="preserve"> tương ứng trên bảng danh sách các </w:t>
            </w:r>
            <w:r>
              <w:rPr>
                <w:rFonts w:ascii="Times New Roman" w:hAnsi="Times New Roman"/>
                <w:color w:val="000000"/>
                <w:sz w:val="24"/>
              </w:rPr>
              <w:t>Câu</w:t>
            </w:r>
          </w:p>
          <w:p w14:paraId="4FEF8A79" w14:textId="77777777" w:rsidR="00D833D5" w:rsidRPr="005A093C" w:rsidRDefault="00D833D5" w:rsidP="00D833D5">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Hộp thoại xác nhận yêu cầu xóa sẽ hiển thị</w:t>
            </w:r>
          </w:p>
          <w:p w14:paraId="33A03181" w14:textId="77777777" w:rsidR="00D833D5" w:rsidRPr="005A093C" w:rsidRDefault="00D833D5" w:rsidP="00D833D5">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chọn xác nhận</w:t>
            </w:r>
          </w:p>
          <w:p w14:paraId="2397EAC5" w14:textId="77777777" w:rsidR="00D833D5" w:rsidRPr="005A093C" w:rsidRDefault="00D833D5" w:rsidP="00D833D5">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Thông tin </w:t>
            </w:r>
            <w:r>
              <w:rPr>
                <w:rFonts w:ascii="Times New Roman" w:hAnsi="Times New Roman"/>
                <w:color w:val="000000"/>
                <w:sz w:val="24"/>
              </w:rPr>
              <w:t>Câu</w:t>
            </w:r>
            <w:r w:rsidRPr="005A093C">
              <w:rPr>
                <w:rFonts w:ascii="Times New Roman" w:hAnsi="Times New Roman"/>
                <w:color w:val="000000"/>
                <w:sz w:val="24"/>
              </w:rPr>
              <w:t xml:space="preserve"> vừa xóa sẽ biến mất trên bảng danh sách các </w:t>
            </w:r>
            <w:r>
              <w:rPr>
                <w:rFonts w:ascii="Times New Roman" w:hAnsi="Times New Roman"/>
                <w:color w:val="000000"/>
                <w:sz w:val="24"/>
              </w:rPr>
              <w:t>Câu</w:t>
            </w:r>
          </w:p>
        </w:tc>
      </w:tr>
      <w:tr w:rsidR="00D833D5" w:rsidRPr="005A093C" w14:paraId="40C6F84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21F95E9"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phát sinh/Kịch bản phát sinh</w:t>
            </w:r>
          </w:p>
        </w:tc>
      </w:tr>
      <w:tr w:rsidR="00D833D5" w:rsidRPr="005A093C" w14:paraId="4BFED988"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C301769"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Các yêu cầu đặc biệt khác</w:t>
            </w:r>
          </w:p>
        </w:tc>
      </w:tr>
      <w:tr w:rsidR="00D833D5" w:rsidRPr="005A093C" w14:paraId="1CD656F5"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0AEC0DB4" w14:textId="77777777" w:rsidR="00D833D5" w:rsidRPr="005A093C" w:rsidRDefault="00D833D5" w:rsidP="006255C6">
            <w:pPr>
              <w:widowControl w:val="0"/>
              <w:spacing w:before="60" w:after="60"/>
              <w:jc w:val="both"/>
              <w:rPr>
                <w:rFonts w:ascii="Times New Roman" w:hAnsi="Times New Roman"/>
                <w:color w:val="000000"/>
                <w:sz w:val="24"/>
              </w:rPr>
            </w:pPr>
            <w:r>
              <w:rPr>
                <w:rFonts w:ascii="Times New Roman" w:hAnsi="Times New Roman"/>
                <w:color w:val="000000"/>
                <w:sz w:val="24"/>
              </w:rPr>
              <w:t>Không có</w:t>
            </w:r>
          </w:p>
        </w:tc>
      </w:tr>
      <w:tr w:rsidR="00D833D5" w:rsidRPr="005A093C" w14:paraId="61451DE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D2C10E" w14:textId="77777777" w:rsidR="00D833D5" w:rsidRPr="005A093C" w:rsidRDefault="00D833D5"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Giao diện minh họa</w:t>
            </w:r>
          </w:p>
        </w:tc>
      </w:tr>
      <w:tr w:rsidR="00D833D5" w:rsidRPr="005A093C" w14:paraId="42126083"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339A5096" w14:textId="77777777" w:rsidR="00D833D5" w:rsidRPr="005A093C" w:rsidRDefault="00D833D5" w:rsidP="006255C6">
            <w:pPr>
              <w:tabs>
                <w:tab w:val="right" w:pos="8640"/>
              </w:tabs>
              <w:spacing w:before="60" w:after="60" w:line="312" w:lineRule="auto"/>
              <w:jc w:val="center"/>
              <w:rPr>
                <w:rFonts w:ascii="Times New Roman" w:hAnsi="Times New Roman"/>
                <w:i/>
                <w:sz w:val="24"/>
                <w:szCs w:val="20"/>
              </w:rPr>
            </w:pPr>
          </w:p>
        </w:tc>
      </w:tr>
    </w:tbl>
    <w:p w14:paraId="560D4925" w14:textId="77777777" w:rsidR="00D833D5" w:rsidRDefault="00D833D5" w:rsidP="00D833D5"/>
    <w:p w14:paraId="04C69EEC" w14:textId="71A86562" w:rsidR="00D833D5" w:rsidRDefault="00D833D5" w:rsidP="00D833D5">
      <w:pPr>
        <w:pStyle w:val="BodyText"/>
      </w:pPr>
      <w:r>
        <w:t>Từ</w:t>
      </w:r>
    </w:p>
    <w:p w14:paraId="0D3A6494" w14:textId="77777777" w:rsidR="00D833D5" w:rsidRPr="00D833D5" w:rsidRDefault="00D833D5" w:rsidP="00D833D5">
      <w:pPr>
        <w:pStyle w:val="BodyText"/>
        <w:rPr>
          <w:b w:val="0"/>
          <w:i w:val="0"/>
        </w:rPr>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B0282" w:rsidRPr="00CB0E7C" w14:paraId="113CBE93"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E15A8C" w14:textId="77777777" w:rsidR="000B0282" w:rsidRPr="00CB0E7C" w:rsidRDefault="000B0282" w:rsidP="006255C6">
            <w:pPr>
              <w:keepNext/>
              <w:tabs>
                <w:tab w:val="right" w:pos="8640"/>
              </w:tabs>
              <w:spacing w:before="120" w:after="60" w:line="360" w:lineRule="auto"/>
              <w:outlineLvl w:val="1"/>
              <w:rPr>
                <w:b/>
                <w:spacing w:val="4"/>
                <w:kern w:val="28"/>
                <w:szCs w:val="20"/>
              </w:rPr>
            </w:pPr>
            <w:r w:rsidRPr="00CB0E7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395B83DA" w14:textId="77777777" w:rsidR="000B0282" w:rsidRPr="00CB0E7C" w:rsidRDefault="000B0282" w:rsidP="006255C6">
            <w:pPr>
              <w:widowControl w:val="0"/>
              <w:tabs>
                <w:tab w:val="right" w:pos="8640"/>
              </w:tabs>
              <w:spacing w:before="40" w:line="360" w:lineRule="auto"/>
              <w:outlineLvl w:val="2"/>
              <w:rPr>
                <w:rFonts w:ascii="Times New Roman" w:hAnsi="Times New Roman"/>
                <w:b/>
                <w:kern w:val="28"/>
                <w:sz w:val="24"/>
                <w:szCs w:val="20"/>
              </w:rPr>
            </w:pPr>
            <w:r w:rsidRPr="00CB0E7C">
              <w:rPr>
                <w:rFonts w:ascii="Times New Roman" w:hAnsi="Times New Roman"/>
                <w:b/>
                <w:kern w:val="28"/>
                <w:sz w:val="24"/>
                <w:szCs w:val="20"/>
              </w:rPr>
              <w:t xml:space="preserve">THÊM </w:t>
            </w:r>
            <w:r>
              <w:rPr>
                <w:rFonts w:ascii="Times New Roman" w:hAnsi="Times New Roman"/>
                <w:b/>
                <w:kern w:val="28"/>
                <w:sz w:val="24"/>
                <w:szCs w:val="20"/>
              </w:rPr>
              <w:t>TỪ</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06DE179E" w14:textId="77777777" w:rsidR="000B0282" w:rsidRPr="00CB0E7C" w:rsidRDefault="000B0282" w:rsidP="006255C6">
            <w:pPr>
              <w:widowControl w:val="0"/>
              <w:tabs>
                <w:tab w:val="right" w:pos="1572"/>
              </w:tabs>
              <w:spacing w:before="60" w:after="60"/>
              <w:jc w:val="both"/>
              <w:rPr>
                <w:rFonts w:ascii="Times New Roman" w:hAnsi="Times New Roman"/>
                <w:b/>
                <w:color w:val="000000"/>
                <w:sz w:val="24"/>
              </w:rPr>
            </w:pPr>
            <w:r w:rsidRPr="00CB0E7C">
              <w:rPr>
                <w:rFonts w:ascii="Times New Roman" w:hAnsi="Times New Roman"/>
                <w:b/>
                <w:color w:val="000000"/>
                <w:sz w:val="24"/>
              </w:rPr>
              <w:t>Đ</w:t>
            </w:r>
            <w:r w:rsidRPr="00CB0E7C">
              <w:rPr>
                <w:rFonts w:ascii="Times New Roman" w:hAnsi="Times New Roman"/>
                <w:b/>
                <w:color w:val="000000"/>
                <w:sz w:val="24"/>
                <w:lang w:val="vi-VN"/>
              </w:rPr>
              <w:t>ộ phức tạp</w:t>
            </w:r>
            <w:r w:rsidRPr="00CB0E7C">
              <w:rPr>
                <w:rFonts w:ascii="Times New Roman" w:hAnsi="Times New Roman"/>
                <w:b/>
                <w:color w:val="000000"/>
                <w:sz w:val="24"/>
              </w:rPr>
              <w:t xml:space="preserve">: </w:t>
            </w:r>
            <w:r w:rsidRPr="00CB0E7C">
              <w:rPr>
                <w:rFonts w:ascii="Times New Roman" w:hAnsi="Times New Roman"/>
                <w:b/>
                <w:color w:val="000000"/>
                <w:sz w:val="24"/>
              </w:rPr>
              <w:br/>
              <w:t>Normal</w:t>
            </w:r>
          </w:p>
        </w:tc>
      </w:tr>
      <w:tr w:rsidR="000B0282" w:rsidRPr="00CB0E7C" w14:paraId="6F7F2E46"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267CD64" w14:textId="77777777" w:rsidR="000B0282" w:rsidRPr="00CB0E7C" w:rsidRDefault="000B0282"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33F53D0"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 xml:space="preserve">HT cho phép admin thêm </w:t>
            </w:r>
            <w:r>
              <w:rPr>
                <w:rFonts w:ascii="Times New Roman" w:hAnsi="Times New Roman"/>
                <w:color w:val="000000"/>
                <w:sz w:val="24"/>
              </w:rPr>
              <w:t>Từ</w:t>
            </w:r>
            <w:r w:rsidRPr="00CB0E7C">
              <w:rPr>
                <w:rFonts w:ascii="Times New Roman" w:hAnsi="Times New Roman"/>
                <w:color w:val="000000"/>
                <w:sz w:val="24"/>
              </w:rPr>
              <w:t xml:space="preserve"> mới</w:t>
            </w:r>
          </w:p>
        </w:tc>
      </w:tr>
      <w:tr w:rsidR="000B0282" w:rsidRPr="00CB0E7C" w14:paraId="4E6351C6"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D1F19DA" w14:textId="77777777" w:rsidR="000B0282" w:rsidRPr="00CB0E7C" w:rsidRDefault="000B0282"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2FCC17" w14:textId="77777777" w:rsidR="000B0282" w:rsidRPr="00CB0E7C" w:rsidRDefault="000B0282"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DB546A1" w14:textId="77777777" w:rsidR="000B0282" w:rsidRPr="00CB0E7C" w:rsidRDefault="000B0282" w:rsidP="006255C6">
            <w:pPr>
              <w:widowControl w:val="0"/>
              <w:spacing w:before="60" w:after="60"/>
              <w:jc w:val="both"/>
              <w:rPr>
                <w:rFonts w:ascii="Times New Roman" w:hAnsi="Times New Roman"/>
                <w:color w:val="000000"/>
                <w:sz w:val="24"/>
                <w:lang w:val="vi-VN"/>
              </w:rPr>
            </w:pPr>
            <w:r w:rsidRPr="00CB0E7C">
              <w:rPr>
                <w:rFonts w:ascii="Times New Roman" w:hAnsi="Times New Roman"/>
                <w:color w:val="000000"/>
                <w:sz w:val="24"/>
              </w:rPr>
              <w:t>Admin</w:t>
            </w:r>
          </w:p>
        </w:tc>
      </w:tr>
      <w:tr w:rsidR="000B0282" w:rsidRPr="00CB0E7C" w14:paraId="67D90D35" w14:textId="77777777" w:rsidTr="006255C6">
        <w:trPr>
          <w:trHeight w:val="290"/>
        </w:trPr>
        <w:tc>
          <w:tcPr>
            <w:tcW w:w="1007" w:type="dxa"/>
            <w:vMerge/>
            <w:vAlign w:val="center"/>
            <w:hideMark/>
          </w:tcPr>
          <w:p w14:paraId="5344F71D" w14:textId="77777777" w:rsidR="000B0282" w:rsidRPr="00CB0E7C" w:rsidRDefault="000B0282"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7C8F9BD" w14:textId="77777777" w:rsidR="000B0282" w:rsidRPr="00CB0E7C" w:rsidRDefault="000B0282"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4219836"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Không có.</w:t>
            </w:r>
          </w:p>
        </w:tc>
      </w:tr>
      <w:tr w:rsidR="000B0282" w:rsidRPr="00CB0E7C" w14:paraId="51DB5671"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CDC8FEF" w14:textId="77777777" w:rsidR="000B0282" w:rsidRPr="00CB0E7C" w:rsidRDefault="000B0282"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48A89F6"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Cần phải có tài khoản đăng nhập hệ thống với quyền Admin</w:t>
            </w:r>
          </w:p>
        </w:tc>
      </w:tr>
      <w:tr w:rsidR="000B0282" w:rsidRPr="00CB0E7C" w14:paraId="4FF606FE"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690101B" w14:textId="77777777" w:rsidR="000B0282" w:rsidRPr="00CB0E7C" w:rsidRDefault="000B0282"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FC6BA98" w14:textId="77777777" w:rsidR="000B0282" w:rsidRPr="00CB0E7C" w:rsidRDefault="000B0282"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5F12A71" w14:textId="77777777" w:rsidR="000B0282" w:rsidRPr="00CB0E7C" w:rsidRDefault="000B0282" w:rsidP="006255C6">
            <w:pPr>
              <w:widowControl w:val="0"/>
              <w:spacing w:before="60" w:after="60"/>
              <w:jc w:val="both"/>
              <w:rPr>
                <w:rFonts w:ascii="Times New Roman" w:hAnsi="Times New Roman"/>
                <w:color w:val="000000"/>
                <w:sz w:val="24"/>
              </w:rPr>
            </w:pPr>
          </w:p>
        </w:tc>
      </w:tr>
      <w:tr w:rsidR="000B0282" w:rsidRPr="00CB0E7C" w14:paraId="3C692FA7" w14:textId="77777777" w:rsidTr="006255C6">
        <w:trPr>
          <w:trHeight w:val="290"/>
        </w:trPr>
        <w:tc>
          <w:tcPr>
            <w:tcW w:w="1007" w:type="dxa"/>
            <w:vMerge/>
            <w:vAlign w:val="center"/>
            <w:hideMark/>
          </w:tcPr>
          <w:p w14:paraId="2C77253A" w14:textId="77777777" w:rsidR="000B0282" w:rsidRPr="00CB0E7C" w:rsidRDefault="000B0282"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DBEB92" w14:textId="77777777" w:rsidR="000B0282" w:rsidRPr="00CB0E7C" w:rsidRDefault="000B0282"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CE94783" w14:textId="77777777" w:rsidR="000B0282" w:rsidRPr="00CB0E7C" w:rsidRDefault="000B0282" w:rsidP="006255C6">
            <w:pPr>
              <w:widowControl w:val="0"/>
              <w:spacing w:before="60" w:after="60"/>
              <w:jc w:val="both"/>
              <w:rPr>
                <w:rFonts w:ascii="Times New Roman" w:hAnsi="Times New Roman"/>
                <w:color w:val="000000"/>
                <w:sz w:val="24"/>
              </w:rPr>
            </w:pPr>
          </w:p>
        </w:tc>
      </w:tr>
      <w:tr w:rsidR="000B0282" w:rsidRPr="00CB0E7C" w14:paraId="3BF0507B"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55E2F3" w14:textId="77777777" w:rsidR="000B0282" w:rsidRPr="00CB0E7C" w:rsidRDefault="000B0282" w:rsidP="006255C6">
            <w:pPr>
              <w:jc w:val="both"/>
              <w:rPr>
                <w:rFonts w:ascii="Times New Roman" w:hAnsi="Times New Roman"/>
                <w:sz w:val="24"/>
              </w:rPr>
            </w:pPr>
            <w:r w:rsidRPr="00CB0E7C">
              <w:rPr>
                <w:rFonts w:ascii="Times New Roman" w:hAnsi="Times New Roman"/>
                <w:sz w:val="24"/>
              </w:rPr>
              <w:t>ĐẶC TẢ CHỨC NĂNG</w:t>
            </w:r>
          </w:p>
        </w:tc>
      </w:tr>
      <w:tr w:rsidR="000B0282" w:rsidRPr="00CB0E7C" w14:paraId="435D505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4C4E1C"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Luồng sự kiện chính/Kịch bản chính</w:t>
            </w:r>
          </w:p>
        </w:tc>
      </w:tr>
      <w:tr w:rsidR="000B0282" w:rsidRPr="00CB0E7C" w14:paraId="0EC17770"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DDF7D48" w14:textId="77777777" w:rsidR="000B0282" w:rsidRPr="00CB0E7C" w:rsidRDefault="000B0282" w:rsidP="006255C6">
            <w:pPr>
              <w:widowControl w:val="0"/>
              <w:spacing w:before="60" w:after="60"/>
              <w:jc w:val="both"/>
              <w:rPr>
                <w:rFonts w:ascii="Times New Roman" w:hAnsi="Times New Roman"/>
                <w:b/>
                <w:i/>
                <w:color w:val="000000"/>
                <w:sz w:val="24"/>
              </w:rPr>
            </w:pPr>
            <w:r w:rsidRPr="00CB0E7C">
              <w:rPr>
                <w:rFonts w:ascii="Times New Roman" w:hAnsi="Times New Roman"/>
                <w:b/>
                <w:i/>
                <w:color w:val="000000"/>
                <w:sz w:val="24"/>
              </w:rPr>
              <w:t>Luồng chính:</w:t>
            </w:r>
          </w:p>
          <w:p w14:paraId="31D61A09" w14:textId="77777777" w:rsidR="000B0282" w:rsidRPr="00CB0E7C" w:rsidRDefault="000B0282" w:rsidP="000B0282">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Admin đăng nhập hệ thống với quyền quản trị viên</w:t>
            </w:r>
          </w:p>
          <w:p w14:paraId="7DB18DE1" w14:textId="77777777" w:rsidR="000B0282" w:rsidRPr="00CB0E7C" w:rsidRDefault="000B0282" w:rsidP="000B0282">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chọn danh mục </w:t>
            </w:r>
            <w:r>
              <w:rPr>
                <w:rFonts w:ascii="Times New Roman" w:hAnsi="Times New Roman"/>
                <w:color w:val="000000"/>
                <w:sz w:val="24"/>
              </w:rPr>
              <w:t>Từ</w:t>
            </w:r>
          </w:p>
          <w:p w14:paraId="1F9CDCF0" w14:textId="77777777" w:rsidR="000B0282" w:rsidRPr="00CB0E7C" w:rsidRDefault="000B0282" w:rsidP="000B0282">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Giao diện danh sách các </w:t>
            </w:r>
            <w:r>
              <w:rPr>
                <w:rFonts w:ascii="Times New Roman" w:hAnsi="Times New Roman"/>
                <w:color w:val="000000"/>
                <w:sz w:val="24"/>
              </w:rPr>
              <w:t>Từ</w:t>
            </w:r>
            <w:r w:rsidRPr="00CB0E7C">
              <w:rPr>
                <w:rFonts w:ascii="Times New Roman" w:hAnsi="Times New Roman"/>
                <w:color w:val="000000"/>
                <w:sz w:val="24"/>
              </w:rPr>
              <w:t xml:space="preserve"> được hiển thị</w:t>
            </w:r>
          </w:p>
          <w:p w14:paraId="5FD4A1C0" w14:textId="77777777" w:rsidR="000B0282" w:rsidRPr="00CB0E7C" w:rsidRDefault="000B0282" w:rsidP="000B0282">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chọn chức năng thêm mới </w:t>
            </w:r>
            <w:r>
              <w:rPr>
                <w:rFonts w:ascii="Times New Roman" w:hAnsi="Times New Roman"/>
                <w:color w:val="000000"/>
                <w:sz w:val="24"/>
              </w:rPr>
              <w:t>Từ</w:t>
            </w:r>
            <w:r w:rsidRPr="00CB0E7C">
              <w:rPr>
                <w:rFonts w:ascii="Times New Roman" w:hAnsi="Times New Roman"/>
                <w:color w:val="000000"/>
                <w:sz w:val="24"/>
              </w:rPr>
              <w:t xml:space="preserve"> </w:t>
            </w:r>
          </w:p>
          <w:p w14:paraId="7B4E3649" w14:textId="77777777" w:rsidR="000B0282" w:rsidRPr="00CB0E7C" w:rsidRDefault="000B0282" w:rsidP="000B0282">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lastRenderedPageBreak/>
              <w:t xml:space="preserve">Form thêm mới </w:t>
            </w:r>
            <w:r>
              <w:rPr>
                <w:rFonts w:ascii="Times New Roman" w:hAnsi="Times New Roman"/>
                <w:color w:val="000000"/>
                <w:sz w:val="24"/>
              </w:rPr>
              <w:t>Từ</w:t>
            </w:r>
            <w:r w:rsidRPr="00CB0E7C">
              <w:rPr>
                <w:rFonts w:ascii="Times New Roman" w:hAnsi="Times New Roman"/>
                <w:color w:val="000000"/>
                <w:sz w:val="24"/>
              </w:rPr>
              <w:t xml:space="preserve"> được hiển thị</w:t>
            </w:r>
          </w:p>
          <w:p w14:paraId="0285922C" w14:textId="77777777" w:rsidR="000B0282" w:rsidRPr="00CB0E7C" w:rsidRDefault="000B0282" w:rsidP="000B0282">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nhập thông tin thêm mới </w:t>
            </w:r>
            <w:r>
              <w:rPr>
                <w:rFonts w:ascii="Times New Roman" w:hAnsi="Times New Roman"/>
                <w:color w:val="000000"/>
                <w:sz w:val="24"/>
              </w:rPr>
              <w:t>Từ</w:t>
            </w:r>
            <w:r w:rsidRPr="00CB0E7C">
              <w:rPr>
                <w:rFonts w:ascii="Times New Roman" w:hAnsi="Times New Roman"/>
                <w:color w:val="000000"/>
                <w:sz w:val="24"/>
              </w:rPr>
              <w:t>.</w:t>
            </w:r>
          </w:p>
          <w:p w14:paraId="59455B01" w14:textId="77777777" w:rsidR="000B0282" w:rsidRPr="00CB0E7C" w:rsidRDefault="000B0282" w:rsidP="000B0282">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Sau khi nhập xong Admin submit thông tin đã nhập</w:t>
            </w:r>
          </w:p>
          <w:p w14:paraId="54C117F8" w14:textId="77777777" w:rsidR="000B0282" w:rsidRPr="00CB0E7C" w:rsidRDefault="000B0282" w:rsidP="000B0282">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Thông tin </w:t>
            </w:r>
            <w:r>
              <w:rPr>
                <w:rFonts w:ascii="Times New Roman" w:hAnsi="Times New Roman"/>
                <w:color w:val="000000"/>
                <w:sz w:val="24"/>
              </w:rPr>
              <w:t>Từ</w:t>
            </w:r>
            <w:r w:rsidRPr="00CB0E7C">
              <w:rPr>
                <w:rFonts w:ascii="Times New Roman" w:hAnsi="Times New Roman"/>
                <w:color w:val="000000"/>
                <w:sz w:val="24"/>
              </w:rPr>
              <w:t xml:space="preserve"> mới được hiển thị đầu tiên trên bảng danh sách các </w:t>
            </w:r>
            <w:r>
              <w:rPr>
                <w:rFonts w:ascii="Times New Roman" w:hAnsi="Times New Roman"/>
                <w:color w:val="000000"/>
                <w:sz w:val="24"/>
              </w:rPr>
              <w:t>Từ</w:t>
            </w:r>
          </w:p>
        </w:tc>
      </w:tr>
      <w:tr w:rsidR="000B0282" w:rsidRPr="00CB0E7C" w14:paraId="0A00CBC7"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F0FBE35"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Luồng sự kiện phát sinh/Kịch bản phát sinh</w:t>
            </w:r>
          </w:p>
        </w:tc>
      </w:tr>
      <w:tr w:rsidR="000B0282" w:rsidRPr="00CB0E7C" w14:paraId="2E38127B"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B964092"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Nhập thông tin không hợp lệ</w:t>
            </w:r>
          </w:p>
        </w:tc>
      </w:tr>
      <w:tr w:rsidR="000B0282" w:rsidRPr="00CB0E7C" w14:paraId="3783F018"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829D2AC"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Khi Admin nhập thông tin không hợp lệ HT sẽ báo lỗi ngay trên giao diện và yêu cầu nhập lại đến khi hợp lệ</w:t>
            </w:r>
          </w:p>
        </w:tc>
      </w:tr>
      <w:tr w:rsidR="000B0282" w:rsidRPr="00CB0E7C" w14:paraId="6E81A89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B9E99DD"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Các yêu cầu đặc biệt khác</w:t>
            </w:r>
          </w:p>
        </w:tc>
      </w:tr>
      <w:tr w:rsidR="000B0282" w:rsidRPr="00CB0E7C" w14:paraId="408EC8F3"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7F2EC6D5"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 xml:space="preserve">Thông tin </w:t>
            </w:r>
            <w:r>
              <w:rPr>
                <w:rFonts w:ascii="Times New Roman" w:hAnsi="Times New Roman"/>
                <w:color w:val="000000"/>
                <w:sz w:val="24"/>
              </w:rPr>
              <w:t>Từ</w:t>
            </w:r>
            <w:r w:rsidRPr="00CB0E7C">
              <w:rPr>
                <w:rFonts w:ascii="Times New Roman" w:hAnsi="Times New Roman"/>
                <w:color w:val="000000"/>
                <w:sz w:val="24"/>
              </w:rPr>
              <w:t xml:space="preserve"> mới không được trùng với </w:t>
            </w:r>
            <w:r>
              <w:rPr>
                <w:rFonts w:ascii="Times New Roman" w:hAnsi="Times New Roman"/>
                <w:color w:val="000000"/>
                <w:sz w:val="24"/>
              </w:rPr>
              <w:t>Từ</w:t>
            </w:r>
            <w:r w:rsidRPr="00CB0E7C">
              <w:rPr>
                <w:rFonts w:ascii="Times New Roman" w:hAnsi="Times New Roman"/>
                <w:color w:val="000000"/>
                <w:sz w:val="24"/>
              </w:rPr>
              <w:t xml:space="preserve"> đã tồn tại</w:t>
            </w:r>
          </w:p>
        </w:tc>
      </w:tr>
      <w:tr w:rsidR="000B0282" w:rsidRPr="00CB0E7C" w14:paraId="1ABE700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BFD796" w14:textId="77777777" w:rsidR="000B0282" w:rsidRPr="00CB0E7C" w:rsidRDefault="000B0282"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Giao diện minh họa</w:t>
            </w:r>
          </w:p>
        </w:tc>
      </w:tr>
      <w:tr w:rsidR="000B0282" w:rsidRPr="00CB0E7C" w14:paraId="077070A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16DBC064" w14:textId="77777777" w:rsidR="000B0282" w:rsidRPr="00CB0E7C" w:rsidRDefault="000B0282" w:rsidP="006255C6">
            <w:pPr>
              <w:tabs>
                <w:tab w:val="right" w:pos="8640"/>
              </w:tabs>
              <w:spacing w:before="60" w:after="60" w:line="312" w:lineRule="auto"/>
              <w:jc w:val="center"/>
              <w:rPr>
                <w:rFonts w:ascii="Times New Roman" w:hAnsi="Times New Roman"/>
                <w:i/>
                <w:sz w:val="24"/>
                <w:szCs w:val="20"/>
              </w:rPr>
            </w:pPr>
          </w:p>
        </w:tc>
      </w:tr>
    </w:tbl>
    <w:p w14:paraId="7F9DA215" w14:textId="77777777" w:rsidR="000B0282" w:rsidRDefault="000B0282" w:rsidP="000B0282"/>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B0282" w:rsidRPr="005A093C" w14:paraId="3AF79EB0"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D5FF869" w14:textId="77777777" w:rsidR="000B0282" w:rsidRPr="005A093C" w:rsidRDefault="000B0282" w:rsidP="006255C6">
            <w:pPr>
              <w:keepNext/>
              <w:tabs>
                <w:tab w:val="right" w:pos="8640"/>
              </w:tabs>
              <w:spacing w:before="120" w:after="60" w:line="360" w:lineRule="auto"/>
              <w:outlineLvl w:val="1"/>
              <w:rPr>
                <w:b/>
                <w:spacing w:val="4"/>
                <w:kern w:val="28"/>
                <w:szCs w:val="20"/>
              </w:rPr>
            </w:pPr>
            <w:r w:rsidRPr="005A093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45C9CCDB" w14:textId="77777777" w:rsidR="000B0282" w:rsidRPr="005A093C" w:rsidRDefault="000B0282" w:rsidP="006255C6">
            <w:pPr>
              <w:widowControl w:val="0"/>
              <w:tabs>
                <w:tab w:val="right" w:pos="8640"/>
              </w:tabs>
              <w:spacing w:before="40" w:line="360" w:lineRule="auto"/>
              <w:outlineLvl w:val="2"/>
              <w:rPr>
                <w:rFonts w:ascii="Times New Roman" w:hAnsi="Times New Roman"/>
                <w:b/>
                <w:kern w:val="28"/>
                <w:sz w:val="24"/>
                <w:szCs w:val="20"/>
              </w:rPr>
            </w:pPr>
            <w:r w:rsidRPr="005A093C">
              <w:rPr>
                <w:rFonts w:ascii="Times New Roman" w:hAnsi="Times New Roman"/>
                <w:b/>
                <w:kern w:val="28"/>
                <w:sz w:val="24"/>
                <w:szCs w:val="20"/>
              </w:rPr>
              <w:t xml:space="preserve">SỬA </w:t>
            </w:r>
            <w:r>
              <w:rPr>
                <w:rFonts w:ascii="Times New Roman" w:hAnsi="Times New Roman"/>
                <w:b/>
                <w:kern w:val="28"/>
                <w:sz w:val="24"/>
                <w:szCs w:val="20"/>
              </w:rPr>
              <w:t>TỪ</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69C4B8EF" w14:textId="77777777" w:rsidR="000B0282" w:rsidRPr="005A093C" w:rsidRDefault="000B0282" w:rsidP="006255C6">
            <w:pPr>
              <w:widowControl w:val="0"/>
              <w:tabs>
                <w:tab w:val="right" w:pos="1572"/>
              </w:tabs>
              <w:spacing w:before="60" w:after="60"/>
              <w:jc w:val="both"/>
              <w:rPr>
                <w:rFonts w:ascii="Times New Roman" w:hAnsi="Times New Roman"/>
                <w:b/>
                <w:color w:val="000000"/>
                <w:sz w:val="24"/>
              </w:rPr>
            </w:pPr>
            <w:r w:rsidRPr="005A093C">
              <w:rPr>
                <w:rFonts w:ascii="Times New Roman" w:hAnsi="Times New Roman"/>
                <w:b/>
                <w:color w:val="000000"/>
                <w:sz w:val="24"/>
              </w:rPr>
              <w:t>Đ</w:t>
            </w:r>
            <w:r w:rsidRPr="005A093C">
              <w:rPr>
                <w:rFonts w:ascii="Times New Roman" w:hAnsi="Times New Roman"/>
                <w:b/>
                <w:color w:val="000000"/>
                <w:sz w:val="24"/>
                <w:lang w:val="vi-VN"/>
              </w:rPr>
              <w:t>ộ phức tạp</w:t>
            </w:r>
            <w:r w:rsidRPr="005A093C">
              <w:rPr>
                <w:rFonts w:ascii="Times New Roman" w:hAnsi="Times New Roman"/>
                <w:b/>
                <w:color w:val="000000"/>
                <w:sz w:val="24"/>
              </w:rPr>
              <w:t xml:space="preserve">: </w:t>
            </w:r>
            <w:r w:rsidRPr="005A093C">
              <w:rPr>
                <w:rFonts w:ascii="Times New Roman" w:hAnsi="Times New Roman"/>
                <w:b/>
                <w:color w:val="000000"/>
                <w:sz w:val="24"/>
              </w:rPr>
              <w:br/>
              <w:t>Normal</w:t>
            </w:r>
          </w:p>
        </w:tc>
      </w:tr>
      <w:tr w:rsidR="000B0282" w:rsidRPr="005A093C" w14:paraId="56B2C4C1"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8F9510"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7565975"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 xml:space="preserve">HT cho phép admin sửa </w:t>
            </w:r>
            <w:r>
              <w:rPr>
                <w:rFonts w:ascii="Times New Roman" w:hAnsi="Times New Roman"/>
                <w:color w:val="000000"/>
                <w:sz w:val="24"/>
              </w:rPr>
              <w:t>Từ</w:t>
            </w:r>
            <w:r w:rsidRPr="005A093C">
              <w:rPr>
                <w:rFonts w:ascii="Times New Roman" w:hAnsi="Times New Roman"/>
                <w:color w:val="000000"/>
                <w:sz w:val="24"/>
              </w:rPr>
              <w:t xml:space="preserve"> đã tồn tại</w:t>
            </w:r>
          </w:p>
        </w:tc>
      </w:tr>
      <w:tr w:rsidR="000B0282" w:rsidRPr="005A093C" w14:paraId="4976FCAB"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33057E"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668365"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2CBA49D"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r>
      <w:tr w:rsidR="000B0282" w:rsidRPr="005A093C" w14:paraId="3452B7D2" w14:textId="77777777" w:rsidTr="006255C6">
        <w:trPr>
          <w:trHeight w:val="290"/>
        </w:trPr>
        <w:tc>
          <w:tcPr>
            <w:tcW w:w="1007" w:type="dxa"/>
            <w:vMerge/>
            <w:vAlign w:val="center"/>
            <w:hideMark/>
          </w:tcPr>
          <w:p w14:paraId="74C7F998" w14:textId="77777777" w:rsidR="000B0282" w:rsidRPr="005A093C" w:rsidRDefault="000B0282"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BF3561"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06F9923" w14:textId="77777777" w:rsidR="000B0282" w:rsidRPr="005A093C" w:rsidRDefault="000B0282" w:rsidP="006255C6">
            <w:pPr>
              <w:rPr>
                <w:rFonts w:ascii="Times New Roman" w:hAnsi="Times New Roman"/>
                <w:b/>
                <w:color w:val="000000"/>
                <w:sz w:val="24"/>
              </w:rPr>
            </w:pPr>
          </w:p>
        </w:tc>
      </w:tr>
      <w:tr w:rsidR="000B0282" w:rsidRPr="005A093C" w14:paraId="6B427B26"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62C08A"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B815263"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Cần phải có tài khoản đăng nhập hệ thống với quyền Admin</w:t>
            </w:r>
          </w:p>
        </w:tc>
      </w:tr>
      <w:tr w:rsidR="000B0282" w:rsidRPr="005A093C" w14:paraId="58ADA664"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7B632D"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98B7A6"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5CA305A"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r>
      <w:tr w:rsidR="000B0282" w:rsidRPr="005A093C" w14:paraId="432B9A3F" w14:textId="77777777" w:rsidTr="006255C6">
        <w:trPr>
          <w:trHeight w:val="290"/>
        </w:trPr>
        <w:tc>
          <w:tcPr>
            <w:tcW w:w="1007" w:type="dxa"/>
            <w:vMerge/>
            <w:vAlign w:val="center"/>
            <w:hideMark/>
          </w:tcPr>
          <w:p w14:paraId="18D51EED" w14:textId="77777777" w:rsidR="000B0282" w:rsidRPr="005A093C" w:rsidRDefault="000B0282"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102059"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CB5BD4A" w14:textId="77777777" w:rsidR="000B0282" w:rsidRPr="005A093C" w:rsidRDefault="000B0282" w:rsidP="006255C6">
            <w:pPr>
              <w:rPr>
                <w:rFonts w:ascii="Times New Roman" w:hAnsi="Times New Roman"/>
                <w:b/>
                <w:color w:val="000000"/>
                <w:sz w:val="24"/>
              </w:rPr>
            </w:pPr>
          </w:p>
        </w:tc>
      </w:tr>
      <w:tr w:rsidR="000B0282" w:rsidRPr="005A093C" w14:paraId="1581B95E"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C93EF8" w14:textId="77777777" w:rsidR="000B0282" w:rsidRPr="005A093C" w:rsidRDefault="000B0282" w:rsidP="006255C6">
            <w:pPr>
              <w:jc w:val="both"/>
              <w:rPr>
                <w:rFonts w:ascii="Times New Roman" w:hAnsi="Times New Roman"/>
                <w:sz w:val="24"/>
              </w:rPr>
            </w:pPr>
            <w:r w:rsidRPr="005A093C">
              <w:rPr>
                <w:rFonts w:ascii="Times New Roman" w:hAnsi="Times New Roman"/>
                <w:sz w:val="24"/>
              </w:rPr>
              <w:t>ĐẶC TẢ CHỨC NĂNG</w:t>
            </w:r>
          </w:p>
        </w:tc>
      </w:tr>
      <w:tr w:rsidR="000B0282" w:rsidRPr="005A093C" w14:paraId="1BCC215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CB0F5A2"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chính/Kịch bản chính</w:t>
            </w:r>
          </w:p>
        </w:tc>
      </w:tr>
      <w:tr w:rsidR="000B0282" w:rsidRPr="005A093C" w14:paraId="6B6438F9"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0126F5A0" w14:textId="77777777" w:rsidR="000B0282" w:rsidRPr="005A093C" w:rsidRDefault="000B0282" w:rsidP="006255C6">
            <w:pPr>
              <w:widowControl w:val="0"/>
              <w:spacing w:before="60" w:after="60"/>
              <w:jc w:val="both"/>
              <w:rPr>
                <w:rFonts w:ascii="Times New Roman" w:hAnsi="Times New Roman"/>
                <w:b/>
                <w:i/>
                <w:color w:val="000000"/>
                <w:sz w:val="24"/>
              </w:rPr>
            </w:pPr>
            <w:r w:rsidRPr="005A093C">
              <w:rPr>
                <w:rFonts w:ascii="Times New Roman" w:hAnsi="Times New Roman"/>
                <w:b/>
                <w:i/>
                <w:color w:val="000000"/>
                <w:sz w:val="24"/>
              </w:rPr>
              <w:t>Luồng chính:</w:t>
            </w:r>
          </w:p>
          <w:p w14:paraId="4EA99C65" w14:textId="77777777" w:rsidR="000B0282" w:rsidRPr="005A093C" w:rsidRDefault="000B0282" w:rsidP="000B0282">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đăng nhập hệ thống với quyền quản trị viên</w:t>
            </w:r>
          </w:p>
          <w:p w14:paraId="5BE19B0B" w14:textId="77777777" w:rsidR="000B0282" w:rsidRPr="005A093C" w:rsidRDefault="000B0282" w:rsidP="000B0282">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danh mục </w:t>
            </w:r>
            <w:r>
              <w:rPr>
                <w:rFonts w:ascii="Times New Roman" w:hAnsi="Times New Roman"/>
                <w:color w:val="000000"/>
                <w:sz w:val="24"/>
              </w:rPr>
              <w:t>Từ</w:t>
            </w:r>
          </w:p>
          <w:p w14:paraId="7905DDD1" w14:textId="77777777" w:rsidR="000B0282" w:rsidRPr="005A093C" w:rsidRDefault="000B0282" w:rsidP="000B0282">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Giao diện danh sách các </w:t>
            </w:r>
            <w:r>
              <w:rPr>
                <w:rFonts w:ascii="Times New Roman" w:hAnsi="Times New Roman"/>
                <w:color w:val="000000"/>
                <w:sz w:val="24"/>
              </w:rPr>
              <w:t>Từ</w:t>
            </w:r>
            <w:r w:rsidRPr="005A093C">
              <w:rPr>
                <w:rFonts w:ascii="Times New Roman" w:hAnsi="Times New Roman"/>
                <w:color w:val="000000"/>
                <w:sz w:val="24"/>
              </w:rPr>
              <w:t xml:space="preserve"> được hiển thị</w:t>
            </w:r>
          </w:p>
          <w:p w14:paraId="711B9F8C" w14:textId="77777777" w:rsidR="000B0282" w:rsidRPr="005A093C" w:rsidRDefault="000B0282" w:rsidP="000B0282">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chức năng sửa </w:t>
            </w:r>
            <w:r>
              <w:rPr>
                <w:rFonts w:ascii="Times New Roman" w:hAnsi="Times New Roman"/>
                <w:color w:val="000000"/>
                <w:sz w:val="24"/>
              </w:rPr>
              <w:t>Từ</w:t>
            </w:r>
            <w:r w:rsidRPr="005A093C">
              <w:rPr>
                <w:rFonts w:ascii="Times New Roman" w:hAnsi="Times New Roman"/>
                <w:color w:val="000000"/>
                <w:sz w:val="24"/>
              </w:rPr>
              <w:t xml:space="preserve"> </w:t>
            </w:r>
          </w:p>
          <w:p w14:paraId="4BC4AB2E" w14:textId="77777777" w:rsidR="000B0282" w:rsidRPr="005A093C" w:rsidRDefault="000B0282" w:rsidP="000B0282">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Form sửa </w:t>
            </w:r>
            <w:r>
              <w:rPr>
                <w:rFonts w:ascii="Times New Roman" w:hAnsi="Times New Roman"/>
                <w:color w:val="000000"/>
                <w:sz w:val="24"/>
              </w:rPr>
              <w:t>Từ</w:t>
            </w:r>
            <w:r w:rsidRPr="005A093C">
              <w:rPr>
                <w:rFonts w:ascii="Times New Roman" w:hAnsi="Times New Roman"/>
                <w:color w:val="000000"/>
                <w:sz w:val="24"/>
              </w:rPr>
              <w:t xml:space="preserve"> được hiển thị</w:t>
            </w:r>
          </w:p>
          <w:p w14:paraId="52E7DE26" w14:textId="77777777" w:rsidR="000B0282" w:rsidRPr="005A093C" w:rsidRDefault="000B0282" w:rsidP="000B0282">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nhập thông tin sửa </w:t>
            </w:r>
            <w:r>
              <w:rPr>
                <w:rFonts w:ascii="Times New Roman" w:hAnsi="Times New Roman"/>
                <w:color w:val="000000"/>
                <w:sz w:val="24"/>
              </w:rPr>
              <w:t>Từ</w:t>
            </w:r>
            <w:r w:rsidRPr="005A093C">
              <w:rPr>
                <w:rFonts w:ascii="Times New Roman" w:hAnsi="Times New Roman"/>
                <w:color w:val="000000"/>
                <w:sz w:val="24"/>
              </w:rPr>
              <w:t>.</w:t>
            </w:r>
          </w:p>
          <w:p w14:paraId="24423ADD" w14:textId="77777777" w:rsidR="000B0282" w:rsidRPr="005A093C" w:rsidRDefault="000B0282" w:rsidP="000B0282">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Sau khi nhập xong Admin submit thông tin đã nhập</w:t>
            </w:r>
          </w:p>
          <w:p w14:paraId="1BD8E8B5" w14:textId="77777777" w:rsidR="000B0282" w:rsidRPr="005A093C" w:rsidRDefault="000B0282" w:rsidP="000B0282">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Thông tin </w:t>
            </w:r>
            <w:r>
              <w:rPr>
                <w:rFonts w:ascii="Times New Roman" w:hAnsi="Times New Roman"/>
                <w:color w:val="000000"/>
                <w:sz w:val="24"/>
              </w:rPr>
              <w:t>Từ</w:t>
            </w:r>
            <w:r w:rsidRPr="005A093C">
              <w:rPr>
                <w:rFonts w:ascii="Times New Roman" w:hAnsi="Times New Roman"/>
                <w:color w:val="000000"/>
                <w:sz w:val="24"/>
              </w:rPr>
              <w:t xml:space="preserve"> được sửa sẽ hiển thị trên bảng danh sách các </w:t>
            </w:r>
            <w:r>
              <w:rPr>
                <w:rFonts w:ascii="Times New Roman" w:hAnsi="Times New Roman"/>
                <w:color w:val="000000"/>
                <w:sz w:val="24"/>
              </w:rPr>
              <w:t>Từ</w:t>
            </w:r>
          </w:p>
        </w:tc>
      </w:tr>
      <w:tr w:rsidR="000B0282" w:rsidRPr="005A093C" w14:paraId="0ABFB3D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EAA4C2"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phát sinh/Kịch bản phát sinh</w:t>
            </w:r>
          </w:p>
        </w:tc>
      </w:tr>
      <w:tr w:rsidR="000B0282" w:rsidRPr="005A093C" w14:paraId="569A8E1E"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641C31"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Nhập thông tin không hợp lệ</w:t>
            </w:r>
          </w:p>
        </w:tc>
      </w:tr>
      <w:tr w:rsidR="000B0282" w:rsidRPr="005A093C" w14:paraId="118185A5"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024AFABB"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Khi Admin nhập thông tin không hợp lệ HT sẽ báo lỗi ngay trên giao diện và yêu cầu nhập lại đến khi hợp lệ</w:t>
            </w:r>
          </w:p>
        </w:tc>
      </w:tr>
      <w:tr w:rsidR="000B0282" w:rsidRPr="005A093C" w14:paraId="1DA0C4BD"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F0B6C7"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lastRenderedPageBreak/>
              <w:t>Các yêu cầu đặc biệt khác</w:t>
            </w:r>
          </w:p>
        </w:tc>
      </w:tr>
      <w:tr w:rsidR="000B0282" w:rsidRPr="005A093C" w14:paraId="43DE9371"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BA85556"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 xml:space="preserve">Thông tin </w:t>
            </w:r>
            <w:r>
              <w:rPr>
                <w:rFonts w:ascii="Times New Roman" w:hAnsi="Times New Roman"/>
                <w:color w:val="000000"/>
                <w:sz w:val="24"/>
              </w:rPr>
              <w:t>Từ</w:t>
            </w:r>
            <w:r w:rsidRPr="005A093C">
              <w:rPr>
                <w:rFonts w:ascii="Times New Roman" w:hAnsi="Times New Roman"/>
                <w:color w:val="000000"/>
                <w:sz w:val="24"/>
              </w:rPr>
              <w:t xml:space="preserve"> được sửa không được trùng với </w:t>
            </w:r>
            <w:r>
              <w:rPr>
                <w:rFonts w:ascii="Times New Roman" w:hAnsi="Times New Roman"/>
                <w:color w:val="000000"/>
                <w:sz w:val="24"/>
              </w:rPr>
              <w:t>Từ</w:t>
            </w:r>
            <w:r w:rsidRPr="005A093C">
              <w:rPr>
                <w:rFonts w:ascii="Times New Roman" w:hAnsi="Times New Roman"/>
                <w:color w:val="000000"/>
                <w:sz w:val="24"/>
              </w:rPr>
              <w:t xml:space="preserve"> đã tồn tại</w:t>
            </w:r>
          </w:p>
        </w:tc>
      </w:tr>
      <w:tr w:rsidR="000B0282" w:rsidRPr="005A093C" w14:paraId="29F06FE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CB2FAA"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Giao diện minh họa</w:t>
            </w:r>
          </w:p>
        </w:tc>
      </w:tr>
      <w:tr w:rsidR="000B0282" w:rsidRPr="005A093C" w14:paraId="32965A7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08013D39" w14:textId="77777777" w:rsidR="000B0282" w:rsidRPr="005A093C" w:rsidRDefault="000B0282" w:rsidP="006255C6">
            <w:pPr>
              <w:tabs>
                <w:tab w:val="right" w:pos="8640"/>
              </w:tabs>
              <w:spacing w:before="60" w:after="60" w:line="312" w:lineRule="auto"/>
              <w:jc w:val="center"/>
              <w:rPr>
                <w:rFonts w:ascii="Times New Roman" w:hAnsi="Times New Roman"/>
                <w:i/>
                <w:sz w:val="24"/>
                <w:szCs w:val="20"/>
              </w:rPr>
            </w:pPr>
          </w:p>
        </w:tc>
      </w:tr>
    </w:tbl>
    <w:p w14:paraId="4D189DBB" w14:textId="77777777" w:rsidR="000B0282" w:rsidRDefault="000B0282" w:rsidP="000B0282"/>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B0282" w:rsidRPr="005A093C" w14:paraId="2369916C"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467F25D" w14:textId="77777777" w:rsidR="000B0282" w:rsidRPr="005A093C" w:rsidRDefault="000B0282" w:rsidP="006255C6">
            <w:pPr>
              <w:keepNext/>
              <w:tabs>
                <w:tab w:val="right" w:pos="8640"/>
              </w:tabs>
              <w:spacing w:before="120" w:after="60" w:line="360" w:lineRule="auto"/>
              <w:outlineLvl w:val="1"/>
              <w:rPr>
                <w:b/>
                <w:spacing w:val="4"/>
                <w:kern w:val="28"/>
                <w:szCs w:val="20"/>
              </w:rPr>
            </w:pPr>
            <w:r w:rsidRPr="005A093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62C9B50C" w14:textId="77777777" w:rsidR="000B0282" w:rsidRPr="005A093C" w:rsidRDefault="000B0282" w:rsidP="006255C6">
            <w:pPr>
              <w:widowControl w:val="0"/>
              <w:tabs>
                <w:tab w:val="right" w:pos="8640"/>
              </w:tabs>
              <w:spacing w:before="40" w:line="360" w:lineRule="auto"/>
              <w:outlineLvl w:val="2"/>
              <w:rPr>
                <w:rFonts w:ascii="Times New Roman" w:hAnsi="Times New Roman"/>
                <w:b/>
                <w:kern w:val="28"/>
                <w:sz w:val="24"/>
                <w:szCs w:val="20"/>
              </w:rPr>
            </w:pPr>
            <w:r w:rsidRPr="005A093C">
              <w:rPr>
                <w:rFonts w:ascii="Times New Roman" w:hAnsi="Times New Roman"/>
                <w:b/>
                <w:kern w:val="28"/>
                <w:sz w:val="24"/>
                <w:szCs w:val="20"/>
              </w:rPr>
              <w:t xml:space="preserve">XÓA </w:t>
            </w:r>
            <w:r>
              <w:rPr>
                <w:rFonts w:ascii="Times New Roman" w:hAnsi="Times New Roman"/>
                <w:b/>
                <w:kern w:val="28"/>
                <w:sz w:val="24"/>
                <w:szCs w:val="20"/>
              </w:rPr>
              <w:t>TỪ</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6F337056" w14:textId="77777777" w:rsidR="000B0282" w:rsidRPr="005A093C" w:rsidRDefault="000B0282" w:rsidP="006255C6">
            <w:pPr>
              <w:widowControl w:val="0"/>
              <w:tabs>
                <w:tab w:val="right" w:pos="1572"/>
              </w:tabs>
              <w:spacing w:before="60" w:after="60"/>
              <w:jc w:val="both"/>
              <w:rPr>
                <w:rFonts w:ascii="Times New Roman" w:hAnsi="Times New Roman"/>
                <w:b/>
                <w:color w:val="000000"/>
                <w:sz w:val="24"/>
              </w:rPr>
            </w:pPr>
            <w:r w:rsidRPr="005A093C">
              <w:rPr>
                <w:rFonts w:ascii="Times New Roman" w:hAnsi="Times New Roman"/>
                <w:b/>
                <w:color w:val="000000"/>
                <w:sz w:val="24"/>
              </w:rPr>
              <w:t>Đ</w:t>
            </w:r>
            <w:r w:rsidRPr="005A093C">
              <w:rPr>
                <w:rFonts w:ascii="Times New Roman" w:hAnsi="Times New Roman"/>
                <w:b/>
                <w:color w:val="000000"/>
                <w:sz w:val="24"/>
                <w:lang w:val="vi-VN"/>
              </w:rPr>
              <w:t>ộ phức tạp</w:t>
            </w:r>
            <w:r w:rsidRPr="005A093C">
              <w:rPr>
                <w:rFonts w:ascii="Times New Roman" w:hAnsi="Times New Roman"/>
                <w:b/>
                <w:color w:val="000000"/>
                <w:sz w:val="24"/>
              </w:rPr>
              <w:t xml:space="preserve">: </w:t>
            </w:r>
            <w:r w:rsidRPr="005A093C">
              <w:rPr>
                <w:rFonts w:ascii="Times New Roman" w:hAnsi="Times New Roman"/>
                <w:b/>
                <w:color w:val="000000"/>
                <w:sz w:val="24"/>
              </w:rPr>
              <w:br/>
              <w:t>Normal</w:t>
            </w:r>
          </w:p>
        </w:tc>
      </w:tr>
      <w:tr w:rsidR="000B0282" w:rsidRPr="005A093C" w14:paraId="0857B75B"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FCB194"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0355056"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 xml:space="preserve">HT cho phép admin xóa </w:t>
            </w:r>
            <w:r>
              <w:rPr>
                <w:rFonts w:ascii="Times New Roman" w:hAnsi="Times New Roman"/>
                <w:color w:val="000000"/>
                <w:sz w:val="24"/>
              </w:rPr>
              <w:t>Từ</w:t>
            </w:r>
            <w:r w:rsidRPr="005A093C">
              <w:rPr>
                <w:rFonts w:ascii="Times New Roman" w:hAnsi="Times New Roman"/>
                <w:color w:val="000000"/>
                <w:sz w:val="24"/>
              </w:rPr>
              <w:t xml:space="preserve"> đã tồn tại</w:t>
            </w:r>
          </w:p>
        </w:tc>
      </w:tr>
      <w:tr w:rsidR="000B0282" w:rsidRPr="005A093C" w14:paraId="667236D5"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21D5CF"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141F12"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FF8CA35"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r>
      <w:tr w:rsidR="000B0282" w:rsidRPr="005A093C" w14:paraId="005D2544" w14:textId="77777777" w:rsidTr="006255C6">
        <w:trPr>
          <w:trHeight w:val="290"/>
        </w:trPr>
        <w:tc>
          <w:tcPr>
            <w:tcW w:w="1007" w:type="dxa"/>
            <w:vMerge/>
            <w:vAlign w:val="center"/>
            <w:hideMark/>
          </w:tcPr>
          <w:p w14:paraId="46AE7294" w14:textId="77777777" w:rsidR="000B0282" w:rsidRPr="005A093C" w:rsidRDefault="000B0282"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6E7281"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12B976F" w14:textId="77777777" w:rsidR="000B0282" w:rsidRPr="005A093C" w:rsidRDefault="000B0282" w:rsidP="006255C6">
            <w:pPr>
              <w:widowControl w:val="0"/>
              <w:spacing w:before="60" w:after="60"/>
              <w:jc w:val="both"/>
              <w:rPr>
                <w:rFonts w:ascii="Times New Roman" w:hAnsi="Times New Roman"/>
                <w:color w:val="000000"/>
                <w:sz w:val="24"/>
              </w:rPr>
            </w:pPr>
          </w:p>
        </w:tc>
      </w:tr>
      <w:tr w:rsidR="000B0282" w:rsidRPr="005A093C" w14:paraId="00E7406A"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06B4E11"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F9E8F2A"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Cần phải có tài khoản đăng nhập hệ thống với quyền Admin</w:t>
            </w:r>
          </w:p>
        </w:tc>
      </w:tr>
      <w:tr w:rsidR="000B0282" w:rsidRPr="005A093C" w14:paraId="3259C30B"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29EC340"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B5568D"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AC63E88"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r>
      <w:tr w:rsidR="000B0282" w:rsidRPr="005A093C" w14:paraId="26CF9CFD" w14:textId="77777777" w:rsidTr="006255C6">
        <w:trPr>
          <w:trHeight w:val="290"/>
        </w:trPr>
        <w:tc>
          <w:tcPr>
            <w:tcW w:w="1007" w:type="dxa"/>
            <w:vMerge/>
            <w:vAlign w:val="center"/>
            <w:hideMark/>
          </w:tcPr>
          <w:p w14:paraId="389C5C75" w14:textId="77777777" w:rsidR="000B0282" w:rsidRPr="005A093C" w:rsidRDefault="000B0282"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93B7B6" w14:textId="77777777" w:rsidR="000B0282" w:rsidRPr="005A093C" w:rsidRDefault="000B0282"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AFBBEB2" w14:textId="77777777" w:rsidR="000B0282" w:rsidRPr="005A093C" w:rsidRDefault="000B0282" w:rsidP="006255C6">
            <w:pPr>
              <w:widowControl w:val="0"/>
              <w:spacing w:before="60" w:after="60"/>
              <w:jc w:val="both"/>
              <w:rPr>
                <w:rFonts w:ascii="Times New Roman" w:hAnsi="Times New Roman"/>
                <w:color w:val="000000"/>
                <w:sz w:val="24"/>
              </w:rPr>
            </w:pPr>
          </w:p>
        </w:tc>
      </w:tr>
      <w:tr w:rsidR="000B0282" w:rsidRPr="005A093C" w14:paraId="2749FAF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C6662A" w14:textId="77777777" w:rsidR="000B0282" w:rsidRPr="005A093C" w:rsidRDefault="000B0282" w:rsidP="006255C6">
            <w:pPr>
              <w:jc w:val="both"/>
              <w:rPr>
                <w:rFonts w:ascii="Times New Roman" w:hAnsi="Times New Roman"/>
                <w:sz w:val="24"/>
              </w:rPr>
            </w:pPr>
            <w:r w:rsidRPr="005A093C">
              <w:rPr>
                <w:rFonts w:ascii="Times New Roman" w:hAnsi="Times New Roman"/>
                <w:sz w:val="24"/>
              </w:rPr>
              <w:t>ĐẶC TẢ CHỨC NĂNG</w:t>
            </w:r>
          </w:p>
        </w:tc>
      </w:tr>
      <w:tr w:rsidR="000B0282" w:rsidRPr="005A093C" w14:paraId="6F735065"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2E189E"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chính/Kịch bản chính</w:t>
            </w:r>
          </w:p>
        </w:tc>
      </w:tr>
      <w:tr w:rsidR="000B0282" w:rsidRPr="005A093C" w14:paraId="0D9B09C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5E01B38" w14:textId="77777777" w:rsidR="000B0282" w:rsidRPr="005A093C" w:rsidRDefault="000B0282" w:rsidP="006255C6">
            <w:pPr>
              <w:widowControl w:val="0"/>
              <w:spacing w:before="60" w:after="60"/>
              <w:jc w:val="both"/>
              <w:rPr>
                <w:rFonts w:ascii="Times New Roman" w:hAnsi="Times New Roman"/>
                <w:b/>
                <w:i/>
                <w:color w:val="000000"/>
                <w:sz w:val="24"/>
              </w:rPr>
            </w:pPr>
            <w:r w:rsidRPr="005A093C">
              <w:rPr>
                <w:rFonts w:ascii="Times New Roman" w:hAnsi="Times New Roman"/>
                <w:b/>
                <w:i/>
                <w:color w:val="000000"/>
                <w:sz w:val="24"/>
              </w:rPr>
              <w:t>Luồng chính:</w:t>
            </w:r>
          </w:p>
          <w:p w14:paraId="7180F5CD" w14:textId="77777777" w:rsidR="000B0282" w:rsidRPr="005A093C" w:rsidRDefault="000B0282" w:rsidP="000B0282">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đăng nhập hệ thống với quyền quản trị viên</w:t>
            </w:r>
          </w:p>
          <w:p w14:paraId="7B62BE18" w14:textId="77777777" w:rsidR="000B0282" w:rsidRPr="005A093C" w:rsidRDefault="000B0282" w:rsidP="000B0282">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danh mục </w:t>
            </w:r>
            <w:r>
              <w:rPr>
                <w:rFonts w:ascii="Times New Roman" w:hAnsi="Times New Roman"/>
                <w:color w:val="000000"/>
                <w:sz w:val="24"/>
              </w:rPr>
              <w:t>Từ</w:t>
            </w:r>
          </w:p>
          <w:p w14:paraId="16238C0B" w14:textId="77777777" w:rsidR="000B0282" w:rsidRPr="005A093C" w:rsidRDefault="000B0282" w:rsidP="000B0282">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Giao diện danh sách các </w:t>
            </w:r>
            <w:r>
              <w:rPr>
                <w:rFonts w:ascii="Times New Roman" w:hAnsi="Times New Roman"/>
                <w:color w:val="000000"/>
                <w:sz w:val="24"/>
              </w:rPr>
              <w:t>Từ</w:t>
            </w:r>
            <w:r w:rsidRPr="005A093C">
              <w:rPr>
                <w:rFonts w:ascii="Times New Roman" w:hAnsi="Times New Roman"/>
                <w:color w:val="000000"/>
                <w:sz w:val="24"/>
              </w:rPr>
              <w:t xml:space="preserve"> được hiển thị</w:t>
            </w:r>
          </w:p>
          <w:p w14:paraId="6CC03612" w14:textId="77777777" w:rsidR="000B0282" w:rsidRPr="005A093C" w:rsidRDefault="000B0282" w:rsidP="000B0282">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chức năng xóa </w:t>
            </w:r>
            <w:r>
              <w:rPr>
                <w:rFonts w:ascii="Times New Roman" w:hAnsi="Times New Roman"/>
                <w:color w:val="000000"/>
                <w:sz w:val="24"/>
              </w:rPr>
              <w:t>Từ</w:t>
            </w:r>
            <w:r w:rsidRPr="005A093C">
              <w:rPr>
                <w:rFonts w:ascii="Times New Roman" w:hAnsi="Times New Roman"/>
                <w:color w:val="000000"/>
                <w:sz w:val="24"/>
              </w:rPr>
              <w:t xml:space="preserve"> </w:t>
            </w:r>
          </w:p>
          <w:p w14:paraId="24E73399" w14:textId="77777777" w:rsidR="000B0282" w:rsidRPr="005A093C" w:rsidRDefault="000B0282" w:rsidP="000B0282">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click vào nút xóa </w:t>
            </w:r>
            <w:r>
              <w:rPr>
                <w:rFonts w:ascii="Times New Roman" w:hAnsi="Times New Roman"/>
                <w:color w:val="000000"/>
                <w:sz w:val="24"/>
              </w:rPr>
              <w:t>Từ</w:t>
            </w:r>
            <w:r w:rsidRPr="005A093C">
              <w:rPr>
                <w:rFonts w:ascii="Times New Roman" w:hAnsi="Times New Roman"/>
                <w:color w:val="000000"/>
                <w:sz w:val="24"/>
              </w:rPr>
              <w:t xml:space="preserve"> tương ứng trên bảng danh sách các </w:t>
            </w:r>
            <w:r>
              <w:rPr>
                <w:rFonts w:ascii="Times New Roman" w:hAnsi="Times New Roman"/>
                <w:color w:val="000000"/>
                <w:sz w:val="24"/>
              </w:rPr>
              <w:t>Từ</w:t>
            </w:r>
          </w:p>
          <w:p w14:paraId="54B32D27" w14:textId="77777777" w:rsidR="000B0282" w:rsidRPr="005A093C" w:rsidRDefault="000B0282" w:rsidP="000B0282">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Hộp thoại xác nhận yêu cầu xóa sẽ hiển thị</w:t>
            </w:r>
          </w:p>
          <w:p w14:paraId="78D81053" w14:textId="77777777" w:rsidR="000B0282" w:rsidRPr="005A093C" w:rsidRDefault="000B0282" w:rsidP="000B0282">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chọn xác nhận</w:t>
            </w:r>
          </w:p>
          <w:p w14:paraId="13F73438" w14:textId="77777777" w:rsidR="000B0282" w:rsidRPr="005A093C" w:rsidRDefault="000B0282" w:rsidP="000B0282">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Thông tin </w:t>
            </w:r>
            <w:r>
              <w:rPr>
                <w:rFonts w:ascii="Times New Roman" w:hAnsi="Times New Roman"/>
                <w:color w:val="000000"/>
                <w:sz w:val="24"/>
              </w:rPr>
              <w:t>Từ</w:t>
            </w:r>
            <w:r w:rsidRPr="005A093C">
              <w:rPr>
                <w:rFonts w:ascii="Times New Roman" w:hAnsi="Times New Roman"/>
                <w:color w:val="000000"/>
                <w:sz w:val="24"/>
              </w:rPr>
              <w:t xml:space="preserve"> vừa xóa sẽ biến mất trên bảng danh sách các </w:t>
            </w:r>
            <w:r>
              <w:rPr>
                <w:rFonts w:ascii="Times New Roman" w:hAnsi="Times New Roman"/>
                <w:color w:val="000000"/>
                <w:sz w:val="24"/>
              </w:rPr>
              <w:t>Từ</w:t>
            </w:r>
          </w:p>
        </w:tc>
      </w:tr>
      <w:tr w:rsidR="000B0282" w:rsidRPr="005A093C" w14:paraId="0B453E6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FD220E9"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phát sinh/Kịch bản phát sinh</w:t>
            </w:r>
          </w:p>
        </w:tc>
      </w:tr>
      <w:tr w:rsidR="000B0282" w:rsidRPr="005A093C" w14:paraId="7B49DDC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787C6A"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Các yêu cầu đặc biệt khác</w:t>
            </w:r>
          </w:p>
        </w:tc>
      </w:tr>
      <w:tr w:rsidR="000B0282" w:rsidRPr="005A093C" w14:paraId="05C0BC6F"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BCDEB17" w14:textId="77777777" w:rsidR="000B0282" w:rsidRPr="005A093C" w:rsidRDefault="000B0282" w:rsidP="006255C6">
            <w:pPr>
              <w:widowControl w:val="0"/>
              <w:spacing w:before="60" w:after="60"/>
              <w:jc w:val="both"/>
              <w:rPr>
                <w:rFonts w:ascii="Times New Roman" w:hAnsi="Times New Roman"/>
                <w:color w:val="000000"/>
                <w:sz w:val="24"/>
              </w:rPr>
            </w:pPr>
            <w:r>
              <w:rPr>
                <w:rFonts w:ascii="Times New Roman" w:hAnsi="Times New Roman"/>
                <w:color w:val="000000"/>
                <w:sz w:val="24"/>
              </w:rPr>
              <w:t>Không có</w:t>
            </w:r>
          </w:p>
        </w:tc>
      </w:tr>
      <w:tr w:rsidR="000B0282" w:rsidRPr="005A093C" w14:paraId="601003F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E099117" w14:textId="77777777" w:rsidR="000B0282" w:rsidRPr="005A093C" w:rsidRDefault="000B0282"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Giao diện minh họa</w:t>
            </w:r>
          </w:p>
        </w:tc>
      </w:tr>
      <w:tr w:rsidR="000B0282" w:rsidRPr="005A093C" w14:paraId="7B42AF6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6175B236" w14:textId="77777777" w:rsidR="000B0282" w:rsidRPr="005A093C" w:rsidRDefault="000B0282" w:rsidP="006255C6">
            <w:pPr>
              <w:tabs>
                <w:tab w:val="right" w:pos="8640"/>
              </w:tabs>
              <w:spacing w:before="60" w:after="60" w:line="312" w:lineRule="auto"/>
              <w:jc w:val="center"/>
              <w:rPr>
                <w:rFonts w:ascii="Times New Roman" w:hAnsi="Times New Roman"/>
                <w:i/>
                <w:sz w:val="24"/>
                <w:szCs w:val="20"/>
              </w:rPr>
            </w:pPr>
          </w:p>
        </w:tc>
      </w:tr>
    </w:tbl>
    <w:p w14:paraId="484F46C6" w14:textId="77777777" w:rsidR="000B0282" w:rsidRDefault="000B0282" w:rsidP="000B0282"/>
    <w:p w14:paraId="52A802D2" w14:textId="4EA5EB9C" w:rsidR="000B0282" w:rsidRDefault="000B0282" w:rsidP="000B0282">
      <w:pPr>
        <w:pStyle w:val="BodyText"/>
      </w:pPr>
      <w:r>
        <w:t>Cụm</w:t>
      </w:r>
    </w:p>
    <w:p w14:paraId="4E4C9F6E" w14:textId="24422662" w:rsidR="006255C6" w:rsidRDefault="006255C6" w:rsidP="000B0282">
      <w:pPr>
        <w:pStyle w:val="BodyText"/>
        <w:rPr>
          <w:b w:val="0"/>
          <w:i w:val="0"/>
        </w:rPr>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6255C6" w:rsidRPr="00CB0E7C" w14:paraId="0D1402D5"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000EF0" w14:textId="77777777" w:rsidR="006255C6" w:rsidRPr="00CB0E7C" w:rsidRDefault="006255C6" w:rsidP="006255C6">
            <w:pPr>
              <w:keepNext/>
              <w:tabs>
                <w:tab w:val="right" w:pos="8640"/>
              </w:tabs>
              <w:spacing w:before="120" w:after="60" w:line="360" w:lineRule="auto"/>
              <w:outlineLvl w:val="1"/>
              <w:rPr>
                <w:b/>
                <w:spacing w:val="4"/>
                <w:kern w:val="28"/>
                <w:szCs w:val="20"/>
              </w:rPr>
            </w:pPr>
            <w:r w:rsidRPr="00CB0E7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5349D4E5" w14:textId="77777777" w:rsidR="006255C6" w:rsidRPr="00CB0E7C" w:rsidRDefault="006255C6" w:rsidP="006255C6">
            <w:pPr>
              <w:widowControl w:val="0"/>
              <w:tabs>
                <w:tab w:val="right" w:pos="8640"/>
              </w:tabs>
              <w:spacing w:before="40" w:line="360" w:lineRule="auto"/>
              <w:outlineLvl w:val="2"/>
              <w:rPr>
                <w:rFonts w:ascii="Times New Roman" w:hAnsi="Times New Roman"/>
                <w:b/>
                <w:kern w:val="28"/>
                <w:sz w:val="24"/>
                <w:szCs w:val="20"/>
              </w:rPr>
            </w:pPr>
            <w:r w:rsidRPr="00CB0E7C">
              <w:rPr>
                <w:rFonts w:ascii="Times New Roman" w:hAnsi="Times New Roman"/>
                <w:b/>
                <w:kern w:val="28"/>
                <w:sz w:val="24"/>
                <w:szCs w:val="20"/>
              </w:rPr>
              <w:t xml:space="preserve">THÊM </w:t>
            </w:r>
            <w:r>
              <w:rPr>
                <w:rFonts w:ascii="Times New Roman" w:hAnsi="Times New Roman"/>
                <w:b/>
                <w:kern w:val="28"/>
                <w:sz w:val="24"/>
                <w:szCs w:val="20"/>
              </w:rPr>
              <w:t>CỤM</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52792883" w14:textId="77777777" w:rsidR="006255C6" w:rsidRPr="00CB0E7C" w:rsidRDefault="006255C6" w:rsidP="006255C6">
            <w:pPr>
              <w:widowControl w:val="0"/>
              <w:tabs>
                <w:tab w:val="right" w:pos="1572"/>
              </w:tabs>
              <w:spacing w:before="60" w:after="60"/>
              <w:jc w:val="both"/>
              <w:rPr>
                <w:rFonts w:ascii="Times New Roman" w:hAnsi="Times New Roman"/>
                <w:b/>
                <w:color w:val="000000"/>
                <w:sz w:val="24"/>
              </w:rPr>
            </w:pPr>
            <w:r w:rsidRPr="00CB0E7C">
              <w:rPr>
                <w:rFonts w:ascii="Times New Roman" w:hAnsi="Times New Roman"/>
                <w:b/>
                <w:color w:val="000000"/>
                <w:sz w:val="24"/>
              </w:rPr>
              <w:t>Đ</w:t>
            </w:r>
            <w:r w:rsidRPr="00CB0E7C">
              <w:rPr>
                <w:rFonts w:ascii="Times New Roman" w:hAnsi="Times New Roman"/>
                <w:b/>
                <w:color w:val="000000"/>
                <w:sz w:val="24"/>
                <w:lang w:val="vi-VN"/>
              </w:rPr>
              <w:t>ộ phức tạp</w:t>
            </w:r>
            <w:r w:rsidRPr="00CB0E7C">
              <w:rPr>
                <w:rFonts w:ascii="Times New Roman" w:hAnsi="Times New Roman"/>
                <w:b/>
                <w:color w:val="000000"/>
                <w:sz w:val="24"/>
              </w:rPr>
              <w:t xml:space="preserve">: </w:t>
            </w:r>
            <w:r w:rsidRPr="00CB0E7C">
              <w:rPr>
                <w:rFonts w:ascii="Times New Roman" w:hAnsi="Times New Roman"/>
                <w:b/>
                <w:color w:val="000000"/>
                <w:sz w:val="24"/>
              </w:rPr>
              <w:br/>
              <w:t>Normal</w:t>
            </w:r>
          </w:p>
        </w:tc>
      </w:tr>
      <w:tr w:rsidR="006255C6" w:rsidRPr="00CB0E7C" w14:paraId="1B86BB21"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3BD65AB" w14:textId="77777777" w:rsidR="006255C6" w:rsidRPr="00CB0E7C" w:rsidRDefault="006255C6"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3F2251E"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 xml:space="preserve">HT cho phép admin thêm </w:t>
            </w:r>
            <w:r>
              <w:rPr>
                <w:rFonts w:ascii="Times New Roman" w:hAnsi="Times New Roman"/>
                <w:color w:val="000000"/>
                <w:sz w:val="24"/>
              </w:rPr>
              <w:t>Cụm</w:t>
            </w:r>
            <w:r w:rsidRPr="00CB0E7C">
              <w:rPr>
                <w:rFonts w:ascii="Times New Roman" w:hAnsi="Times New Roman"/>
                <w:color w:val="000000"/>
                <w:sz w:val="24"/>
              </w:rPr>
              <w:t xml:space="preserve"> mới</w:t>
            </w:r>
          </w:p>
        </w:tc>
      </w:tr>
      <w:tr w:rsidR="006255C6" w:rsidRPr="00CB0E7C" w14:paraId="1626000C"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AC5A28E" w14:textId="77777777" w:rsidR="006255C6" w:rsidRPr="00CB0E7C" w:rsidRDefault="006255C6"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lastRenderedPageBreak/>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F9D297" w14:textId="77777777" w:rsidR="006255C6" w:rsidRPr="00CB0E7C" w:rsidRDefault="006255C6"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D10BCC0" w14:textId="77777777" w:rsidR="006255C6" w:rsidRPr="00CB0E7C" w:rsidRDefault="006255C6" w:rsidP="006255C6">
            <w:pPr>
              <w:widowControl w:val="0"/>
              <w:spacing w:before="60" w:after="60"/>
              <w:jc w:val="both"/>
              <w:rPr>
                <w:rFonts w:ascii="Times New Roman" w:hAnsi="Times New Roman"/>
                <w:color w:val="000000"/>
                <w:sz w:val="24"/>
                <w:lang w:val="vi-VN"/>
              </w:rPr>
            </w:pPr>
            <w:r w:rsidRPr="00CB0E7C">
              <w:rPr>
                <w:rFonts w:ascii="Times New Roman" w:hAnsi="Times New Roman"/>
                <w:color w:val="000000"/>
                <w:sz w:val="24"/>
              </w:rPr>
              <w:t>Admin</w:t>
            </w:r>
          </w:p>
        </w:tc>
      </w:tr>
      <w:tr w:rsidR="006255C6" w:rsidRPr="00CB0E7C" w14:paraId="6EF911B5" w14:textId="77777777" w:rsidTr="006255C6">
        <w:trPr>
          <w:trHeight w:val="290"/>
        </w:trPr>
        <w:tc>
          <w:tcPr>
            <w:tcW w:w="1007" w:type="dxa"/>
            <w:vMerge/>
            <w:vAlign w:val="center"/>
            <w:hideMark/>
          </w:tcPr>
          <w:p w14:paraId="4ADC8E39" w14:textId="77777777" w:rsidR="006255C6" w:rsidRPr="00CB0E7C" w:rsidRDefault="006255C6"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48ED96" w14:textId="77777777" w:rsidR="006255C6" w:rsidRPr="00CB0E7C" w:rsidRDefault="006255C6"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ACF54E8"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Không có.</w:t>
            </w:r>
          </w:p>
        </w:tc>
      </w:tr>
      <w:tr w:rsidR="006255C6" w:rsidRPr="00CB0E7C" w14:paraId="64FA61AB"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294D41" w14:textId="77777777" w:rsidR="006255C6" w:rsidRPr="00CB0E7C" w:rsidRDefault="006255C6"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F85A43C"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Cần phải có tài khoản đăng nhập hệ thống với quyền Admin</w:t>
            </w:r>
          </w:p>
        </w:tc>
      </w:tr>
      <w:tr w:rsidR="006255C6" w:rsidRPr="00CB0E7C" w14:paraId="6E64DFB1"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81CF16" w14:textId="77777777" w:rsidR="006255C6" w:rsidRPr="00CB0E7C" w:rsidRDefault="006255C6"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F26366" w14:textId="77777777" w:rsidR="006255C6" w:rsidRPr="00CB0E7C" w:rsidRDefault="006255C6"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7DC02D2" w14:textId="77777777" w:rsidR="006255C6" w:rsidRPr="00CB0E7C" w:rsidRDefault="006255C6" w:rsidP="006255C6">
            <w:pPr>
              <w:widowControl w:val="0"/>
              <w:spacing w:before="60" w:after="60"/>
              <w:jc w:val="both"/>
              <w:rPr>
                <w:rFonts w:ascii="Times New Roman" w:hAnsi="Times New Roman"/>
                <w:color w:val="000000"/>
                <w:sz w:val="24"/>
              </w:rPr>
            </w:pPr>
          </w:p>
        </w:tc>
      </w:tr>
      <w:tr w:rsidR="006255C6" w:rsidRPr="00CB0E7C" w14:paraId="290804B8" w14:textId="77777777" w:rsidTr="006255C6">
        <w:trPr>
          <w:trHeight w:val="290"/>
        </w:trPr>
        <w:tc>
          <w:tcPr>
            <w:tcW w:w="1007" w:type="dxa"/>
            <w:vMerge/>
            <w:vAlign w:val="center"/>
            <w:hideMark/>
          </w:tcPr>
          <w:p w14:paraId="2EE68C5A" w14:textId="77777777" w:rsidR="006255C6" w:rsidRPr="00CB0E7C" w:rsidRDefault="006255C6"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DA326B2" w14:textId="77777777" w:rsidR="006255C6" w:rsidRPr="00CB0E7C" w:rsidRDefault="006255C6" w:rsidP="006255C6">
            <w:pPr>
              <w:widowControl w:val="0"/>
              <w:spacing w:before="60" w:after="60"/>
              <w:ind w:right="-108"/>
              <w:jc w:val="both"/>
              <w:rPr>
                <w:rFonts w:ascii="Times New Roman" w:hAnsi="Times New Roman"/>
                <w:b/>
                <w:color w:val="000000"/>
                <w:sz w:val="24"/>
              </w:rPr>
            </w:pPr>
            <w:r w:rsidRPr="00CB0E7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71057E0" w14:textId="77777777" w:rsidR="006255C6" w:rsidRPr="00CB0E7C" w:rsidRDefault="006255C6" w:rsidP="006255C6">
            <w:pPr>
              <w:widowControl w:val="0"/>
              <w:spacing w:before="60" w:after="60"/>
              <w:jc w:val="both"/>
              <w:rPr>
                <w:rFonts w:ascii="Times New Roman" w:hAnsi="Times New Roman"/>
                <w:color w:val="000000"/>
                <w:sz w:val="24"/>
              </w:rPr>
            </w:pPr>
          </w:p>
        </w:tc>
      </w:tr>
      <w:tr w:rsidR="006255C6" w:rsidRPr="00CB0E7C" w14:paraId="1240C33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3A9C03D" w14:textId="77777777" w:rsidR="006255C6" w:rsidRPr="00CB0E7C" w:rsidRDefault="006255C6" w:rsidP="006255C6">
            <w:pPr>
              <w:jc w:val="both"/>
              <w:rPr>
                <w:rFonts w:ascii="Times New Roman" w:hAnsi="Times New Roman"/>
                <w:sz w:val="24"/>
              </w:rPr>
            </w:pPr>
            <w:r w:rsidRPr="00CB0E7C">
              <w:rPr>
                <w:rFonts w:ascii="Times New Roman" w:hAnsi="Times New Roman"/>
                <w:sz w:val="24"/>
              </w:rPr>
              <w:t>ĐẶC TẢ CHỨC NĂNG</w:t>
            </w:r>
          </w:p>
        </w:tc>
      </w:tr>
      <w:tr w:rsidR="006255C6" w:rsidRPr="00CB0E7C" w14:paraId="6030AF38"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8F0E9E"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Luồng sự kiện chính/Kịch bản chính</w:t>
            </w:r>
          </w:p>
        </w:tc>
      </w:tr>
      <w:tr w:rsidR="006255C6" w:rsidRPr="00CB0E7C" w14:paraId="3A71DB9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46BEDFCB" w14:textId="77777777" w:rsidR="006255C6" w:rsidRPr="00CB0E7C" w:rsidRDefault="006255C6" w:rsidP="006255C6">
            <w:pPr>
              <w:widowControl w:val="0"/>
              <w:spacing w:before="60" w:after="60"/>
              <w:jc w:val="both"/>
              <w:rPr>
                <w:rFonts w:ascii="Times New Roman" w:hAnsi="Times New Roman"/>
                <w:b/>
                <w:i/>
                <w:color w:val="000000"/>
                <w:sz w:val="24"/>
              </w:rPr>
            </w:pPr>
            <w:r w:rsidRPr="00CB0E7C">
              <w:rPr>
                <w:rFonts w:ascii="Times New Roman" w:hAnsi="Times New Roman"/>
                <w:b/>
                <w:i/>
                <w:color w:val="000000"/>
                <w:sz w:val="24"/>
              </w:rPr>
              <w:t>Luồng chính:</w:t>
            </w:r>
          </w:p>
          <w:p w14:paraId="239C5088" w14:textId="77777777" w:rsidR="006255C6" w:rsidRPr="00CB0E7C" w:rsidRDefault="006255C6" w:rsidP="006255C6">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Admin đăng nhập hệ thống với quyền quản trị viên</w:t>
            </w:r>
          </w:p>
          <w:p w14:paraId="3ECA2675" w14:textId="77777777" w:rsidR="006255C6" w:rsidRPr="00CB0E7C" w:rsidRDefault="006255C6" w:rsidP="006255C6">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chọn danh mục </w:t>
            </w:r>
            <w:r>
              <w:rPr>
                <w:rFonts w:ascii="Times New Roman" w:hAnsi="Times New Roman"/>
                <w:color w:val="000000"/>
                <w:sz w:val="24"/>
              </w:rPr>
              <w:t>Cụm</w:t>
            </w:r>
          </w:p>
          <w:p w14:paraId="6C32210E" w14:textId="77777777" w:rsidR="006255C6" w:rsidRPr="00CB0E7C" w:rsidRDefault="006255C6" w:rsidP="006255C6">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Giao diện danh sách các </w:t>
            </w:r>
            <w:r>
              <w:rPr>
                <w:rFonts w:ascii="Times New Roman" w:hAnsi="Times New Roman"/>
                <w:color w:val="000000"/>
                <w:sz w:val="24"/>
              </w:rPr>
              <w:t>Cụm</w:t>
            </w:r>
            <w:r w:rsidRPr="00CB0E7C">
              <w:rPr>
                <w:rFonts w:ascii="Times New Roman" w:hAnsi="Times New Roman"/>
                <w:color w:val="000000"/>
                <w:sz w:val="24"/>
              </w:rPr>
              <w:t xml:space="preserve"> được hiển thị</w:t>
            </w:r>
          </w:p>
          <w:p w14:paraId="5A2B0C06" w14:textId="77777777" w:rsidR="006255C6" w:rsidRPr="00CB0E7C" w:rsidRDefault="006255C6" w:rsidP="006255C6">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chọn chức năng thêm mới </w:t>
            </w:r>
            <w:r>
              <w:rPr>
                <w:rFonts w:ascii="Times New Roman" w:hAnsi="Times New Roman"/>
                <w:color w:val="000000"/>
                <w:sz w:val="24"/>
              </w:rPr>
              <w:t>Cụm</w:t>
            </w:r>
            <w:r w:rsidRPr="00CB0E7C">
              <w:rPr>
                <w:rFonts w:ascii="Times New Roman" w:hAnsi="Times New Roman"/>
                <w:color w:val="000000"/>
                <w:sz w:val="24"/>
              </w:rPr>
              <w:t xml:space="preserve"> </w:t>
            </w:r>
          </w:p>
          <w:p w14:paraId="4079186C" w14:textId="77777777" w:rsidR="006255C6" w:rsidRPr="00CB0E7C" w:rsidRDefault="006255C6" w:rsidP="006255C6">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Form thêm mới </w:t>
            </w:r>
            <w:r>
              <w:rPr>
                <w:rFonts w:ascii="Times New Roman" w:hAnsi="Times New Roman"/>
                <w:color w:val="000000"/>
                <w:sz w:val="24"/>
              </w:rPr>
              <w:t>Cụm</w:t>
            </w:r>
            <w:r w:rsidRPr="00CB0E7C">
              <w:rPr>
                <w:rFonts w:ascii="Times New Roman" w:hAnsi="Times New Roman"/>
                <w:color w:val="000000"/>
                <w:sz w:val="24"/>
              </w:rPr>
              <w:t xml:space="preserve"> được hiển thị</w:t>
            </w:r>
          </w:p>
          <w:p w14:paraId="00AAC3B3" w14:textId="77777777" w:rsidR="006255C6" w:rsidRPr="00CB0E7C" w:rsidRDefault="006255C6" w:rsidP="006255C6">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Admin nhập thông tin thêm mới </w:t>
            </w:r>
            <w:r>
              <w:rPr>
                <w:rFonts w:ascii="Times New Roman" w:hAnsi="Times New Roman"/>
                <w:color w:val="000000"/>
                <w:sz w:val="24"/>
              </w:rPr>
              <w:t>Cụm</w:t>
            </w:r>
            <w:r w:rsidRPr="00CB0E7C">
              <w:rPr>
                <w:rFonts w:ascii="Times New Roman" w:hAnsi="Times New Roman"/>
                <w:color w:val="000000"/>
                <w:sz w:val="24"/>
              </w:rPr>
              <w:t>.</w:t>
            </w:r>
          </w:p>
          <w:p w14:paraId="3222630D" w14:textId="77777777" w:rsidR="006255C6" w:rsidRPr="00CB0E7C" w:rsidRDefault="006255C6" w:rsidP="006255C6">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Sau khi nhập xong Admin submit thông tin đã nhập</w:t>
            </w:r>
          </w:p>
          <w:p w14:paraId="6C3EA5F7" w14:textId="77777777" w:rsidR="006255C6" w:rsidRPr="00CB0E7C" w:rsidRDefault="006255C6" w:rsidP="006255C6">
            <w:pPr>
              <w:widowControl w:val="0"/>
              <w:numPr>
                <w:ilvl w:val="0"/>
                <w:numId w:val="20"/>
              </w:numPr>
              <w:spacing w:before="60" w:after="60" w:line="259" w:lineRule="auto"/>
              <w:jc w:val="both"/>
              <w:rPr>
                <w:rFonts w:ascii="Times New Roman" w:hAnsi="Times New Roman"/>
                <w:color w:val="000000"/>
                <w:sz w:val="24"/>
              </w:rPr>
            </w:pPr>
            <w:r w:rsidRPr="00CB0E7C">
              <w:rPr>
                <w:rFonts w:ascii="Times New Roman" w:hAnsi="Times New Roman"/>
                <w:color w:val="000000"/>
                <w:sz w:val="24"/>
              </w:rPr>
              <w:t xml:space="preserve">Thông tin </w:t>
            </w:r>
            <w:r>
              <w:rPr>
                <w:rFonts w:ascii="Times New Roman" w:hAnsi="Times New Roman"/>
                <w:color w:val="000000"/>
                <w:sz w:val="24"/>
              </w:rPr>
              <w:t>Cụm</w:t>
            </w:r>
            <w:r w:rsidRPr="00CB0E7C">
              <w:rPr>
                <w:rFonts w:ascii="Times New Roman" w:hAnsi="Times New Roman"/>
                <w:color w:val="000000"/>
                <w:sz w:val="24"/>
              </w:rPr>
              <w:t xml:space="preserve"> mới được hiển thị đầu tiên trên bảng danh sách các </w:t>
            </w:r>
            <w:r>
              <w:rPr>
                <w:rFonts w:ascii="Times New Roman" w:hAnsi="Times New Roman"/>
                <w:color w:val="000000"/>
                <w:sz w:val="24"/>
              </w:rPr>
              <w:t>Cụm</w:t>
            </w:r>
          </w:p>
        </w:tc>
      </w:tr>
      <w:tr w:rsidR="006255C6" w:rsidRPr="00CB0E7C" w14:paraId="745C9B57"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014263"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Luồng sự kiện phát sinh/Kịch bản phát sinh</w:t>
            </w:r>
          </w:p>
        </w:tc>
      </w:tr>
      <w:tr w:rsidR="006255C6" w:rsidRPr="00CB0E7C" w14:paraId="2F8F20CB"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C04E78"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Nhập thông tin không hợp lệ</w:t>
            </w:r>
          </w:p>
        </w:tc>
      </w:tr>
      <w:tr w:rsidR="006255C6" w:rsidRPr="00CB0E7C" w14:paraId="4810DD8D"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20E9E55D"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Khi Admin nhập thông tin không hợp lệ HT sẽ báo lỗi ngay trên giao diện và yêu cầu nhập lại đến khi hợp lệ</w:t>
            </w:r>
          </w:p>
        </w:tc>
      </w:tr>
      <w:tr w:rsidR="006255C6" w:rsidRPr="00CB0E7C" w14:paraId="6ED8F6EB"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104FFA"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Các yêu cầu đặc biệt khác</w:t>
            </w:r>
          </w:p>
        </w:tc>
      </w:tr>
      <w:tr w:rsidR="006255C6" w:rsidRPr="00CB0E7C" w14:paraId="6340E027"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485920E"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color w:val="000000"/>
                <w:sz w:val="24"/>
              </w:rPr>
              <w:t xml:space="preserve">Thông tin </w:t>
            </w:r>
            <w:r>
              <w:rPr>
                <w:rFonts w:ascii="Times New Roman" w:hAnsi="Times New Roman"/>
                <w:color w:val="000000"/>
                <w:sz w:val="24"/>
              </w:rPr>
              <w:t>Cụm</w:t>
            </w:r>
            <w:r w:rsidRPr="00CB0E7C">
              <w:rPr>
                <w:rFonts w:ascii="Times New Roman" w:hAnsi="Times New Roman"/>
                <w:color w:val="000000"/>
                <w:sz w:val="24"/>
              </w:rPr>
              <w:t xml:space="preserve"> mới không được trùng với </w:t>
            </w:r>
            <w:r>
              <w:rPr>
                <w:rFonts w:ascii="Times New Roman" w:hAnsi="Times New Roman"/>
                <w:color w:val="000000"/>
                <w:sz w:val="24"/>
              </w:rPr>
              <w:t>Cụm</w:t>
            </w:r>
            <w:r w:rsidRPr="00CB0E7C">
              <w:rPr>
                <w:rFonts w:ascii="Times New Roman" w:hAnsi="Times New Roman"/>
                <w:color w:val="000000"/>
                <w:sz w:val="24"/>
              </w:rPr>
              <w:t xml:space="preserve"> đã tồn tại</w:t>
            </w:r>
          </w:p>
        </w:tc>
      </w:tr>
      <w:tr w:rsidR="006255C6" w:rsidRPr="00CB0E7C" w14:paraId="2ACA45F1"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E4136E" w14:textId="77777777" w:rsidR="006255C6" w:rsidRPr="00CB0E7C" w:rsidRDefault="006255C6" w:rsidP="006255C6">
            <w:pPr>
              <w:widowControl w:val="0"/>
              <w:spacing w:before="60" w:after="60"/>
              <w:jc w:val="both"/>
              <w:rPr>
                <w:rFonts w:ascii="Times New Roman" w:hAnsi="Times New Roman"/>
                <w:color w:val="000000"/>
                <w:sz w:val="24"/>
              </w:rPr>
            </w:pPr>
            <w:r w:rsidRPr="00CB0E7C">
              <w:rPr>
                <w:rFonts w:ascii="Times New Roman" w:hAnsi="Times New Roman"/>
                <w:b/>
                <w:color w:val="000000"/>
                <w:sz w:val="24"/>
              </w:rPr>
              <w:t>Giao diện minh họa</w:t>
            </w:r>
          </w:p>
        </w:tc>
      </w:tr>
      <w:tr w:rsidR="006255C6" w:rsidRPr="00CB0E7C" w14:paraId="2903197E"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2CEA065E" w14:textId="77777777" w:rsidR="006255C6" w:rsidRPr="00CB0E7C" w:rsidRDefault="006255C6" w:rsidP="006255C6">
            <w:pPr>
              <w:tabs>
                <w:tab w:val="right" w:pos="8640"/>
              </w:tabs>
              <w:spacing w:before="60" w:after="60" w:line="312" w:lineRule="auto"/>
              <w:jc w:val="center"/>
              <w:rPr>
                <w:rFonts w:ascii="Times New Roman" w:hAnsi="Times New Roman"/>
                <w:i/>
                <w:sz w:val="24"/>
                <w:szCs w:val="20"/>
              </w:rPr>
            </w:pPr>
          </w:p>
        </w:tc>
      </w:tr>
    </w:tbl>
    <w:p w14:paraId="76F5CC57" w14:textId="77777777" w:rsidR="006255C6" w:rsidRDefault="006255C6" w:rsidP="006255C6"/>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6255C6" w:rsidRPr="005A093C" w14:paraId="34893FBC"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EAD1014" w14:textId="77777777" w:rsidR="006255C6" w:rsidRPr="005A093C" w:rsidRDefault="006255C6" w:rsidP="006255C6">
            <w:pPr>
              <w:keepNext/>
              <w:tabs>
                <w:tab w:val="right" w:pos="8640"/>
              </w:tabs>
              <w:spacing w:before="120" w:after="60" w:line="360" w:lineRule="auto"/>
              <w:outlineLvl w:val="1"/>
              <w:rPr>
                <w:b/>
                <w:spacing w:val="4"/>
                <w:kern w:val="28"/>
                <w:szCs w:val="20"/>
              </w:rPr>
            </w:pPr>
            <w:r w:rsidRPr="005A093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604EAD73" w14:textId="77777777" w:rsidR="006255C6" w:rsidRPr="005A093C" w:rsidRDefault="006255C6" w:rsidP="006255C6">
            <w:pPr>
              <w:widowControl w:val="0"/>
              <w:tabs>
                <w:tab w:val="right" w:pos="8640"/>
              </w:tabs>
              <w:spacing w:before="40" w:line="360" w:lineRule="auto"/>
              <w:outlineLvl w:val="2"/>
              <w:rPr>
                <w:rFonts w:ascii="Times New Roman" w:hAnsi="Times New Roman"/>
                <w:b/>
                <w:kern w:val="28"/>
                <w:sz w:val="24"/>
                <w:szCs w:val="20"/>
              </w:rPr>
            </w:pPr>
            <w:r w:rsidRPr="005A093C">
              <w:rPr>
                <w:rFonts w:ascii="Times New Roman" w:hAnsi="Times New Roman"/>
                <w:b/>
                <w:kern w:val="28"/>
                <w:sz w:val="24"/>
                <w:szCs w:val="20"/>
              </w:rPr>
              <w:t xml:space="preserve">SỬA </w:t>
            </w:r>
            <w:r>
              <w:rPr>
                <w:rFonts w:ascii="Times New Roman" w:hAnsi="Times New Roman"/>
                <w:b/>
                <w:kern w:val="28"/>
                <w:sz w:val="24"/>
                <w:szCs w:val="20"/>
              </w:rPr>
              <w:t>CỤM</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4560FAFB" w14:textId="77777777" w:rsidR="006255C6" w:rsidRPr="005A093C" w:rsidRDefault="006255C6" w:rsidP="006255C6">
            <w:pPr>
              <w:widowControl w:val="0"/>
              <w:tabs>
                <w:tab w:val="right" w:pos="1572"/>
              </w:tabs>
              <w:spacing w:before="60" w:after="60"/>
              <w:jc w:val="both"/>
              <w:rPr>
                <w:rFonts w:ascii="Times New Roman" w:hAnsi="Times New Roman"/>
                <w:b/>
                <w:color w:val="000000"/>
                <w:sz w:val="24"/>
              </w:rPr>
            </w:pPr>
            <w:r w:rsidRPr="005A093C">
              <w:rPr>
                <w:rFonts w:ascii="Times New Roman" w:hAnsi="Times New Roman"/>
                <w:b/>
                <w:color w:val="000000"/>
                <w:sz w:val="24"/>
              </w:rPr>
              <w:t>Đ</w:t>
            </w:r>
            <w:r w:rsidRPr="005A093C">
              <w:rPr>
                <w:rFonts w:ascii="Times New Roman" w:hAnsi="Times New Roman"/>
                <w:b/>
                <w:color w:val="000000"/>
                <w:sz w:val="24"/>
                <w:lang w:val="vi-VN"/>
              </w:rPr>
              <w:t>ộ phức tạp</w:t>
            </w:r>
            <w:r w:rsidRPr="005A093C">
              <w:rPr>
                <w:rFonts w:ascii="Times New Roman" w:hAnsi="Times New Roman"/>
                <w:b/>
                <w:color w:val="000000"/>
                <w:sz w:val="24"/>
              </w:rPr>
              <w:t xml:space="preserve">: </w:t>
            </w:r>
            <w:r w:rsidRPr="005A093C">
              <w:rPr>
                <w:rFonts w:ascii="Times New Roman" w:hAnsi="Times New Roman"/>
                <w:b/>
                <w:color w:val="000000"/>
                <w:sz w:val="24"/>
              </w:rPr>
              <w:br/>
              <w:t>Normal</w:t>
            </w:r>
          </w:p>
        </w:tc>
      </w:tr>
      <w:tr w:rsidR="006255C6" w:rsidRPr="005A093C" w14:paraId="7CE37F92"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05ECCE4"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FE70625"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 xml:space="preserve">HT cho phép admin sửa </w:t>
            </w:r>
            <w:r>
              <w:rPr>
                <w:rFonts w:ascii="Times New Roman" w:hAnsi="Times New Roman"/>
                <w:color w:val="000000"/>
                <w:sz w:val="24"/>
              </w:rPr>
              <w:t>Cụm</w:t>
            </w:r>
            <w:r w:rsidRPr="005A093C">
              <w:rPr>
                <w:rFonts w:ascii="Times New Roman" w:hAnsi="Times New Roman"/>
                <w:color w:val="000000"/>
                <w:sz w:val="24"/>
              </w:rPr>
              <w:t xml:space="preserve"> đã tồn tại</w:t>
            </w:r>
          </w:p>
        </w:tc>
      </w:tr>
      <w:tr w:rsidR="006255C6" w:rsidRPr="005A093C" w14:paraId="126AAC54"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EA204D7"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8A08F3C"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2A3D68C"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r>
      <w:tr w:rsidR="006255C6" w:rsidRPr="005A093C" w14:paraId="6068203B" w14:textId="77777777" w:rsidTr="006255C6">
        <w:trPr>
          <w:trHeight w:val="290"/>
        </w:trPr>
        <w:tc>
          <w:tcPr>
            <w:tcW w:w="1007" w:type="dxa"/>
            <w:vMerge/>
            <w:vAlign w:val="center"/>
            <w:hideMark/>
          </w:tcPr>
          <w:p w14:paraId="2161C28C" w14:textId="77777777" w:rsidR="006255C6" w:rsidRPr="005A093C" w:rsidRDefault="006255C6"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E7138E5"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8A08056" w14:textId="77777777" w:rsidR="006255C6" w:rsidRPr="005A093C" w:rsidRDefault="006255C6" w:rsidP="006255C6">
            <w:pPr>
              <w:rPr>
                <w:rFonts w:ascii="Times New Roman" w:hAnsi="Times New Roman"/>
                <w:b/>
                <w:color w:val="000000"/>
                <w:sz w:val="24"/>
              </w:rPr>
            </w:pPr>
          </w:p>
        </w:tc>
      </w:tr>
      <w:tr w:rsidR="006255C6" w:rsidRPr="005A093C" w14:paraId="067936F3"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A97218"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08AC376"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Cần phải có tài khoản đăng nhập hệ thống với quyền Admin</w:t>
            </w:r>
          </w:p>
        </w:tc>
      </w:tr>
      <w:tr w:rsidR="006255C6" w:rsidRPr="005A093C" w14:paraId="72467B9A"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33DBAC7"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334E78"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55613E8"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r>
      <w:tr w:rsidR="006255C6" w:rsidRPr="005A093C" w14:paraId="0B52080A" w14:textId="77777777" w:rsidTr="006255C6">
        <w:trPr>
          <w:trHeight w:val="290"/>
        </w:trPr>
        <w:tc>
          <w:tcPr>
            <w:tcW w:w="1007" w:type="dxa"/>
            <w:vMerge/>
            <w:vAlign w:val="center"/>
            <w:hideMark/>
          </w:tcPr>
          <w:p w14:paraId="1500B85C" w14:textId="77777777" w:rsidR="006255C6" w:rsidRPr="005A093C" w:rsidRDefault="006255C6"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AD6D2C"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3422353" w14:textId="77777777" w:rsidR="006255C6" w:rsidRPr="005A093C" w:rsidRDefault="006255C6" w:rsidP="006255C6">
            <w:pPr>
              <w:rPr>
                <w:rFonts w:ascii="Times New Roman" w:hAnsi="Times New Roman"/>
                <w:b/>
                <w:color w:val="000000"/>
                <w:sz w:val="24"/>
              </w:rPr>
            </w:pPr>
          </w:p>
        </w:tc>
      </w:tr>
      <w:tr w:rsidR="006255C6" w:rsidRPr="005A093C" w14:paraId="754FBC0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0B15C9" w14:textId="77777777" w:rsidR="006255C6" w:rsidRPr="005A093C" w:rsidRDefault="006255C6" w:rsidP="006255C6">
            <w:pPr>
              <w:jc w:val="both"/>
              <w:rPr>
                <w:rFonts w:ascii="Times New Roman" w:hAnsi="Times New Roman"/>
                <w:sz w:val="24"/>
              </w:rPr>
            </w:pPr>
            <w:r w:rsidRPr="005A093C">
              <w:rPr>
                <w:rFonts w:ascii="Times New Roman" w:hAnsi="Times New Roman"/>
                <w:sz w:val="24"/>
              </w:rPr>
              <w:t>ĐẶC TẢ CHỨC NĂNG</w:t>
            </w:r>
          </w:p>
        </w:tc>
      </w:tr>
      <w:tr w:rsidR="006255C6" w:rsidRPr="005A093C" w14:paraId="3A7C64E7"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EED23A0"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chính/Kịch bản chính</w:t>
            </w:r>
          </w:p>
        </w:tc>
      </w:tr>
      <w:tr w:rsidR="006255C6" w:rsidRPr="005A093C" w14:paraId="5EB0703A"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137B919" w14:textId="77777777" w:rsidR="006255C6" w:rsidRPr="005A093C" w:rsidRDefault="006255C6" w:rsidP="006255C6">
            <w:pPr>
              <w:widowControl w:val="0"/>
              <w:spacing w:before="60" w:after="60"/>
              <w:jc w:val="both"/>
              <w:rPr>
                <w:rFonts w:ascii="Times New Roman" w:hAnsi="Times New Roman"/>
                <w:b/>
                <w:i/>
                <w:color w:val="000000"/>
                <w:sz w:val="24"/>
              </w:rPr>
            </w:pPr>
            <w:r w:rsidRPr="005A093C">
              <w:rPr>
                <w:rFonts w:ascii="Times New Roman" w:hAnsi="Times New Roman"/>
                <w:b/>
                <w:i/>
                <w:color w:val="000000"/>
                <w:sz w:val="24"/>
              </w:rPr>
              <w:lastRenderedPageBreak/>
              <w:t>Luồng chính:</w:t>
            </w:r>
          </w:p>
          <w:p w14:paraId="61C4E359" w14:textId="77777777" w:rsidR="006255C6" w:rsidRPr="005A093C" w:rsidRDefault="006255C6" w:rsidP="006255C6">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đăng nhập hệ thống với quyền quản trị viên</w:t>
            </w:r>
          </w:p>
          <w:p w14:paraId="5952C36B" w14:textId="77777777" w:rsidR="006255C6" w:rsidRPr="005A093C" w:rsidRDefault="006255C6" w:rsidP="006255C6">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danh mục </w:t>
            </w:r>
            <w:r>
              <w:rPr>
                <w:rFonts w:ascii="Times New Roman" w:hAnsi="Times New Roman"/>
                <w:color w:val="000000"/>
                <w:sz w:val="24"/>
              </w:rPr>
              <w:t>Cụm</w:t>
            </w:r>
          </w:p>
          <w:p w14:paraId="571FC3E6" w14:textId="77777777" w:rsidR="006255C6" w:rsidRPr="005A093C" w:rsidRDefault="006255C6" w:rsidP="006255C6">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Giao diện danh sách các </w:t>
            </w:r>
            <w:r>
              <w:rPr>
                <w:rFonts w:ascii="Times New Roman" w:hAnsi="Times New Roman"/>
                <w:color w:val="000000"/>
                <w:sz w:val="24"/>
              </w:rPr>
              <w:t>Cụm</w:t>
            </w:r>
            <w:r w:rsidRPr="005A093C">
              <w:rPr>
                <w:rFonts w:ascii="Times New Roman" w:hAnsi="Times New Roman"/>
                <w:color w:val="000000"/>
                <w:sz w:val="24"/>
              </w:rPr>
              <w:t xml:space="preserve"> được hiển thị</w:t>
            </w:r>
          </w:p>
          <w:p w14:paraId="78AB3B33" w14:textId="77777777" w:rsidR="006255C6" w:rsidRPr="005A093C" w:rsidRDefault="006255C6" w:rsidP="006255C6">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chức năng sửa </w:t>
            </w:r>
            <w:r>
              <w:rPr>
                <w:rFonts w:ascii="Times New Roman" w:hAnsi="Times New Roman"/>
                <w:color w:val="000000"/>
                <w:sz w:val="24"/>
              </w:rPr>
              <w:t>Cụm</w:t>
            </w:r>
            <w:r w:rsidRPr="005A093C">
              <w:rPr>
                <w:rFonts w:ascii="Times New Roman" w:hAnsi="Times New Roman"/>
                <w:color w:val="000000"/>
                <w:sz w:val="24"/>
              </w:rPr>
              <w:t xml:space="preserve"> </w:t>
            </w:r>
          </w:p>
          <w:p w14:paraId="5C0AFBE7" w14:textId="77777777" w:rsidR="006255C6" w:rsidRPr="005A093C" w:rsidRDefault="006255C6" w:rsidP="006255C6">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Form sửa </w:t>
            </w:r>
            <w:r>
              <w:rPr>
                <w:rFonts w:ascii="Times New Roman" w:hAnsi="Times New Roman"/>
                <w:color w:val="000000"/>
                <w:sz w:val="24"/>
              </w:rPr>
              <w:t>Cụm</w:t>
            </w:r>
            <w:r w:rsidRPr="005A093C">
              <w:rPr>
                <w:rFonts w:ascii="Times New Roman" w:hAnsi="Times New Roman"/>
                <w:color w:val="000000"/>
                <w:sz w:val="24"/>
              </w:rPr>
              <w:t xml:space="preserve"> được hiển thị</w:t>
            </w:r>
          </w:p>
          <w:p w14:paraId="2C6EA7CF" w14:textId="77777777" w:rsidR="006255C6" w:rsidRPr="005A093C" w:rsidRDefault="006255C6" w:rsidP="006255C6">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nhập thông tin sửa </w:t>
            </w:r>
            <w:r>
              <w:rPr>
                <w:rFonts w:ascii="Times New Roman" w:hAnsi="Times New Roman"/>
                <w:color w:val="000000"/>
                <w:sz w:val="24"/>
              </w:rPr>
              <w:t>Cụm</w:t>
            </w:r>
            <w:r w:rsidRPr="005A093C">
              <w:rPr>
                <w:rFonts w:ascii="Times New Roman" w:hAnsi="Times New Roman"/>
                <w:color w:val="000000"/>
                <w:sz w:val="24"/>
              </w:rPr>
              <w:t>.</w:t>
            </w:r>
          </w:p>
          <w:p w14:paraId="2C287057" w14:textId="77777777" w:rsidR="006255C6" w:rsidRPr="005A093C" w:rsidRDefault="006255C6" w:rsidP="006255C6">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Sau khi nhập xong Admin submit thông tin đã nhập</w:t>
            </w:r>
          </w:p>
          <w:p w14:paraId="266A7FAA" w14:textId="77777777" w:rsidR="006255C6" w:rsidRPr="005A093C" w:rsidRDefault="006255C6" w:rsidP="006255C6">
            <w:pPr>
              <w:widowControl w:val="0"/>
              <w:numPr>
                <w:ilvl w:val="0"/>
                <w:numId w:val="21"/>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Thông tin </w:t>
            </w:r>
            <w:r>
              <w:rPr>
                <w:rFonts w:ascii="Times New Roman" w:hAnsi="Times New Roman"/>
                <w:color w:val="000000"/>
                <w:sz w:val="24"/>
              </w:rPr>
              <w:t>Cụm</w:t>
            </w:r>
            <w:r w:rsidRPr="005A093C">
              <w:rPr>
                <w:rFonts w:ascii="Times New Roman" w:hAnsi="Times New Roman"/>
                <w:color w:val="000000"/>
                <w:sz w:val="24"/>
              </w:rPr>
              <w:t xml:space="preserve"> được sửa sẽ hiển thị trên bảng danh sách các </w:t>
            </w:r>
            <w:r>
              <w:rPr>
                <w:rFonts w:ascii="Times New Roman" w:hAnsi="Times New Roman"/>
                <w:color w:val="000000"/>
                <w:sz w:val="24"/>
              </w:rPr>
              <w:t>Cụm</w:t>
            </w:r>
          </w:p>
        </w:tc>
      </w:tr>
      <w:tr w:rsidR="006255C6" w:rsidRPr="005A093C" w14:paraId="51B6774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CE483F"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phát sinh/Kịch bản phát sinh</w:t>
            </w:r>
          </w:p>
        </w:tc>
      </w:tr>
      <w:tr w:rsidR="006255C6" w:rsidRPr="005A093C" w14:paraId="32552E3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0B735A"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Nhập thông tin không hợp lệ</w:t>
            </w:r>
          </w:p>
        </w:tc>
      </w:tr>
      <w:tr w:rsidR="006255C6" w:rsidRPr="005A093C" w14:paraId="7704200E"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08DBE59B"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Khi Admin nhập thông tin không hợp lệ HT sẽ báo lỗi ngay trên giao diện và yêu cầu nhập lại đến khi hợp lệ</w:t>
            </w:r>
          </w:p>
        </w:tc>
      </w:tr>
      <w:tr w:rsidR="006255C6" w:rsidRPr="005A093C" w14:paraId="0A6F25E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4EB47D"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Các yêu cầu đặc biệt khác</w:t>
            </w:r>
          </w:p>
        </w:tc>
      </w:tr>
      <w:tr w:rsidR="006255C6" w:rsidRPr="005A093C" w14:paraId="67ABE6D4"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50E10EB"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 xml:space="preserve">Thông tin </w:t>
            </w:r>
            <w:r>
              <w:rPr>
                <w:rFonts w:ascii="Times New Roman" w:hAnsi="Times New Roman"/>
                <w:color w:val="000000"/>
                <w:sz w:val="24"/>
              </w:rPr>
              <w:t>Cụm</w:t>
            </w:r>
            <w:r w:rsidRPr="005A093C">
              <w:rPr>
                <w:rFonts w:ascii="Times New Roman" w:hAnsi="Times New Roman"/>
                <w:color w:val="000000"/>
                <w:sz w:val="24"/>
              </w:rPr>
              <w:t xml:space="preserve"> được sửa không được trùng với </w:t>
            </w:r>
            <w:r>
              <w:rPr>
                <w:rFonts w:ascii="Times New Roman" w:hAnsi="Times New Roman"/>
                <w:color w:val="000000"/>
                <w:sz w:val="24"/>
              </w:rPr>
              <w:t>Cụm</w:t>
            </w:r>
            <w:r w:rsidRPr="005A093C">
              <w:rPr>
                <w:rFonts w:ascii="Times New Roman" w:hAnsi="Times New Roman"/>
                <w:color w:val="000000"/>
                <w:sz w:val="24"/>
              </w:rPr>
              <w:t xml:space="preserve"> đã tồn tại</w:t>
            </w:r>
          </w:p>
        </w:tc>
      </w:tr>
      <w:tr w:rsidR="006255C6" w:rsidRPr="005A093C" w14:paraId="04F8441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C33C97"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Giao diện minh họa</w:t>
            </w:r>
          </w:p>
        </w:tc>
      </w:tr>
      <w:tr w:rsidR="006255C6" w:rsidRPr="005A093C" w14:paraId="2E22FE76"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435850DD" w14:textId="77777777" w:rsidR="006255C6" w:rsidRPr="005A093C" w:rsidRDefault="006255C6" w:rsidP="006255C6">
            <w:pPr>
              <w:tabs>
                <w:tab w:val="right" w:pos="8640"/>
              </w:tabs>
              <w:spacing w:before="60" w:after="60" w:line="312" w:lineRule="auto"/>
              <w:jc w:val="center"/>
              <w:rPr>
                <w:rFonts w:ascii="Times New Roman" w:hAnsi="Times New Roman"/>
                <w:i/>
                <w:sz w:val="24"/>
                <w:szCs w:val="20"/>
              </w:rPr>
            </w:pPr>
          </w:p>
        </w:tc>
      </w:tr>
    </w:tbl>
    <w:p w14:paraId="0F88B5FC" w14:textId="77777777" w:rsidR="006255C6" w:rsidRDefault="006255C6" w:rsidP="006255C6"/>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6255C6" w:rsidRPr="005A093C" w14:paraId="77FA43B2"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BA321B" w14:textId="77777777" w:rsidR="006255C6" w:rsidRPr="005A093C" w:rsidRDefault="006255C6" w:rsidP="006255C6">
            <w:pPr>
              <w:keepNext/>
              <w:tabs>
                <w:tab w:val="right" w:pos="8640"/>
              </w:tabs>
              <w:spacing w:before="120" w:after="60" w:line="360" w:lineRule="auto"/>
              <w:outlineLvl w:val="1"/>
              <w:rPr>
                <w:b/>
                <w:spacing w:val="4"/>
                <w:kern w:val="28"/>
                <w:szCs w:val="20"/>
              </w:rPr>
            </w:pPr>
            <w:r w:rsidRPr="005A093C">
              <w:rPr>
                <w:b/>
                <w:spacing w:val="4"/>
                <w:kern w:val="28"/>
                <w:szCs w:val="20"/>
              </w:rPr>
              <w:t>UC #0001</w:t>
            </w:r>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2420FA12" w14:textId="77777777" w:rsidR="006255C6" w:rsidRPr="005A093C" w:rsidRDefault="006255C6" w:rsidP="006255C6">
            <w:pPr>
              <w:widowControl w:val="0"/>
              <w:tabs>
                <w:tab w:val="right" w:pos="8640"/>
              </w:tabs>
              <w:spacing w:before="40" w:line="360" w:lineRule="auto"/>
              <w:outlineLvl w:val="2"/>
              <w:rPr>
                <w:rFonts w:ascii="Times New Roman" w:hAnsi="Times New Roman"/>
                <w:b/>
                <w:kern w:val="28"/>
                <w:sz w:val="24"/>
                <w:szCs w:val="20"/>
              </w:rPr>
            </w:pPr>
            <w:r w:rsidRPr="005A093C">
              <w:rPr>
                <w:rFonts w:ascii="Times New Roman" w:hAnsi="Times New Roman"/>
                <w:b/>
                <w:kern w:val="28"/>
                <w:sz w:val="24"/>
                <w:szCs w:val="20"/>
              </w:rPr>
              <w:t xml:space="preserve">XÓA </w:t>
            </w:r>
            <w:r>
              <w:rPr>
                <w:rFonts w:ascii="Times New Roman" w:hAnsi="Times New Roman"/>
                <w:b/>
                <w:kern w:val="28"/>
                <w:sz w:val="24"/>
                <w:szCs w:val="20"/>
              </w:rPr>
              <w:t>CỤM</w:t>
            </w:r>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20264A3A" w14:textId="77777777" w:rsidR="006255C6" w:rsidRPr="005A093C" w:rsidRDefault="006255C6" w:rsidP="006255C6">
            <w:pPr>
              <w:widowControl w:val="0"/>
              <w:tabs>
                <w:tab w:val="right" w:pos="1572"/>
              </w:tabs>
              <w:spacing w:before="60" w:after="60"/>
              <w:jc w:val="both"/>
              <w:rPr>
                <w:rFonts w:ascii="Times New Roman" w:hAnsi="Times New Roman"/>
                <w:b/>
                <w:color w:val="000000"/>
                <w:sz w:val="24"/>
              </w:rPr>
            </w:pPr>
            <w:r w:rsidRPr="005A093C">
              <w:rPr>
                <w:rFonts w:ascii="Times New Roman" w:hAnsi="Times New Roman"/>
                <w:b/>
                <w:color w:val="000000"/>
                <w:sz w:val="24"/>
              </w:rPr>
              <w:t>Đ</w:t>
            </w:r>
            <w:r w:rsidRPr="005A093C">
              <w:rPr>
                <w:rFonts w:ascii="Times New Roman" w:hAnsi="Times New Roman"/>
                <w:b/>
                <w:color w:val="000000"/>
                <w:sz w:val="24"/>
                <w:lang w:val="vi-VN"/>
              </w:rPr>
              <w:t>ộ phức tạp</w:t>
            </w:r>
            <w:r w:rsidRPr="005A093C">
              <w:rPr>
                <w:rFonts w:ascii="Times New Roman" w:hAnsi="Times New Roman"/>
                <w:b/>
                <w:color w:val="000000"/>
                <w:sz w:val="24"/>
              </w:rPr>
              <w:t xml:space="preserve">: </w:t>
            </w:r>
            <w:r w:rsidRPr="005A093C">
              <w:rPr>
                <w:rFonts w:ascii="Times New Roman" w:hAnsi="Times New Roman"/>
                <w:b/>
                <w:color w:val="000000"/>
                <w:sz w:val="24"/>
              </w:rPr>
              <w:br/>
              <w:t>Normal</w:t>
            </w:r>
          </w:p>
        </w:tc>
      </w:tr>
      <w:tr w:rsidR="006255C6" w:rsidRPr="005A093C" w14:paraId="6D3E14A1"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03FF72"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F6B94F3"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 xml:space="preserve">HT cho phép admin xóa </w:t>
            </w:r>
            <w:r>
              <w:rPr>
                <w:rFonts w:ascii="Times New Roman" w:hAnsi="Times New Roman"/>
                <w:color w:val="000000"/>
                <w:sz w:val="24"/>
              </w:rPr>
              <w:t>Cụm</w:t>
            </w:r>
            <w:r w:rsidRPr="005A093C">
              <w:rPr>
                <w:rFonts w:ascii="Times New Roman" w:hAnsi="Times New Roman"/>
                <w:color w:val="000000"/>
                <w:sz w:val="24"/>
              </w:rPr>
              <w:t xml:space="preserve"> đã tồn tại</w:t>
            </w:r>
          </w:p>
        </w:tc>
      </w:tr>
      <w:tr w:rsidR="006255C6" w:rsidRPr="005A093C" w14:paraId="692FF53D"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AA42FA"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BD8263E"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E4005EC"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Tác nhân</w:t>
            </w:r>
          </w:p>
        </w:tc>
      </w:tr>
      <w:tr w:rsidR="006255C6" w:rsidRPr="005A093C" w14:paraId="49C84661" w14:textId="77777777" w:rsidTr="006255C6">
        <w:trPr>
          <w:trHeight w:val="290"/>
        </w:trPr>
        <w:tc>
          <w:tcPr>
            <w:tcW w:w="1007" w:type="dxa"/>
            <w:vMerge/>
            <w:vAlign w:val="center"/>
            <w:hideMark/>
          </w:tcPr>
          <w:p w14:paraId="6FE02270" w14:textId="77777777" w:rsidR="006255C6" w:rsidRPr="005A093C" w:rsidRDefault="006255C6"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961781"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D106A3C" w14:textId="77777777" w:rsidR="006255C6" w:rsidRPr="005A093C" w:rsidRDefault="006255C6" w:rsidP="006255C6">
            <w:pPr>
              <w:widowControl w:val="0"/>
              <w:spacing w:before="60" w:after="60"/>
              <w:jc w:val="both"/>
              <w:rPr>
                <w:rFonts w:ascii="Times New Roman" w:hAnsi="Times New Roman"/>
                <w:color w:val="000000"/>
                <w:sz w:val="24"/>
              </w:rPr>
            </w:pPr>
          </w:p>
        </w:tc>
      </w:tr>
      <w:tr w:rsidR="006255C6" w:rsidRPr="005A093C" w14:paraId="02DACFAD"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40D520"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93CF6F5"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color w:val="000000"/>
                <w:sz w:val="24"/>
              </w:rPr>
              <w:t>Cần phải có tài khoản đăng nhập hệ thống với quyền Admin</w:t>
            </w:r>
          </w:p>
        </w:tc>
      </w:tr>
      <w:tr w:rsidR="006255C6" w:rsidRPr="005A093C" w14:paraId="503EB3E9"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5DDBF1"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ECB79F4"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F126879"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Hậu điều kiện</w:t>
            </w:r>
          </w:p>
        </w:tc>
      </w:tr>
      <w:tr w:rsidR="006255C6" w:rsidRPr="005A093C" w14:paraId="66A6E204" w14:textId="77777777" w:rsidTr="006255C6">
        <w:trPr>
          <w:trHeight w:val="290"/>
        </w:trPr>
        <w:tc>
          <w:tcPr>
            <w:tcW w:w="1007" w:type="dxa"/>
            <w:vMerge/>
            <w:vAlign w:val="center"/>
            <w:hideMark/>
          </w:tcPr>
          <w:p w14:paraId="1088D634" w14:textId="77777777" w:rsidR="006255C6" w:rsidRPr="005A093C" w:rsidRDefault="006255C6" w:rsidP="006255C6">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8E3339" w14:textId="77777777" w:rsidR="006255C6" w:rsidRPr="005A093C" w:rsidRDefault="006255C6" w:rsidP="006255C6">
            <w:pPr>
              <w:widowControl w:val="0"/>
              <w:spacing w:before="60" w:after="60"/>
              <w:ind w:right="-108"/>
              <w:jc w:val="both"/>
              <w:rPr>
                <w:rFonts w:ascii="Times New Roman" w:hAnsi="Times New Roman"/>
                <w:b/>
                <w:color w:val="000000"/>
                <w:sz w:val="24"/>
              </w:rPr>
            </w:pPr>
            <w:r w:rsidRPr="005A093C">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650039A" w14:textId="77777777" w:rsidR="006255C6" w:rsidRPr="005A093C" w:rsidRDefault="006255C6" w:rsidP="006255C6">
            <w:pPr>
              <w:widowControl w:val="0"/>
              <w:spacing w:before="60" w:after="60"/>
              <w:jc w:val="both"/>
              <w:rPr>
                <w:rFonts w:ascii="Times New Roman" w:hAnsi="Times New Roman"/>
                <w:color w:val="000000"/>
                <w:sz w:val="24"/>
              </w:rPr>
            </w:pPr>
          </w:p>
        </w:tc>
      </w:tr>
      <w:tr w:rsidR="006255C6" w:rsidRPr="005A093C" w14:paraId="5CD6C66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39A0B3" w14:textId="77777777" w:rsidR="006255C6" w:rsidRPr="005A093C" w:rsidRDefault="006255C6" w:rsidP="006255C6">
            <w:pPr>
              <w:jc w:val="both"/>
              <w:rPr>
                <w:rFonts w:ascii="Times New Roman" w:hAnsi="Times New Roman"/>
                <w:sz w:val="24"/>
              </w:rPr>
            </w:pPr>
            <w:r w:rsidRPr="005A093C">
              <w:rPr>
                <w:rFonts w:ascii="Times New Roman" w:hAnsi="Times New Roman"/>
                <w:sz w:val="24"/>
              </w:rPr>
              <w:t>ĐẶC TẢ CHỨC NĂNG</w:t>
            </w:r>
          </w:p>
        </w:tc>
      </w:tr>
      <w:tr w:rsidR="006255C6" w:rsidRPr="005A093C" w14:paraId="73B5BA9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86FD71"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chính/Kịch bản chính</w:t>
            </w:r>
          </w:p>
        </w:tc>
      </w:tr>
      <w:tr w:rsidR="006255C6" w:rsidRPr="005A093C" w14:paraId="4F8F2DD7"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DC3BA80" w14:textId="77777777" w:rsidR="006255C6" w:rsidRPr="005A093C" w:rsidRDefault="006255C6" w:rsidP="006255C6">
            <w:pPr>
              <w:widowControl w:val="0"/>
              <w:spacing w:before="60" w:after="60"/>
              <w:jc w:val="both"/>
              <w:rPr>
                <w:rFonts w:ascii="Times New Roman" w:hAnsi="Times New Roman"/>
                <w:b/>
                <w:i/>
                <w:color w:val="000000"/>
                <w:sz w:val="24"/>
              </w:rPr>
            </w:pPr>
            <w:r w:rsidRPr="005A093C">
              <w:rPr>
                <w:rFonts w:ascii="Times New Roman" w:hAnsi="Times New Roman"/>
                <w:b/>
                <w:i/>
                <w:color w:val="000000"/>
                <w:sz w:val="24"/>
              </w:rPr>
              <w:t>Luồng chính:</w:t>
            </w:r>
          </w:p>
          <w:p w14:paraId="78D6885A" w14:textId="77777777" w:rsidR="006255C6" w:rsidRPr="005A093C" w:rsidRDefault="006255C6" w:rsidP="006255C6">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đăng nhập hệ thống với quyền quản trị viên</w:t>
            </w:r>
          </w:p>
          <w:p w14:paraId="5939EC50" w14:textId="77777777" w:rsidR="006255C6" w:rsidRPr="005A093C" w:rsidRDefault="006255C6" w:rsidP="006255C6">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danh mục </w:t>
            </w:r>
            <w:r>
              <w:rPr>
                <w:rFonts w:ascii="Times New Roman" w:hAnsi="Times New Roman"/>
                <w:color w:val="000000"/>
                <w:sz w:val="24"/>
              </w:rPr>
              <w:t>Cụm</w:t>
            </w:r>
          </w:p>
          <w:p w14:paraId="1E2BB093" w14:textId="77777777" w:rsidR="006255C6" w:rsidRPr="005A093C" w:rsidRDefault="006255C6" w:rsidP="006255C6">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Giao diện danh sách các </w:t>
            </w:r>
            <w:r>
              <w:rPr>
                <w:rFonts w:ascii="Times New Roman" w:hAnsi="Times New Roman"/>
                <w:color w:val="000000"/>
                <w:sz w:val="24"/>
              </w:rPr>
              <w:t>Cụm</w:t>
            </w:r>
            <w:r w:rsidRPr="005A093C">
              <w:rPr>
                <w:rFonts w:ascii="Times New Roman" w:hAnsi="Times New Roman"/>
                <w:color w:val="000000"/>
                <w:sz w:val="24"/>
              </w:rPr>
              <w:t xml:space="preserve"> được hiển thị</w:t>
            </w:r>
          </w:p>
          <w:p w14:paraId="0D21C661" w14:textId="77777777" w:rsidR="006255C6" w:rsidRPr="005A093C" w:rsidRDefault="006255C6" w:rsidP="006255C6">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chọn chức năng xóa </w:t>
            </w:r>
            <w:r>
              <w:rPr>
                <w:rFonts w:ascii="Times New Roman" w:hAnsi="Times New Roman"/>
                <w:color w:val="000000"/>
                <w:sz w:val="24"/>
              </w:rPr>
              <w:t>Cụm</w:t>
            </w:r>
            <w:r w:rsidRPr="005A093C">
              <w:rPr>
                <w:rFonts w:ascii="Times New Roman" w:hAnsi="Times New Roman"/>
                <w:color w:val="000000"/>
                <w:sz w:val="24"/>
              </w:rPr>
              <w:t xml:space="preserve"> </w:t>
            </w:r>
          </w:p>
          <w:p w14:paraId="63C43BF2" w14:textId="77777777" w:rsidR="006255C6" w:rsidRPr="005A093C" w:rsidRDefault="006255C6" w:rsidP="006255C6">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 xml:space="preserve">Admin click vào nút xóa </w:t>
            </w:r>
            <w:r>
              <w:rPr>
                <w:rFonts w:ascii="Times New Roman" w:hAnsi="Times New Roman"/>
                <w:color w:val="000000"/>
                <w:sz w:val="24"/>
              </w:rPr>
              <w:t>Cụm</w:t>
            </w:r>
            <w:r w:rsidRPr="005A093C">
              <w:rPr>
                <w:rFonts w:ascii="Times New Roman" w:hAnsi="Times New Roman"/>
                <w:color w:val="000000"/>
                <w:sz w:val="24"/>
              </w:rPr>
              <w:t xml:space="preserve"> tương ứng trên bảng danh sách các </w:t>
            </w:r>
            <w:r>
              <w:rPr>
                <w:rFonts w:ascii="Times New Roman" w:hAnsi="Times New Roman"/>
                <w:color w:val="000000"/>
                <w:sz w:val="24"/>
              </w:rPr>
              <w:t>Cụm</w:t>
            </w:r>
          </w:p>
          <w:p w14:paraId="7A3CA267" w14:textId="77777777" w:rsidR="006255C6" w:rsidRPr="005A093C" w:rsidRDefault="006255C6" w:rsidP="006255C6">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Hộp thoại xác nhận yêu cầu xóa sẽ hiển thị</w:t>
            </w:r>
          </w:p>
          <w:p w14:paraId="032F546A" w14:textId="77777777" w:rsidR="006255C6" w:rsidRPr="005A093C" w:rsidRDefault="006255C6" w:rsidP="006255C6">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t>Admin chọn xác nhận</w:t>
            </w:r>
          </w:p>
          <w:p w14:paraId="49C617E3" w14:textId="77777777" w:rsidR="006255C6" w:rsidRPr="005A093C" w:rsidRDefault="006255C6" w:rsidP="006255C6">
            <w:pPr>
              <w:widowControl w:val="0"/>
              <w:numPr>
                <w:ilvl w:val="0"/>
                <w:numId w:val="22"/>
              </w:numPr>
              <w:spacing w:before="60" w:after="60" w:line="259" w:lineRule="auto"/>
              <w:jc w:val="both"/>
              <w:rPr>
                <w:rFonts w:ascii="Times New Roman" w:hAnsi="Times New Roman"/>
                <w:color w:val="000000"/>
                <w:sz w:val="24"/>
              </w:rPr>
            </w:pPr>
            <w:r w:rsidRPr="005A093C">
              <w:rPr>
                <w:rFonts w:ascii="Times New Roman" w:hAnsi="Times New Roman"/>
                <w:color w:val="000000"/>
                <w:sz w:val="24"/>
              </w:rPr>
              <w:lastRenderedPageBreak/>
              <w:t xml:space="preserve">Thông tin </w:t>
            </w:r>
            <w:r>
              <w:rPr>
                <w:rFonts w:ascii="Times New Roman" w:hAnsi="Times New Roman"/>
                <w:color w:val="000000"/>
                <w:sz w:val="24"/>
              </w:rPr>
              <w:t>Cụm</w:t>
            </w:r>
            <w:r w:rsidRPr="005A093C">
              <w:rPr>
                <w:rFonts w:ascii="Times New Roman" w:hAnsi="Times New Roman"/>
                <w:color w:val="000000"/>
                <w:sz w:val="24"/>
              </w:rPr>
              <w:t xml:space="preserve"> vừa xóa sẽ biến mất trên bảng danh sách các </w:t>
            </w:r>
            <w:r>
              <w:rPr>
                <w:rFonts w:ascii="Times New Roman" w:hAnsi="Times New Roman"/>
                <w:color w:val="000000"/>
                <w:sz w:val="24"/>
              </w:rPr>
              <w:t>Cụm</w:t>
            </w:r>
          </w:p>
        </w:tc>
      </w:tr>
      <w:tr w:rsidR="006255C6" w:rsidRPr="005A093C" w14:paraId="6D26502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2DE81CC"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Luồng sự kiện phát sinh/Kịch bản phát sinh</w:t>
            </w:r>
          </w:p>
        </w:tc>
      </w:tr>
      <w:tr w:rsidR="006255C6" w:rsidRPr="005A093C" w14:paraId="5373F05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DD5788"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Các yêu cầu đặc biệt khác</w:t>
            </w:r>
          </w:p>
        </w:tc>
      </w:tr>
      <w:tr w:rsidR="006255C6" w:rsidRPr="005A093C" w14:paraId="5CB01929"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21D753A1" w14:textId="77777777" w:rsidR="006255C6" w:rsidRPr="005A093C" w:rsidRDefault="006255C6" w:rsidP="006255C6">
            <w:pPr>
              <w:widowControl w:val="0"/>
              <w:spacing w:before="60" w:after="60"/>
              <w:jc w:val="both"/>
              <w:rPr>
                <w:rFonts w:ascii="Times New Roman" w:hAnsi="Times New Roman"/>
                <w:color w:val="000000"/>
                <w:sz w:val="24"/>
              </w:rPr>
            </w:pPr>
            <w:r>
              <w:rPr>
                <w:rFonts w:ascii="Times New Roman" w:hAnsi="Times New Roman"/>
                <w:color w:val="000000"/>
                <w:sz w:val="24"/>
              </w:rPr>
              <w:t>Không có</w:t>
            </w:r>
          </w:p>
        </w:tc>
      </w:tr>
      <w:tr w:rsidR="006255C6" w:rsidRPr="005A093C" w14:paraId="326AA5B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C21348" w14:textId="77777777" w:rsidR="006255C6" w:rsidRPr="005A093C" w:rsidRDefault="006255C6" w:rsidP="006255C6">
            <w:pPr>
              <w:widowControl w:val="0"/>
              <w:spacing w:before="60" w:after="60"/>
              <w:jc w:val="both"/>
              <w:rPr>
                <w:rFonts w:ascii="Times New Roman" w:hAnsi="Times New Roman"/>
                <w:color w:val="000000"/>
                <w:sz w:val="24"/>
              </w:rPr>
            </w:pPr>
            <w:r w:rsidRPr="005A093C">
              <w:rPr>
                <w:rFonts w:ascii="Times New Roman" w:hAnsi="Times New Roman"/>
                <w:b/>
                <w:color w:val="000000"/>
                <w:sz w:val="24"/>
              </w:rPr>
              <w:t>Giao diện minh họa</w:t>
            </w:r>
          </w:p>
        </w:tc>
      </w:tr>
      <w:tr w:rsidR="006255C6" w:rsidRPr="005A093C" w14:paraId="0B8C9D0F"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40655C24" w14:textId="77777777" w:rsidR="006255C6" w:rsidRPr="005A093C" w:rsidRDefault="006255C6" w:rsidP="006255C6">
            <w:pPr>
              <w:tabs>
                <w:tab w:val="right" w:pos="8640"/>
              </w:tabs>
              <w:spacing w:before="60" w:after="60" w:line="312" w:lineRule="auto"/>
              <w:jc w:val="center"/>
              <w:rPr>
                <w:rFonts w:ascii="Times New Roman" w:hAnsi="Times New Roman"/>
                <w:i/>
                <w:sz w:val="24"/>
                <w:szCs w:val="20"/>
              </w:rPr>
            </w:pPr>
          </w:p>
        </w:tc>
      </w:tr>
    </w:tbl>
    <w:p w14:paraId="2C7202F8" w14:textId="77777777" w:rsidR="006255C6" w:rsidRDefault="006255C6" w:rsidP="006255C6"/>
    <w:p w14:paraId="18C739C6" w14:textId="77777777" w:rsidR="006255C6" w:rsidRPr="006255C6" w:rsidRDefault="006255C6" w:rsidP="000B0282">
      <w:pPr>
        <w:pStyle w:val="BodyText"/>
        <w:rPr>
          <w:b w:val="0"/>
          <w:i w:val="0"/>
        </w:rPr>
      </w:pPr>
    </w:p>
    <w:p w14:paraId="60C9D219" w14:textId="77777777" w:rsidR="00D833D5" w:rsidRPr="000B0282" w:rsidRDefault="00D833D5" w:rsidP="00D833D5">
      <w:pPr>
        <w:pStyle w:val="BodyText"/>
        <w:rPr>
          <w:b w:val="0"/>
          <w:i w:val="0"/>
        </w:rPr>
      </w:pPr>
    </w:p>
    <w:p w14:paraId="54CEE7F5" w14:textId="7314B33E" w:rsidR="0033234E" w:rsidRPr="00A715B7" w:rsidRDefault="0033234E" w:rsidP="0033234E">
      <w:pPr>
        <w:pStyle w:val="Heading1"/>
        <w:rPr>
          <w:rFonts w:ascii="Times New Roman" w:hAnsi="Times New Roman"/>
          <w:sz w:val="28"/>
          <w:szCs w:val="28"/>
          <w:lang w:val="vi-VN"/>
        </w:rPr>
      </w:pPr>
      <w:bookmarkStart w:id="27" w:name="_Toc422185542"/>
      <w:r w:rsidRPr="00A715B7">
        <w:rPr>
          <w:rFonts w:ascii="Times New Roman" w:hAnsi="Times New Roman"/>
          <w:sz w:val="28"/>
          <w:szCs w:val="28"/>
          <w:lang w:val="vi-VN"/>
        </w:rPr>
        <w:t>Phân tích và thiết kế các chức năng</w:t>
      </w:r>
      <w:bookmarkEnd w:id="27"/>
    </w:p>
    <w:p w14:paraId="20A588CF" w14:textId="73C44EB9" w:rsidR="0033234E" w:rsidRPr="002F75CF" w:rsidRDefault="0033234E" w:rsidP="002F75CF">
      <w:pPr>
        <w:pStyle w:val="Heading2"/>
      </w:pPr>
      <w:bookmarkStart w:id="28" w:name="_Toc422185543"/>
      <w:r w:rsidRPr="002F75CF">
        <w:t>Ki</w:t>
      </w:r>
      <w:r w:rsidRPr="002F75CF">
        <w:rPr>
          <w:rFonts w:ascii="Arial" w:hAnsi="Arial" w:cs="Arial"/>
        </w:rPr>
        <w:t>ế</w:t>
      </w:r>
      <w:r w:rsidRPr="002F75CF">
        <w:t>n trúc t</w:t>
      </w:r>
      <w:r w:rsidRPr="002F75CF">
        <w:rPr>
          <w:rFonts w:ascii="Arial" w:hAnsi="Arial" w:cs="Arial"/>
        </w:rPr>
        <w:t>ổ</w:t>
      </w:r>
      <w:r w:rsidRPr="002F75CF">
        <w:t>ng th</w:t>
      </w:r>
      <w:r w:rsidRPr="002F75CF">
        <w:rPr>
          <w:rFonts w:ascii="Arial" w:hAnsi="Arial" w:cs="Arial"/>
        </w:rPr>
        <w:t>ể</w:t>
      </w:r>
      <w:bookmarkEnd w:id="28"/>
    </w:p>
    <w:p w14:paraId="097E28C5" w14:textId="27B037CB" w:rsidR="0033234E" w:rsidRPr="00A715B7" w:rsidRDefault="0033234E" w:rsidP="0033234E">
      <w:pPr>
        <w:spacing w:before="60" w:after="60" w:line="312" w:lineRule="auto"/>
        <w:jc w:val="center"/>
        <w:rPr>
          <w:rFonts w:ascii="Times New Roman" w:hAnsi="Times New Roman"/>
        </w:rPr>
      </w:pPr>
      <w:r w:rsidRPr="00A715B7">
        <w:rPr>
          <w:rFonts w:ascii="Times New Roman" w:hAnsi="Times New Roman"/>
          <w:noProof/>
        </w:rPr>
        <w:drawing>
          <wp:inline distT="0" distB="0" distL="0" distR="0" wp14:anchorId="2B78CFF6" wp14:editId="7FC094EC">
            <wp:extent cx="3067050" cy="2628900"/>
            <wp:effectExtent l="0" t="0" r="0" b="0"/>
            <wp:docPr id="2058087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3067050" cy="2628900"/>
                    </a:xfrm>
                    <a:prstGeom prst="rect">
                      <a:avLst/>
                    </a:prstGeom>
                  </pic:spPr>
                </pic:pic>
              </a:graphicData>
            </a:graphic>
          </wp:inline>
        </w:drawing>
      </w:r>
    </w:p>
    <w:p w14:paraId="47EED08D"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Hệ thống sử dụng mô hình kiến trúc MVC. Mô hình này chia làm 3 phần</w:t>
      </w:r>
    </w:p>
    <w:p w14:paraId="2FC399E6"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 xml:space="preserve">+ </w:t>
      </w:r>
      <w:r w:rsidRPr="00A715B7">
        <w:rPr>
          <w:rFonts w:ascii="Times New Roman" w:hAnsi="Times New Roman"/>
          <w:b/>
          <w:sz w:val="26"/>
          <w:szCs w:val="26"/>
        </w:rPr>
        <w:t>Model</w:t>
      </w:r>
      <w:r w:rsidRPr="00A715B7">
        <w:rPr>
          <w:rFonts w:ascii="Times New Roman" w:hAnsi="Times New Roman"/>
          <w:sz w:val="26"/>
          <w:szCs w:val="26"/>
        </w:rPr>
        <w:t>: quản lý dữ liệu, tương tác với cơ sở dữ liệu;</w:t>
      </w:r>
    </w:p>
    <w:p w14:paraId="7DF3DCE0"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 xml:space="preserve">+ </w:t>
      </w:r>
      <w:r w:rsidRPr="00A715B7">
        <w:rPr>
          <w:rFonts w:ascii="Times New Roman" w:hAnsi="Times New Roman"/>
          <w:b/>
          <w:sz w:val="26"/>
          <w:szCs w:val="26"/>
        </w:rPr>
        <w:t>View</w:t>
      </w:r>
      <w:r w:rsidRPr="00A715B7">
        <w:rPr>
          <w:rFonts w:ascii="Times New Roman" w:hAnsi="Times New Roman"/>
          <w:sz w:val="26"/>
          <w:szCs w:val="26"/>
        </w:rPr>
        <w:t>: hiển thị dữ liệu được cung cấp bởi model;</w:t>
      </w:r>
    </w:p>
    <w:p w14:paraId="0F6D72CA"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 xml:space="preserve">+ </w:t>
      </w:r>
      <w:r w:rsidRPr="00A715B7">
        <w:rPr>
          <w:rFonts w:ascii="Times New Roman" w:hAnsi="Times New Roman"/>
          <w:b/>
          <w:sz w:val="26"/>
          <w:szCs w:val="26"/>
        </w:rPr>
        <w:t>Controller</w:t>
      </w:r>
      <w:r w:rsidRPr="00A715B7">
        <w:rPr>
          <w:rFonts w:ascii="Times New Roman" w:hAnsi="Times New Roman"/>
          <w:sz w:val="26"/>
          <w:szCs w:val="26"/>
        </w:rPr>
        <w:t xml:space="preserve">: điều khiển view và model. Controller nhận các request từ người dùng (thông qua browser) sau đó gọi model tương ứng để xử lý. Sau khi nhận được dữ liệu từ model, controller gọi view để hiển thị. View sẽ định dạng dữ liệu và hiển thị trên browser của người dùng. </w:t>
      </w:r>
    </w:p>
    <w:p w14:paraId="1B90089E" w14:textId="3E9D9455" w:rsidR="0033234E" w:rsidRDefault="0033234E" w:rsidP="002F75CF">
      <w:pPr>
        <w:pStyle w:val="Heading2"/>
      </w:pPr>
      <w:r w:rsidRPr="00A715B7">
        <w:lastRenderedPageBreak/>
        <w:t>Ch</w:t>
      </w:r>
      <w:r w:rsidRPr="00A715B7">
        <w:rPr>
          <w:rFonts w:ascii="Arial" w:hAnsi="Arial" w:cs="Arial"/>
        </w:rPr>
        <w:t>ứ</w:t>
      </w:r>
      <w:r w:rsidRPr="00A715B7">
        <w:t>c n</w:t>
      </w:r>
      <w:r w:rsidRPr="00A715B7">
        <w:rPr>
          <w:rFonts w:ascii="Arial" w:hAnsi="Arial" w:cs="Arial"/>
        </w:rPr>
        <w:t>ă</w:t>
      </w:r>
      <w:r w:rsidRPr="00A715B7">
        <w:t>ng UC000</w:t>
      </w:r>
      <w:r w:rsidR="002F75CF">
        <w:t>1</w:t>
      </w:r>
      <w:r w:rsidRPr="00A715B7">
        <w:t xml:space="preserve"> (</w:t>
      </w:r>
      <w:r w:rsidR="002F75CF">
        <w:rPr>
          <w:rFonts w:ascii="Arial" w:hAnsi="Arial" w:cs="Arial"/>
        </w:rPr>
        <w:t>Đă</w:t>
      </w:r>
      <w:r w:rsidR="002F75CF">
        <w:t>ng ký</w:t>
      </w:r>
      <w:r w:rsidRPr="00A715B7">
        <w:t>)</w:t>
      </w:r>
    </w:p>
    <w:p w14:paraId="3E504A9C" w14:textId="30ED3F2F" w:rsidR="00DA4EA5" w:rsidRDefault="00DA4EA5" w:rsidP="00DA4EA5">
      <w:pPr>
        <w:pStyle w:val="Heading3"/>
        <w:rPr>
          <w:rFonts w:ascii="Arial" w:hAnsi="Arial" w:cs="Arial"/>
          <w:lang w:val="vi-VN"/>
        </w:rPr>
      </w:pPr>
      <w:r>
        <w:t>Sơ</w:t>
      </w:r>
      <w:r>
        <w:rPr>
          <w:lang w:val="vi-VN"/>
        </w:rPr>
        <w:t xml:space="preserve"> </w:t>
      </w:r>
      <w:r>
        <w:rPr>
          <w:rFonts w:ascii="Arial" w:hAnsi="Arial" w:cs="Arial"/>
          <w:lang w:val="vi-VN"/>
        </w:rPr>
        <w:t>đồ lớp phân tích</w:t>
      </w:r>
    </w:p>
    <w:p w14:paraId="189DC777" w14:textId="4825B3CA" w:rsidR="00DA4EA5" w:rsidRPr="00DA4EA5" w:rsidRDefault="00846F10" w:rsidP="00D833D5">
      <w:pPr>
        <w:pStyle w:val="BodyText"/>
        <w:rPr>
          <w:lang w:val="vi-VN"/>
        </w:rPr>
      </w:pPr>
      <w:r>
        <w:rPr>
          <w:noProof/>
        </w:rPr>
        <w:drawing>
          <wp:inline distT="0" distB="0" distL="0" distR="0" wp14:anchorId="696F2326" wp14:editId="60F7AA66">
            <wp:extent cx="5940425" cy="941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rationAnalysisClass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941705"/>
                    </a:xfrm>
                    <a:prstGeom prst="rect">
                      <a:avLst/>
                    </a:prstGeom>
                  </pic:spPr>
                </pic:pic>
              </a:graphicData>
            </a:graphic>
          </wp:inline>
        </w:drawing>
      </w:r>
    </w:p>
    <w:p w14:paraId="6CF0221B" w14:textId="1850F41B" w:rsidR="00DA4EA5" w:rsidRDefault="00DA4EA5" w:rsidP="00DA4EA5">
      <w:pPr>
        <w:pStyle w:val="Heading3"/>
        <w:rPr>
          <w:rFonts w:ascii="Arial" w:hAnsi="Arial" w:cs="Arial"/>
          <w:lang w:val="vi-VN"/>
        </w:rPr>
      </w:pPr>
      <w:r>
        <w:rPr>
          <w:lang w:val="vi-VN"/>
        </w:rPr>
        <w:t xml:space="preserve">Sơ </w:t>
      </w:r>
      <w:r>
        <w:rPr>
          <w:rFonts w:ascii="Arial" w:hAnsi="Arial" w:cs="Arial"/>
          <w:lang w:val="vi-VN"/>
        </w:rPr>
        <w:t>đồ lớp trình tự</w:t>
      </w:r>
    </w:p>
    <w:p w14:paraId="74B17C9B" w14:textId="6A151704" w:rsidR="00846F10" w:rsidRPr="00846F10" w:rsidRDefault="00846F10" w:rsidP="00D833D5">
      <w:pPr>
        <w:pStyle w:val="BodyText"/>
        <w:rPr>
          <w:lang w:val="vi-VN"/>
        </w:rPr>
      </w:pPr>
      <w:r>
        <w:rPr>
          <w:noProof/>
        </w:rPr>
        <w:drawing>
          <wp:inline distT="0" distB="0" distL="0" distR="0" wp14:anchorId="4620D1F7" wp14:editId="03683528">
            <wp:extent cx="5940425" cy="2835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Sequence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835910"/>
                    </a:xfrm>
                    <a:prstGeom prst="rect">
                      <a:avLst/>
                    </a:prstGeom>
                  </pic:spPr>
                </pic:pic>
              </a:graphicData>
            </a:graphic>
          </wp:inline>
        </w:drawing>
      </w:r>
    </w:p>
    <w:p w14:paraId="1E14FD1D" w14:textId="4FCBDFC0" w:rsidR="00DA4EA5" w:rsidRDefault="00DA4EA5" w:rsidP="00DA4EA5">
      <w:pPr>
        <w:pStyle w:val="Heading3"/>
        <w:rPr>
          <w:rFonts w:ascii="Arial" w:hAnsi="Arial" w:cs="Arial"/>
          <w:lang w:val="vi-VN"/>
        </w:rPr>
      </w:pPr>
      <w:r>
        <w:rPr>
          <w:lang w:val="vi-VN"/>
        </w:rPr>
        <w:t xml:space="preserve">Sơ </w:t>
      </w:r>
      <w:r>
        <w:rPr>
          <w:rFonts w:ascii="Arial" w:hAnsi="Arial" w:cs="Arial"/>
          <w:lang w:val="vi-VN"/>
        </w:rPr>
        <w:t>đồ lớp thiết kế</w:t>
      </w:r>
    </w:p>
    <w:p w14:paraId="5B53A6A2" w14:textId="02543AE8" w:rsidR="00846F10" w:rsidRPr="00846F10" w:rsidRDefault="00846F10" w:rsidP="00D833D5">
      <w:pPr>
        <w:pStyle w:val="BodyText"/>
        <w:rPr>
          <w:lang w:val="vi-VN"/>
        </w:rPr>
      </w:pPr>
      <w:r>
        <w:rPr>
          <w:noProof/>
        </w:rPr>
        <w:drawing>
          <wp:inline distT="0" distB="0" distL="0" distR="0" wp14:anchorId="74647BBE" wp14:editId="655D5EC4">
            <wp:extent cx="5940425" cy="2630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tionDetailClass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2630170"/>
                    </a:xfrm>
                    <a:prstGeom prst="rect">
                      <a:avLst/>
                    </a:prstGeom>
                  </pic:spPr>
                </pic:pic>
              </a:graphicData>
            </a:graphic>
          </wp:inline>
        </w:drawing>
      </w:r>
    </w:p>
    <w:p w14:paraId="3A706B9F" w14:textId="20E50CD3" w:rsidR="72543E3A" w:rsidRPr="002F75CF" w:rsidRDefault="3329AE4F" w:rsidP="002F75CF">
      <w:pPr>
        <w:pStyle w:val="Heading2"/>
      </w:pPr>
      <w:r w:rsidRPr="002F75CF">
        <w:t>Ch</w:t>
      </w:r>
      <w:r w:rsidRPr="002F75CF">
        <w:rPr>
          <w:rFonts w:ascii="Arial" w:hAnsi="Arial" w:cs="Arial"/>
        </w:rPr>
        <w:t>ứ</w:t>
      </w:r>
      <w:r w:rsidRPr="002F75CF">
        <w:t>c năng UC0002 (</w:t>
      </w:r>
      <w:r w:rsidR="00474DEB" w:rsidRPr="002F75CF">
        <w:t xml:space="preserve">Đăng </w:t>
      </w:r>
      <w:r w:rsidR="002F75CF" w:rsidRPr="002F75CF">
        <w:t>nh</w:t>
      </w:r>
      <w:r w:rsidR="002F75CF" w:rsidRPr="002F75CF">
        <w:rPr>
          <w:rFonts w:ascii="Arial" w:hAnsi="Arial" w:cs="Arial"/>
        </w:rPr>
        <w:t>ậ</w:t>
      </w:r>
      <w:r w:rsidR="002F75CF" w:rsidRPr="002F75CF">
        <w:t>p</w:t>
      </w:r>
      <w:r w:rsidRPr="002F75CF">
        <w:t>)</w:t>
      </w:r>
    </w:p>
    <w:p w14:paraId="70D662A1" w14:textId="32B5AD4F" w:rsidR="002F75CF" w:rsidRPr="002F75CF" w:rsidRDefault="002F75CF" w:rsidP="002F75CF">
      <w:pPr>
        <w:pStyle w:val="Heading3"/>
      </w:pPr>
      <w:bookmarkStart w:id="29" w:name="_Toc422185550"/>
      <w:r w:rsidRPr="002F75CF">
        <w:t>S</w:t>
      </w:r>
      <w:r w:rsidRPr="002F75CF">
        <w:rPr>
          <w:rFonts w:ascii="Arial" w:hAnsi="Arial" w:cs="Arial"/>
        </w:rPr>
        <w:t>ơ</w:t>
      </w:r>
      <w:r w:rsidRPr="002F75CF">
        <w:t xml:space="preserve"> </w:t>
      </w:r>
      <w:r w:rsidRPr="002F75CF">
        <w:rPr>
          <w:rFonts w:ascii="Arial" w:hAnsi="Arial" w:cs="Arial"/>
        </w:rPr>
        <w:t>đồ</w:t>
      </w:r>
      <w:r w:rsidRPr="002F75CF">
        <w:t xml:space="preserve"> l</w:t>
      </w:r>
      <w:r w:rsidRPr="002F75CF">
        <w:rPr>
          <w:rFonts w:ascii="Arial" w:hAnsi="Arial" w:cs="Arial"/>
        </w:rPr>
        <w:t>ớ</w:t>
      </w:r>
      <w:r w:rsidRPr="002F75CF">
        <w:t>p phân tích</w:t>
      </w:r>
      <w:bookmarkEnd w:id="29"/>
    </w:p>
    <w:p w14:paraId="6B92AAE1" w14:textId="28BBF1B7" w:rsidR="002F75CF" w:rsidRPr="00A715B7" w:rsidRDefault="002F75CF" w:rsidP="002F75CF">
      <w:pPr>
        <w:jc w:val="center"/>
        <w:rPr>
          <w:rFonts w:ascii="Times New Roman" w:hAnsi="Times New Roman"/>
        </w:rPr>
      </w:pPr>
    </w:p>
    <w:p w14:paraId="74B26542" w14:textId="7B465300" w:rsidR="002F75CF" w:rsidRPr="00A715B7" w:rsidRDefault="00846F10" w:rsidP="002F75CF">
      <w:pPr>
        <w:rPr>
          <w:rFonts w:ascii="Times New Roman" w:hAnsi="Times New Roman"/>
        </w:rPr>
      </w:pPr>
      <w:r>
        <w:rPr>
          <w:rFonts w:ascii="Times New Roman" w:hAnsi="Times New Roman"/>
          <w:noProof/>
        </w:rPr>
        <w:lastRenderedPageBreak/>
        <w:drawing>
          <wp:inline distT="0" distB="0" distL="0" distR="0" wp14:anchorId="53EB1E6F" wp14:editId="4AEDCBD3">
            <wp:extent cx="5940425" cy="1116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ClassDiagram.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1116965"/>
                    </a:xfrm>
                    <a:prstGeom prst="rect">
                      <a:avLst/>
                    </a:prstGeom>
                  </pic:spPr>
                </pic:pic>
              </a:graphicData>
            </a:graphic>
          </wp:inline>
        </w:drawing>
      </w:r>
    </w:p>
    <w:p w14:paraId="7AE387FD" w14:textId="7EC684E4" w:rsidR="002F75CF" w:rsidRPr="00A715B7" w:rsidRDefault="002F75CF" w:rsidP="002F75CF">
      <w:pPr>
        <w:pStyle w:val="Heading3"/>
        <w:rPr>
          <w:lang w:val="vi-VN"/>
        </w:rPr>
      </w:pPr>
      <w:bookmarkStart w:id="30" w:name="_Toc422185547"/>
      <w:r w:rsidRPr="00A715B7">
        <w:rPr>
          <w:lang w:val="vi-VN"/>
        </w:rPr>
        <w:t>S</w:t>
      </w:r>
      <w:r w:rsidRPr="00A715B7">
        <w:rPr>
          <w:rFonts w:ascii="Arial" w:hAnsi="Arial" w:cs="Arial"/>
          <w:lang w:val="vi-VN"/>
        </w:rPr>
        <w:t>ơ</w:t>
      </w:r>
      <w:r w:rsidRPr="00A715B7">
        <w:rPr>
          <w:lang w:val="vi-VN"/>
        </w:rPr>
        <w:t xml:space="preserve"> </w:t>
      </w:r>
      <w:r w:rsidRPr="00A715B7">
        <w:rPr>
          <w:rFonts w:ascii="Arial" w:hAnsi="Arial" w:cs="Arial"/>
          <w:lang w:val="vi-VN"/>
        </w:rPr>
        <w:t>đồ</w:t>
      </w:r>
      <w:r w:rsidRPr="00A715B7">
        <w:rPr>
          <w:lang w:val="vi-VN"/>
        </w:rPr>
        <w:t xml:space="preserve"> l</w:t>
      </w:r>
      <w:r w:rsidRPr="00A715B7">
        <w:rPr>
          <w:rFonts w:ascii="Arial" w:hAnsi="Arial" w:cs="Arial"/>
          <w:lang w:val="vi-VN"/>
        </w:rPr>
        <w:t>ớ</w:t>
      </w:r>
      <w:r w:rsidRPr="00A715B7">
        <w:rPr>
          <w:lang w:val="vi-VN"/>
        </w:rPr>
        <w:t>p</w:t>
      </w:r>
      <w:r w:rsidRPr="00A715B7">
        <w:t xml:space="preserve"> </w:t>
      </w:r>
      <w:bookmarkEnd w:id="30"/>
      <w:r w:rsidRPr="00A715B7">
        <w:rPr>
          <w:lang w:val="vi-VN"/>
        </w:rPr>
        <w:t>trình t</w:t>
      </w:r>
      <w:r w:rsidRPr="00A715B7">
        <w:rPr>
          <w:rFonts w:ascii="Arial" w:hAnsi="Arial" w:cs="Arial"/>
          <w:lang w:val="vi-VN"/>
        </w:rPr>
        <w:t>ự</w:t>
      </w:r>
    </w:p>
    <w:p w14:paraId="05E4EE39" w14:textId="77777777" w:rsidR="002F75CF" w:rsidRPr="00A715B7" w:rsidRDefault="002F75CF" w:rsidP="00D833D5">
      <w:pPr>
        <w:pStyle w:val="BodyText"/>
        <w:rPr>
          <w:lang w:val="vi-VN"/>
        </w:rPr>
      </w:pPr>
    </w:p>
    <w:p w14:paraId="3A93B72E" w14:textId="0F53DE5D" w:rsidR="002F75CF" w:rsidRPr="00A715B7" w:rsidRDefault="00846F10" w:rsidP="002F75CF">
      <w:pPr>
        <w:jc w:val="center"/>
        <w:rPr>
          <w:rFonts w:ascii="Times New Roman" w:hAnsi="Times New Roman"/>
          <w:lang w:val="vi-VN"/>
        </w:rPr>
      </w:pPr>
      <w:r>
        <w:rPr>
          <w:rFonts w:ascii="Times New Roman" w:hAnsi="Times New Roman"/>
          <w:noProof/>
        </w:rPr>
        <w:drawing>
          <wp:inline distT="0" distB="0" distL="0" distR="0" wp14:anchorId="1F866177" wp14:editId="0C8B3368">
            <wp:extent cx="5940425" cy="220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SequenceDiagr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2204720"/>
                    </a:xfrm>
                    <a:prstGeom prst="rect">
                      <a:avLst/>
                    </a:prstGeom>
                  </pic:spPr>
                </pic:pic>
              </a:graphicData>
            </a:graphic>
          </wp:inline>
        </w:drawing>
      </w:r>
    </w:p>
    <w:p w14:paraId="4FE73B93" w14:textId="77777777" w:rsidR="002F75CF" w:rsidRPr="00A715B7" w:rsidRDefault="002F75CF" w:rsidP="002F75CF">
      <w:pPr>
        <w:rPr>
          <w:rFonts w:ascii="Times New Roman" w:hAnsi="Times New Roman"/>
          <w:lang w:val="vi-VN"/>
        </w:rPr>
      </w:pPr>
    </w:p>
    <w:p w14:paraId="74E54466" w14:textId="77777777" w:rsidR="002F75CF" w:rsidRPr="00A715B7" w:rsidRDefault="002F75CF" w:rsidP="00846F10">
      <w:pPr>
        <w:pStyle w:val="Heading3"/>
      </w:pPr>
      <w:r w:rsidRPr="00A715B7">
        <w:rPr>
          <w:lang w:val="vi-VN"/>
        </w:rPr>
        <w:t>5.2.3 S</w:t>
      </w:r>
      <w:r w:rsidRPr="00A715B7">
        <w:rPr>
          <w:rFonts w:ascii="Arial" w:hAnsi="Arial" w:cs="Arial"/>
          <w:lang w:val="vi-VN"/>
        </w:rPr>
        <w:t>ơ</w:t>
      </w:r>
      <w:r w:rsidRPr="00A715B7">
        <w:rPr>
          <w:lang w:val="vi-VN"/>
        </w:rPr>
        <w:t xml:space="preserve"> </w:t>
      </w:r>
      <w:r w:rsidRPr="00A715B7">
        <w:rPr>
          <w:rFonts w:ascii="Arial" w:hAnsi="Arial" w:cs="Arial"/>
          <w:lang w:val="vi-VN"/>
        </w:rPr>
        <w:t>đồ</w:t>
      </w:r>
      <w:r w:rsidRPr="00A715B7">
        <w:rPr>
          <w:lang w:val="vi-VN"/>
        </w:rPr>
        <w:t xml:space="preserve"> l</w:t>
      </w:r>
      <w:r w:rsidRPr="00A715B7">
        <w:rPr>
          <w:rFonts w:ascii="Arial" w:hAnsi="Arial" w:cs="Arial"/>
          <w:lang w:val="vi-VN"/>
        </w:rPr>
        <w:t>ớ</w:t>
      </w:r>
      <w:r w:rsidRPr="00A715B7">
        <w:rPr>
          <w:lang w:val="vi-VN"/>
        </w:rPr>
        <w:t>p</w:t>
      </w:r>
      <w:r w:rsidRPr="00A715B7">
        <w:t xml:space="preserve"> chi ti</w:t>
      </w:r>
      <w:r w:rsidRPr="00A715B7">
        <w:rPr>
          <w:rFonts w:ascii="Arial" w:hAnsi="Arial" w:cs="Arial"/>
        </w:rPr>
        <w:t>ế</w:t>
      </w:r>
      <w:r w:rsidRPr="00A715B7">
        <w:t>t</w:t>
      </w:r>
    </w:p>
    <w:p w14:paraId="1A7E00A2" w14:textId="57F107B8" w:rsidR="002F75CF" w:rsidRDefault="00846F10" w:rsidP="002F75CF">
      <w:pPr>
        <w:rPr>
          <w:rFonts w:ascii="Times New Roman" w:hAnsi="Times New Roman"/>
        </w:rPr>
      </w:pPr>
      <w:r>
        <w:rPr>
          <w:rFonts w:ascii="Times New Roman" w:hAnsi="Times New Roman"/>
          <w:noProof/>
        </w:rPr>
        <w:drawing>
          <wp:inline distT="0" distB="0" distL="0" distR="0" wp14:anchorId="0F8D2572" wp14:editId="467F0123">
            <wp:extent cx="5940425" cy="931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DetailClass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931545"/>
                    </a:xfrm>
                    <a:prstGeom prst="rect">
                      <a:avLst/>
                    </a:prstGeom>
                  </pic:spPr>
                </pic:pic>
              </a:graphicData>
            </a:graphic>
          </wp:inline>
        </w:drawing>
      </w:r>
    </w:p>
    <w:p w14:paraId="54C1F3A3" w14:textId="1B016AB8" w:rsidR="00846F10" w:rsidRDefault="00846F10" w:rsidP="00846F10">
      <w:pPr>
        <w:pStyle w:val="Heading2"/>
        <w:rPr>
          <w:lang w:val="vi-VN"/>
        </w:rPr>
      </w:pPr>
      <w:r>
        <w:rPr>
          <w:lang w:val="vi-VN"/>
        </w:rPr>
        <w:t>Ch</w:t>
      </w:r>
      <w:r>
        <w:rPr>
          <w:rFonts w:ascii="Arial" w:hAnsi="Arial" w:cs="Arial"/>
          <w:lang w:val="vi-VN"/>
        </w:rPr>
        <w:t>ứ</w:t>
      </w:r>
      <w:r>
        <w:rPr>
          <w:lang w:val="vi-VN"/>
        </w:rPr>
        <w:t>c năng UC0003 (Quên m</w:t>
      </w:r>
      <w:r>
        <w:rPr>
          <w:rFonts w:ascii="Arial" w:hAnsi="Arial" w:cs="Arial"/>
          <w:lang w:val="vi-VN"/>
        </w:rPr>
        <w:t>ậ</w:t>
      </w:r>
      <w:r>
        <w:rPr>
          <w:lang w:val="vi-VN"/>
        </w:rPr>
        <w:t>t kh</w:t>
      </w:r>
      <w:r>
        <w:rPr>
          <w:rFonts w:ascii="Arial" w:hAnsi="Arial" w:cs="Arial"/>
          <w:lang w:val="vi-VN"/>
        </w:rPr>
        <w:t>ẩ</w:t>
      </w:r>
      <w:r>
        <w:rPr>
          <w:lang w:val="vi-VN"/>
        </w:rPr>
        <w:t>u)</w:t>
      </w:r>
    </w:p>
    <w:p w14:paraId="481B07DC" w14:textId="1F1792EC" w:rsidR="00846F10" w:rsidRDefault="00846F10" w:rsidP="00846F10">
      <w:pPr>
        <w:pStyle w:val="Heading3"/>
      </w:pPr>
      <w:r>
        <w:t>S</w:t>
      </w:r>
      <w:r>
        <w:rPr>
          <w:rFonts w:ascii="Arial" w:hAnsi="Arial" w:cs="Arial"/>
        </w:rPr>
        <w:t>ơ</w:t>
      </w:r>
      <w:r>
        <w:t xml:space="preserve"> </w:t>
      </w:r>
      <w:r>
        <w:rPr>
          <w:rFonts w:ascii="Arial" w:hAnsi="Arial" w:cs="Arial"/>
        </w:rPr>
        <w:t>đồ</w:t>
      </w:r>
      <w:r>
        <w:t xml:space="preserve"> l</w:t>
      </w:r>
      <w:r>
        <w:rPr>
          <w:rFonts w:ascii="Arial" w:hAnsi="Arial" w:cs="Arial"/>
        </w:rPr>
        <w:t>ớ</w:t>
      </w:r>
      <w:r>
        <w:t>p phân tích</w:t>
      </w:r>
    </w:p>
    <w:p w14:paraId="666C19EF" w14:textId="77777777" w:rsidR="00D85FC8" w:rsidRPr="00D85FC8" w:rsidRDefault="00D85FC8" w:rsidP="00D833D5">
      <w:pPr>
        <w:pStyle w:val="BodyText"/>
      </w:pPr>
    </w:p>
    <w:p w14:paraId="50094EF9" w14:textId="08427F50" w:rsidR="00846F10" w:rsidRPr="00D85FC8" w:rsidRDefault="00D85FC8" w:rsidP="00D833D5">
      <w:pPr>
        <w:pStyle w:val="BodyText"/>
        <w:rPr>
          <w:lang w:val="vi-VN"/>
        </w:rPr>
      </w:pPr>
      <w:r>
        <w:rPr>
          <w:noProof/>
        </w:rPr>
        <w:lastRenderedPageBreak/>
        <w:drawing>
          <wp:inline distT="0" distB="0" distL="0" distR="0" wp14:anchorId="79565C96" wp14:editId="70982ED2">
            <wp:extent cx="5940425" cy="3888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etPasswordAnalysisClass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888740"/>
                    </a:xfrm>
                    <a:prstGeom prst="rect">
                      <a:avLst/>
                    </a:prstGeom>
                  </pic:spPr>
                </pic:pic>
              </a:graphicData>
            </a:graphic>
          </wp:inline>
        </w:drawing>
      </w:r>
    </w:p>
    <w:p w14:paraId="10278E50" w14:textId="7A1ACA52" w:rsidR="00846F10" w:rsidRDefault="00846F10" w:rsidP="00846F10">
      <w:pPr>
        <w:pStyle w:val="Heading3"/>
        <w:rPr>
          <w:rFonts w:ascii="Arial" w:hAnsi="Arial" w:cs="Arial"/>
          <w:lang w:val="vi-VN"/>
        </w:rPr>
      </w:pPr>
      <w:r>
        <w:t xml:space="preserve">Sơ </w:t>
      </w:r>
      <w:r>
        <w:rPr>
          <w:rFonts w:ascii="Arial" w:hAnsi="Arial" w:cs="Arial"/>
        </w:rPr>
        <w:t>đồ lớp</w:t>
      </w:r>
      <w:r>
        <w:rPr>
          <w:rFonts w:ascii="Arial" w:hAnsi="Arial" w:cs="Arial"/>
          <w:lang w:val="vi-VN"/>
        </w:rPr>
        <w:t xml:space="preserve"> tuần tự</w:t>
      </w:r>
    </w:p>
    <w:p w14:paraId="70D096B6" w14:textId="15C7B884" w:rsidR="00D85FC8" w:rsidRPr="00D85FC8" w:rsidRDefault="00D85FC8" w:rsidP="00D833D5">
      <w:pPr>
        <w:pStyle w:val="BodyText"/>
        <w:rPr>
          <w:lang w:val="vi-VN"/>
        </w:rPr>
      </w:pPr>
      <w:r>
        <w:rPr>
          <w:noProof/>
        </w:rPr>
        <w:drawing>
          <wp:inline distT="0" distB="0" distL="0" distR="0" wp14:anchorId="29FE650A" wp14:editId="6B42EA9D">
            <wp:extent cx="5940425" cy="3202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getPasswordSequence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pic:spPr>
                </pic:pic>
              </a:graphicData>
            </a:graphic>
          </wp:inline>
        </w:drawing>
      </w:r>
    </w:p>
    <w:p w14:paraId="588B3D19" w14:textId="77777777" w:rsidR="00846F10" w:rsidRDefault="00846F10" w:rsidP="00D833D5">
      <w:pPr>
        <w:pStyle w:val="BodyText"/>
        <w:rPr>
          <w:lang w:val="vi-VN"/>
        </w:rPr>
      </w:pPr>
    </w:p>
    <w:p w14:paraId="70B3BE19" w14:textId="012F7858" w:rsidR="00846F10" w:rsidRDefault="00846F10" w:rsidP="00846F10">
      <w:pPr>
        <w:pStyle w:val="Heading3"/>
        <w:rPr>
          <w:rFonts w:ascii="Arial" w:hAnsi="Arial" w:cs="Arial"/>
          <w:lang w:val="vi-VN"/>
        </w:rPr>
      </w:pPr>
      <w:r>
        <w:rPr>
          <w:lang w:val="vi-VN"/>
        </w:rPr>
        <w:lastRenderedPageBreak/>
        <w:t xml:space="preserve">Sơ </w:t>
      </w:r>
      <w:r>
        <w:rPr>
          <w:rFonts w:ascii="Arial" w:hAnsi="Arial" w:cs="Arial"/>
          <w:lang w:val="vi-VN"/>
        </w:rPr>
        <w:t>đồ lớp thiết kế</w:t>
      </w:r>
    </w:p>
    <w:p w14:paraId="15288809" w14:textId="001338EA" w:rsidR="00D85FC8" w:rsidRPr="00D85FC8" w:rsidRDefault="00D85FC8" w:rsidP="00D833D5">
      <w:pPr>
        <w:pStyle w:val="BodyText"/>
        <w:rPr>
          <w:lang w:val="vi-VN"/>
        </w:rPr>
      </w:pPr>
      <w:r>
        <w:rPr>
          <w:noProof/>
        </w:rPr>
        <w:drawing>
          <wp:inline distT="0" distB="0" distL="0" distR="0" wp14:anchorId="7C7B29E4" wp14:editId="0D73C6A7">
            <wp:extent cx="5940425" cy="2778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rgetPasswordDetailClass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778760"/>
                    </a:xfrm>
                    <a:prstGeom prst="rect">
                      <a:avLst/>
                    </a:prstGeom>
                  </pic:spPr>
                </pic:pic>
              </a:graphicData>
            </a:graphic>
          </wp:inline>
        </w:drawing>
      </w:r>
    </w:p>
    <w:p w14:paraId="27CDB998" w14:textId="7836CCEC" w:rsidR="00846F10" w:rsidRDefault="00846F10" w:rsidP="00846F10">
      <w:pPr>
        <w:pStyle w:val="Heading2"/>
        <w:rPr>
          <w:lang w:val="vi-VN"/>
        </w:rPr>
      </w:pPr>
      <w:r>
        <w:rPr>
          <w:lang w:val="vi-VN"/>
        </w:rPr>
        <w:t>Ch</w:t>
      </w:r>
      <w:r>
        <w:rPr>
          <w:rFonts w:ascii="Arial" w:hAnsi="Arial" w:cs="Arial"/>
          <w:lang w:val="vi-VN"/>
        </w:rPr>
        <w:t>ứ</w:t>
      </w:r>
      <w:r>
        <w:rPr>
          <w:lang w:val="vi-VN"/>
        </w:rPr>
        <w:t>c năng UC0004 (Đổi m</w:t>
      </w:r>
      <w:r>
        <w:rPr>
          <w:rFonts w:ascii="Arial" w:hAnsi="Arial" w:cs="Arial"/>
          <w:lang w:val="vi-VN"/>
        </w:rPr>
        <w:t>ậ</w:t>
      </w:r>
      <w:r>
        <w:rPr>
          <w:lang w:val="vi-VN"/>
        </w:rPr>
        <w:t>t kh</w:t>
      </w:r>
      <w:r>
        <w:rPr>
          <w:rFonts w:ascii="Arial" w:hAnsi="Arial" w:cs="Arial"/>
          <w:lang w:val="vi-VN"/>
        </w:rPr>
        <w:t>ẩ</w:t>
      </w:r>
      <w:r>
        <w:rPr>
          <w:lang w:val="vi-VN"/>
        </w:rPr>
        <w:t>u)</w:t>
      </w:r>
    </w:p>
    <w:p w14:paraId="1A55D250" w14:textId="77777777" w:rsidR="00846F10" w:rsidRDefault="00846F10" w:rsidP="00846F10">
      <w:pPr>
        <w:pStyle w:val="Heading3"/>
      </w:pPr>
      <w:r>
        <w:t>S</w:t>
      </w:r>
      <w:r>
        <w:rPr>
          <w:rFonts w:ascii="Arial" w:hAnsi="Arial" w:cs="Arial"/>
        </w:rPr>
        <w:t>ơ</w:t>
      </w:r>
      <w:r>
        <w:t xml:space="preserve"> </w:t>
      </w:r>
      <w:r>
        <w:rPr>
          <w:rFonts w:ascii="Arial" w:hAnsi="Arial" w:cs="Arial"/>
        </w:rPr>
        <w:t>đồ</w:t>
      </w:r>
      <w:r>
        <w:t xml:space="preserve"> l</w:t>
      </w:r>
      <w:r>
        <w:rPr>
          <w:rFonts w:ascii="Arial" w:hAnsi="Arial" w:cs="Arial"/>
        </w:rPr>
        <w:t>ớ</w:t>
      </w:r>
      <w:r>
        <w:t>p phân tích</w:t>
      </w:r>
    </w:p>
    <w:p w14:paraId="69721596" w14:textId="64E384B1" w:rsidR="00846F10" w:rsidRDefault="00D85FC8" w:rsidP="00D833D5">
      <w:pPr>
        <w:pStyle w:val="BodyText"/>
      </w:pPr>
      <w:r>
        <w:rPr>
          <w:noProof/>
        </w:rPr>
        <w:drawing>
          <wp:inline distT="0" distB="0" distL="0" distR="0" wp14:anchorId="0766587D" wp14:editId="35DF2C24">
            <wp:extent cx="5940425" cy="96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swordChangingAnalysisClass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960120"/>
                    </a:xfrm>
                    <a:prstGeom prst="rect">
                      <a:avLst/>
                    </a:prstGeom>
                  </pic:spPr>
                </pic:pic>
              </a:graphicData>
            </a:graphic>
          </wp:inline>
        </w:drawing>
      </w:r>
    </w:p>
    <w:p w14:paraId="58B3031E" w14:textId="77777777" w:rsidR="00846F10" w:rsidRDefault="00846F10" w:rsidP="00846F10">
      <w:pPr>
        <w:pStyle w:val="Heading3"/>
        <w:rPr>
          <w:rFonts w:ascii="Arial" w:hAnsi="Arial" w:cs="Arial"/>
          <w:lang w:val="vi-VN"/>
        </w:rPr>
      </w:pPr>
      <w:r>
        <w:t xml:space="preserve">Sơ </w:t>
      </w:r>
      <w:r>
        <w:rPr>
          <w:rFonts w:ascii="Arial" w:hAnsi="Arial" w:cs="Arial"/>
        </w:rPr>
        <w:t>đồ lớp</w:t>
      </w:r>
      <w:r>
        <w:rPr>
          <w:rFonts w:ascii="Arial" w:hAnsi="Arial" w:cs="Arial"/>
          <w:lang w:val="vi-VN"/>
        </w:rPr>
        <w:t xml:space="preserve"> tuần tự</w:t>
      </w:r>
    </w:p>
    <w:p w14:paraId="668B77C1" w14:textId="5AD88B95" w:rsidR="00846F10" w:rsidRDefault="00D85FC8" w:rsidP="00D833D5">
      <w:pPr>
        <w:pStyle w:val="BodyText"/>
        <w:rPr>
          <w:lang w:val="vi-VN"/>
        </w:rPr>
      </w:pPr>
      <w:r>
        <w:rPr>
          <w:noProof/>
        </w:rPr>
        <w:drawing>
          <wp:inline distT="0" distB="0" distL="0" distR="0" wp14:anchorId="406FC399" wp14:editId="56D65E9A">
            <wp:extent cx="5940425" cy="2275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sswordChangingSequence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275205"/>
                    </a:xfrm>
                    <a:prstGeom prst="rect">
                      <a:avLst/>
                    </a:prstGeom>
                  </pic:spPr>
                </pic:pic>
              </a:graphicData>
            </a:graphic>
          </wp:inline>
        </w:drawing>
      </w:r>
    </w:p>
    <w:p w14:paraId="0F7E097F" w14:textId="78F8246A" w:rsidR="00846F10" w:rsidRDefault="00846F10" w:rsidP="00846F10">
      <w:pPr>
        <w:pStyle w:val="Heading3"/>
        <w:rPr>
          <w:rFonts w:ascii="Arial" w:hAnsi="Arial" w:cs="Arial"/>
          <w:lang w:val="vi-VN"/>
        </w:rPr>
      </w:pPr>
      <w:r>
        <w:rPr>
          <w:lang w:val="vi-VN"/>
        </w:rPr>
        <w:t xml:space="preserve">Sơ </w:t>
      </w:r>
      <w:r>
        <w:rPr>
          <w:rFonts w:ascii="Arial" w:hAnsi="Arial" w:cs="Arial"/>
          <w:lang w:val="vi-VN"/>
        </w:rPr>
        <w:t>đồ lớp thiết kế</w:t>
      </w:r>
    </w:p>
    <w:p w14:paraId="6299FAFB" w14:textId="4DD9E751" w:rsidR="00D85FC8" w:rsidRPr="00D85FC8" w:rsidRDefault="00D85FC8" w:rsidP="00D833D5">
      <w:pPr>
        <w:pStyle w:val="BodyText"/>
        <w:rPr>
          <w:lang w:val="vi-VN"/>
        </w:rPr>
      </w:pPr>
      <w:r>
        <w:rPr>
          <w:noProof/>
        </w:rPr>
        <w:drawing>
          <wp:inline distT="0" distB="0" distL="0" distR="0" wp14:anchorId="3B8BE92A" wp14:editId="14FDA75E">
            <wp:extent cx="5940425" cy="936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ChangingDetailClass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936625"/>
                    </a:xfrm>
                    <a:prstGeom prst="rect">
                      <a:avLst/>
                    </a:prstGeom>
                  </pic:spPr>
                </pic:pic>
              </a:graphicData>
            </a:graphic>
          </wp:inline>
        </w:drawing>
      </w:r>
    </w:p>
    <w:p w14:paraId="34305FF3" w14:textId="69AFFA05" w:rsidR="00846F10" w:rsidRDefault="00846F10" w:rsidP="00846F10">
      <w:pPr>
        <w:pStyle w:val="Heading2"/>
        <w:rPr>
          <w:lang w:val="vi-VN"/>
        </w:rPr>
      </w:pPr>
      <w:r>
        <w:rPr>
          <w:lang w:val="vi-VN"/>
        </w:rPr>
        <w:lastRenderedPageBreak/>
        <w:t>Ch</w:t>
      </w:r>
      <w:r>
        <w:rPr>
          <w:rFonts w:ascii="Arial" w:hAnsi="Arial" w:cs="Arial"/>
          <w:lang w:val="vi-VN"/>
        </w:rPr>
        <w:t>ứ</w:t>
      </w:r>
      <w:r>
        <w:rPr>
          <w:lang w:val="vi-VN"/>
        </w:rPr>
        <w:t xml:space="preserve">c năng UC0005 (Tra </w:t>
      </w:r>
      <w:r w:rsidR="00D85FC8">
        <w:rPr>
          <w:lang w:val="vi-VN"/>
        </w:rPr>
        <w:t>cứu từ điển</w:t>
      </w:r>
      <w:r>
        <w:rPr>
          <w:lang w:val="vi-VN"/>
        </w:rPr>
        <w:t>)</w:t>
      </w:r>
    </w:p>
    <w:p w14:paraId="3EDDC3D2" w14:textId="77777777" w:rsidR="00846F10" w:rsidRDefault="00846F10" w:rsidP="00846F10">
      <w:pPr>
        <w:pStyle w:val="Heading3"/>
      </w:pPr>
      <w:r>
        <w:t>S</w:t>
      </w:r>
      <w:r>
        <w:rPr>
          <w:rFonts w:ascii="Arial" w:hAnsi="Arial" w:cs="Arial"/>
        </w:rPr>
        <w:t>ơ</w:t>
      </w:r>
      <w:r>
        <w:t xml:space="preserve"> </w:t>
      </w:r>
      <w:r>
        <w:rPr>
          <w:rFonts w:ascii="Arial" w:hAnsi="Arial" w:cs="Arial"/>
        </w:rPr>
        <w:t>đồ</w:t>
      </w:r>
      <w:r>
        <w:t xml:space="preserve"> l</w:t>
      </w:r>
      <w:r>
        <w:rPr>
          <w:rFonts w:ascii="Arial" w:hAnsi="Arial" w:cs="Arial"/>
        </w:rPr>
        <w:t>ớ</w:t>
      </w:r>
      <w:r>
        <w:t>p phân tích</w:t>
      </w:r>
    </w:p>
    <w:p w14:paraId="5CAE2142" w14:textId="3C11BD08" w:rsidR="00846F10" w:rsidRDefault="00D85FC8" w:rsidP="00D833D5">
      <w:pPr>
        <w:pStyle w:val="BodyText"/>
      </w:pPr>
      <w:r>
        <w:rPr>
          <w:noProof/>
        </w:rPr>
        <w:drawing>
          <wp:inline distT="0" distB="0" distL="0" distR="0" wp14:anchorId="0F8DBF90" wp14:editId="4A690AE5">
            <wp:extent cx="5940425" cy="207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tionaryClassAnalysisDiagram.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2072005"/>
                    </a:xfrm>
                    <a:prstGeom prst="rect">
                      <a:avLst/>
                    </a:prstGeom>
                  </pic:spPr>
                </pic:pic>
              </a:graphicData>
            </a:graphic>
          </wp:inline>
        </w:drawing>
      </w:r>
    </w:p>
    <w:p w14:paraId="1F3ED63E" w14:textId="77777777" w:rsidR="00846F10" w:rsidRDefault="00846F10" w:rsidP="00846F10">
      <w:pPr>
        <w:pStyle w:val="Heading3"/>
        <w:rPr>
          <w:rFonts w:ascii="Arial" w:hAnsi="Arial" w:cs="Arial"/>
          <w:lang w:val="vi-VN"/>
        </w:rPr>
      </w:pPr>
      <w:r>
        <w:t xml:space="preserve">Sơ </w:t>
      </w:r>
      <w:r>
        <w:rPr>
          <w:rFonts w:ascii="Arial" w:hAnsi="Arial" w:cs="Arial"/>
        </w:rPr>
        <w:t>đồ lớp</w:t>
      </w:r>
      <w:r>
        <w:rPr>
          <w:rFonts w:ascii="Arial" w:hAnsi="Arial" w:cs="Arial"/>
          <w:lang w:val="vi-VN"/>
        </w:rPr>
        <w:t xml:space="preserve"> tuần tự</w:t>
      </w:r>
    </w:p>
    <w:p w14:paraId="48ADC644" w14:textId="2E13F940" w:rsidR="00846F10" w:rsidRDefault="00D85FC8" w:rsidP="00D833D5">
      <w:pPr>
        <w:pStyle w:val="BodyText"/>
        <w:rPr>
          <w:lang w:val="vi-VN"/>
        </w:rPr>
      </w:pPr>
      <w:r>
        <w:rPr>
          <w:noProof/>
        </w:rPr>
        <w:drawing>
          <wp:inline distT="0" distB="0" distL="0" distR="0" wp14:anchorId="4F4DEAF5" wp14:editId="4DCA0F61">
            <wp:extent cx="5940425" cy="3487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ctionarySequence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487420"/>
                    </a:xfrm>
                    <a:prstGeom prst="rect">
                      <a:avLst/>
                    </a:prstGeom>
                  </pic:spPr>
                </pic:pic>
              </a:graphicData>
            </a:graphic>
          </wp:inline>
        </w:drawing>
      </w:r>
    </w:p>
    <w:p w14:paraId="4D9BEBF4" w14:textId="77777777" w:rsidR="00846F10" w:rsidRPr="00CC10B9" w:rsidRDefault="00846F10" w:rsidP="00846F10">
      <w:pPr>
        <w:pStyle w:val="Heading3"/>
        <w:rPr>
          <w:lang w:val="vi-VN"/>
        </w:rPr>
      </w:pPr>
      <w:r>
        <w:rPr>
          <w:lang w:val="vi-VN"/>
        </w:rPr>
        <w:t xml:space="preserve">Sơ </w:t>
      </w:r>
      <w:r>
        <w:rPr>
          <w:rFonts w:ascii="Arial" w:hAnsi="Arial" w:cs="Arial"/>
          <w:lang w:val="vi-VN"/>
        </w:rPr>
        <w:t>đồ lớp thiết kế</w:t>
      </w:r>
    </w:p>
    <w:p w14:paraId="1A07B17A" w14:textId="77777777" w:rsidR="00846F10" w:rsidRPr="00846F10" w:rsidRDefault="00846F10" w:rsidP="00D833D5">
      <w:pPr>
        <w:pStyle w:val="BodyText"/>
        <w:rPr>
          <w:lang w:val="vi-VN"/>
        </w:rPr>
      </w:pPr>
    </w:p>
    <w:p w14:paraId="2067C5C6" w14:textId="3E77D434" w:rsidR="00846F10" w:rsidRPr="00846F10" w:rsidRDefault="00D85FC8" w:rsidP="00D833D5">
      <w:pPr>
        <w:pStyle w:val="BodyText"/>
        <w:rPr>
          <w:lang w:val="vi-VN"/>
        </w:rPr>
      </w:pPr>
      <w:r>
        <w:rPr>
          <w:noProof/>
        </w:rPr>
        <w:drawing>
          <wp:inline distT="0" distB="0" distL="0" distR="0" wp14:anchorId="1614A86F" wp14:editId="31565E71">
            <wp:extent cx="5940425" cy="2237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ctionaryClassDetailClassDiagr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237740"/>
                    </a:xfrm>
                    <a:prstGeom prst="rect">
                      <a:avLst/>
                    </a:prstGeom>
                  </pic:spPr>
                </pic:pic>
              </a:graphicData>
            </a:graphic>
          </wp:inline>
        </w:drawing>
      </w:r>
    </w:p>
    <w:p w14:paraId="6EEAF8D4" w14:textId="69474459" w:rsidR="002F75CF" w:rsidRDefault="002F75CF" w:rsidP="002F75CF">
      <w:pPr>
        <w:jc w:val="center"/>
        <w:rPr>
          <w:rFonts w:ascii="Times New Roman" w:hAnsi="Times New Roman"/>
        </w:rPr>
      </w:pPr>
    </w:p>
    <w:p w14:paraId="309C1CB4" w14:textId="59885790" w:rsidR="00CC10B9" w:rsidRDefault="00CC10B9" w:rsidP="00CC10B9">
      <w:pPr>
        <w:pStyle w:val="Heading2"/>
        <w:rPr>
          <w:rFonts w:ascii="Times New Roman" w:hAnsi="Times New Roman"/>
          <w:noProof/>
          <w:lang w:val="vi-VN" w:eastAsia="vi-VN"/>
        </w:rPr>
      </w:pPr>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UC0</w:t>
      </w:r>
      <w:r>
        <w:rPr>
          <w:rFonts w:ascii="Times New Roman" w:hAnsi="Times New Roman"/>
          <w:noProof/>
          <w:lang w:val="vi-VN" w:eastAsia="vi-VN"/>
        </w:rPr>
        <w:t>00</w:t>
      </w:r>
      <w:r w:rsidR="00D85FC8">
        <w:rPr>
          <w:rFonts w:ascii="Times New Roman" w:hAnsi="Times New Roman"/>
          <w:noProof/>
          <w:lang w:val="vi-VN" w:eastAsia="vi-VN"/>
        </w:rPr>
        <w:t>6</w:t>
      </w:r>
      <w:r>
        <w:rPr>
          <w:rFonts w:ascii="Times New Roman" w:hAnsi="Times New Roman"/>
          <w:noProof/>
          <w:lang w:val="vi-VN" w:eastAsia="vi-VN"/>
        </w:rPr>
        <w:t xml:space="preserve"> (</w:t>
      </w:r>
      <w:r w:rsidR="00D85FC8">
        <w:rPr>
          <w:rFonts w:ascii="Times New Roman" w:hAnsi="Times New Roman"/>
          <w:noProof/>
          <w:lang w:val="vi-VN" w:eastAsia="vi-VN"/>
        </w:rPr>
        <w:t>Đăng ký khoá học</w:t>
      </w:r>
      <w:r>
        <w:rPr>
          <w:rFonts w:ascii="Times New Roman" w:hAnsi="Times New Roman"/>
          <w:noProof/>
          <w:lang w:val="vi-VN" w:eastAsia="vi-VN"/>
        </w:rPr>
        <w:t>)</w:t>
      </w:r>
    </w:p>
    <w:p w14:paraId="3FC2D618" w14:textId="09ECA172" w:rsidR="00CC10B9" w:rsidRDefault="00CC10B9" w:rsidP="00CC10B9">
      <w:pPr>
        <w:pStyle w:val="Heading3"/>
      </w:pPr>
      <w:r>
        <w:t>S</w:t>
      </w:r>
      <w:r>
        <w:rPr>
          <w:rFonts w:ascii="Arial" w:hAnsi="Arial" w:cs="Arial"/>
        </w:rPr>
        <w:t>ơ</w:t>
      </w:r>
      <w:r>
        <w:t xml:space="preserve"> </w:t>
      </w:r>
      <w:r>
        <w:rPr>
          <w:rFonts w:ascii="Arial" w:hAnsi="Arial" w:cs="Arial"/>
        </w:rPr>
        <w:t>đồ</w:t>
      </w:r>
      <w:r>
        <w:t xml:space="preserve"> l</w:t>
      </w:r>
      <w:r>
        <w:rPr>
          <w:rFonts w:ascii="Arial" w:hAnsi="Arial" w:cs="Arial"/>
        </w:rPr>
        <w:t>ớ</w:t>
      </w:r>
      <w:r>
        <w:t>p phân tích</w:t>
      </w:r>
    </w:p>
    <w:p w14:paraId="55FA56F9" w14:textId="79089479" w:rsidR="00CC10B9" w:rsidRDefault="00D85FC8" w:rsidP="00D833D5">
      <w:pPr>
        <w:pStyle w:val="BodyText"/>
      </w:pPr>
      <w:r>
        <w:rPr>
          <w:noProof/>
        </w:rPr>
        <w:drawing>
          <wp:inline distT="0" distB="0" distL="0" distR="0" wp14:anchorId="5934EFAD" wp14:editId="07395FF0">
            <wp:extent cx="5940425" cy="2244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urseRegistrationAnalysisClass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244090"/>
                    </a:xfrm>
                    <a:prstGeom prst="rect">
                      <a:avLst/>
                    </a:prstGeom>
                  </pic:spPr>
                </pic:pic>
              </a:graphicData>
            </a:graphic>
          </wp:inline>
        </w:drawing>
      </w:r>
    </w:p>
    <w:p w14:paraId="3870C77C" w14:textId="39D1D695" w:rsidR="00CC10B9" w:rsidRDefault="00CC10B9" w:rsidP="00CC10B9">
      <w:pPr>
        <w:pStyle w:val="Heading3"/>
        <w:rPr>
          <w:rFonts w:ascii="Arial" w:hAnsi="Arial" w:cs="Arial"/>
          <w:lang w:val="vi-VN"/>
        </w:rPr>
      </w:pPr>
      <w:r>
        <w:t xml:space="preserve">Sơ </w:t>
      </w:r>
      <w:r>
        <w:rPr>
          <w:rFonts w:ascii="Arial" w:hAnsi="Arial" w:cs="Arial"/>
        </w:rPr>
        <w:t>đồ lớp</w:t>
      </w:r>
      <w:r>
        <w:rPr>
          <w:rFonts w:ascii="Arial" w:hAnsi="Arial" w:cs="Arial"/>
          <w:lang w:val="vi-VN"/>
        </w:rPr>
        <w:t xml:space="preserve"> tuần tự</w:t>
      </w:r>
    </w:p>
    <w:p w14:paraId="4221E8E5" w14:textId="56BDFF50" w:rsidR="00CC10B9" w:rsidRDefault="00D85FC8" w:rsidP="00D833D5">
      <w:pPr>
        <w:pStyle w:val="BodyText"/>
        <w:rPr>
          <w:lang w:val="vi-VN"/>
        </w:rPr>
      </w:pPr>
      <w:r>
        <w:rPr>
          <w:noProof/>
        </w:rPr>
        <w:drawing>
          <wp:inline distT="0" distB="0" distL="0" distR="0" wp14:anchorId="51F87661" wp14:editId="41A65B95">
            <wp:extent cx="5940425" cy="2397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RegistrationSequence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397760"/>
                    </a:xfrm>
                    <a:prstGeom prst="rect">
                      <a:avLst/>
                    </a:prstGeom>
                  </pic:spPr>
                </pic:pic>
              </a:graphicData>
            </a:graphic>
          </wp:inline>
        </w:drawing>
      </w:r>
    </w:p>
    <w:p w14:paraId="70A9E5C3" w14:textId="2BC086F9" w:rsidR="00CC10B9" w:rsidRPr="00CC10B9" w:rsidRDefault="00CC10B9" w:rsidP="00CC10B9">
      <w:pPr>
        <w:pStyle w:val="Heading3"/>
        <w:rPr>
          <w:lang w:val="vi-VN"/>
        </w:rPr>
      </w:pPr>
      <w:r>
        <w:rPr>
          <w:lang w:val="vi-VN"/>
        </w:rPr>
        <w:t xml:space="preserve">Sơ </w:t>
      </w:r>
      <w:r>
        <w:rPr>
          <w:rFonts w:ascii="Arial" w:hAnsi="Arial" w:cs="Arial"/>
          <w:lang w:val="vi-VN"/>
        </w:rPr>
        <w:t>đồ lớp thiết kế</w:t>
      </w:r>
    </w:p>
    <w:p w14:paraId="558A5633" w14:textId="6B8FB71E" w:rsidR="005005D6" w:rsidRPr="00A715B7" w:rsidRDefault="00D85FC8" w:rsidP="00CC10B9">
      <w:pPr>
        <w:rPr>
          <w:rFonts w:ascii="Times New Roman" w:hAnsi="Times New Roman"/>
          <w:lang w:val="vi-VN"/>
        </w:rPr>
      </w:pPr>
      <w:r>
        <w:rPr>
          <w:rFonts w:ascii="Times New Roman" w:hAnsi="Times New Roman"/>
          <w:noProof/>
        </w:rPr>
        <w:drawing>
          <wp:inline distT="0" distB="0" distL="0" distR="0" wp14:anchorId="0370E5F3" wp14:editId="6B90FB58">
            <wp:extent cx="5940425" cy="2407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urseRegistrationDetailClass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2407920"/>
                    </a:xfrm>
                    <a:prstGeom prst="rect">
                      <a:avLst/>
                    </a:prstGeom>
                  </pic:spPr>
                </pic:pic>
              </a:graphicData>
            </a:graphic>
          </wp:inline>
        </w:drawing>
      </w:r>
    </w:p>
    <w:p w14:paraId="5CBCEABB" w14:textId="682133B8" w:rsidR="001A69E7" w:rsidRDefault="00CC10B9" w:rsidP="002F75CF">
      <w:pPr>
        <w:pStyle w:val="Heading2"/>
        <w:rPr>
          <w:rFonts w:ascii="Times New Roman" w:hAnsi="Times New Roman"/>
          <w:noProof/>
          <w:lang w:val="vi-VN" w:eastAsia="vi-VN"/>
        </w:rPr>
      </w:pPr>
      <w:r>
        <w:rPr>
          <w:rFonts w:ascii="Times New Roman" w:hAnsi="Times New Roman"/>
          <w:noProof/>
          <w:lang w:eastAsia="vi-VN"/>
        </w:rPr>
        <w:lastRenderedPageBreak/>
        <w:t>Chức năng</w:t>
      </w:r>
      <w:r>
        <w:rPr>
          <w:rFonts w:ascii="Times New Roman" w:hAnsi="Times New Roman"/>
          <w:noProof/>
          <w:lang w:val="vi-VN" w:eastAsia="vi-VN"/>
        </w:rPr>
        <w:t xml:space="preserve"> </w:t>
      </w:r>
      <w:r>
        <w:rPr>
          <w:rFonts w:ascii="Times New Roman" w:hAnsi="Times New Roman"/>
          <w:noProof/>
          <w:lang w:eastAsia="vi-VN"/>
        </w:rPr>
        <w:t>UC0</w:t>
      </w:r>
      <w:r>
        <w:rPr>
          <w:rFonts w:ascii="Times New Roman" w:hAnsi="Times New Roman"/>
          <w:noProof/>
          <w:lang w:val="vi-VN" w:eastAsia="vi-VN"/>
        </w:rPr>
        <w:t>007 (</w:t>
      </w:r>
      <w:r w:rsidR="00D85FC8">
        <w:rPr>
          <w:rFonts w:ascii="Times New Roman" w:hAnsi="Times New Roman"/>
          <w:noProof/>
          <w:lang w:val="vi-VN" w:eastAsia="vi-VN"/>
        </w:rPr>
        <w:t>Học bài</w:t>
      </w:r>
      <w:r>
        <w:rPr>
          <w:rFonts w:ascii="Times New Roman" w:hAnsi="Times New Roman"/>
          <w:noProof/>
          <w:lang w:val="vi-VN" w:eastAsia="vi-VN"/>
        </w:rPr>
        <w:t>)</w:t>
      </w:r>
    </w:p>
    <w:p w14:paraId="32C1CDAA" w14:textId="3CA5CE2E" w:rsidR="00CC10B9" w:rsidRDefault="00CC10B9" w:rsidP="00CC10B9">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phân tích</w:t>
      </w:r>
    </w:p>
    <w:p w14:paraId="3FE39467" w14:textId="611CB776" w:rsidR="00865A4E" w:rsidRPr="00865A4E" w:rsidRDefault="00865A4E" w:rsidP="00D833D5">
      <w:pPr>
        <w:pStyle w:val="BodyText"/>
        <w:rPr>
          <w:lang w:val="vi-VN" w:eastAsia="vi-VN"/>
        </w:rPr>
      </w:pPr>
      <w:r>
        <w:rPr>
          <w:noProof/>
        </w:rPr>
        <w:drawing>
          <wp:inline distT="0" distB="0" distL="0" distR="0" wp14:anchorId="25B70A14" wp14:editId="302B5786">
            <wp:extent cx="5940425" cy="869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ssonAnalysisClass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869950"/>
                    </a:xfrm>
                    <a:prstGeom prst="rect">
                      <a:avLst/>
                    </a:prstGeom>
                  </pic:spPr>
                </pic:pic>
              </a:graphicData>
            </a:graphic>
          </wp:inline>
        </w:drawing>
      </w:r>
    </w:p>
    <w:p w14:paraId="664BD43E" w14:textId="6A72FA16" w:rsidR="00CC10B9" w:rsidRPr="00CC10B9" w:rsidRDefault="00CC10B9" w:rsidP="00D833D5">
      <w:pPr>
        <w:pStyle w:val="BodyText"/>
        <w:rPr>
          <w:lang w:val="vi-VN" w:eastAsia="vi-VN"/>
        </w:rPr>
      </w:pPr>
    </w:p>
    <w:p w14:paraId="1F6D95FC" w14:textId="02807B93" w:rsidR="00CC10B9" w:rsidRDefault="00CC10B9" w:rsidP="00CC10B9">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trình tự</w:t>
      </w:r>
    </w:p>
    <w:p w14:paraId="16116430" w14:textId="4EB8BD58" w:rsidR="00CC10B9" w:rsidRPr="00CC10B9" w:rsidRDefault="00865A4E" w:rsidP="00D833D5">
      <w:pPr>
        <w:pStyle w:val="BodyText"/>
        <w:rPr>
          <w:lang w:val="vi-VN" w:eastAsia="vi-VN"/>
        </w:rPr>
      </w:pPr>
      <w:r>
        <w:rPr>
          <w:noProof/>
        </w:rPr>
        <w:drawing>
          <wp:inline distT="0" distB="0" distL="0" distR="0" wp14:anchorId="2044A925" wp14:editId="0E5F077D">
            <wp:extent cx="5940425" cy="3014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ssonSequence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3014980"/>
                    </a:xfrm>
                    <a:prstGeom prst="rect">
                      <a:avLst/>
                    </a:prstGeom>
                  </pic:spPr>
                </pic:pic>
              </a:graphicData>
            </a:graphic>
          </wp:inline>
        </w:drawing>
      </w:r>
    </w:p>
    <w:p w14:paraId="13C91AAD" w14:textId="77C9B931" w:rsidR="00CC10B9" w:rsidRDefault="00CC10B9" w:rsidP="00CC10B9">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thiết kế</w:t>
      </w:r>
    </w:p>
    <w:p w14:paraId="10D27208" w14:textId="746D5FAA" w:rsidR="00865A4E" w:rsidRPr="00865A4E" w:rsidRDefault="00865A4E" w:rsidP="00D833D5">
      <w:pPr>
        <w:pStyle w:val="BodyText"/>
        <w:rPr>
          <w:lang w:val="vi-VN" w:eastAsia="vi-VN"/>
        </w:rPr>
      </w:pPr>
      <w:r>
        <w:rPr>
          <w:noProof/>
        </w:rPr>
        <w:drawing>
          <wp:inline distT="0" distB="0" distL="0" distR="0" wp14:anchorId="22FBF6E5" wp14:editId="5546BF76">
            <wp:extent cx="5940425" cy="702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ssonDetailClass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702310"/>
                    </a:xfrm>
                    <a:prstGeom prst="rect">
                      <a:avLst/>
                    </a:prstGeom>
                  </pic:spPr>
                </pic:pic>
              </a:graphicData>
            </a:graphic>
          </wp:inline>
        </w:drawing>
      </w:r>
    </w:p>
    <w:p w14:paraId="6CB5D813" w14:textId="28C61001" w:rsidR="00D85FC8" w:rsidRDefault="00D85FC8" w:rsidP="00D85FC8">
      <w:pPr>
        <w:pStyle w:val="Heading2"/>
        <w:rPr>
          <w:rFonts w:ascii="Times New Roman" w:hAnsi="Times New Roman"/>
          <w:noProof/>
          <w:lang w:val="vi-VN" w:eastAsia="vi-VN"/>
        </w:rPr>
      </w:pPr>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UC0</w:t>
      </w:r>
      <w:r>
        <w:rPr>
          <w:rFonts w:ascii="Times New Roman" w:hAnsi="Times New Roman"/>
          <w:noProof/>
          <w:lang w:val="vi-VN" w:eastAsia="vi-VN"/>
        </w:rPr>
        <w:t>008 (Làm bài tập)</w:t>
      </w:r>
    </w:p>
    <w:p w14:paraId="172F4605" w14:textId="77777777"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phân tích</w:t>
      </w:r>
    </w:p>
    <w:p w14:paraId="0B9DDDB3" w14:textId="5CC3A212" w:rsidR="00D85FC8" w:rsidRPr="00CC10B9" w:rsidRDefault="00865A4E" w:rsidP="00D833D5">
      <w:pPr>
        <w:pStyle w:val="BodyText"/>
        <w:rPr>
          <w:lang w:val="vi-VN" w:eastAsia="vi-VN"/>
        </w:rPr>
      </w:pPr>
      <w:r>
        <w:rPr>
          <w:noProof/>
        </w:rPr>
        <w:drawing>
          <wp:inline distT="0" distB="0" distL="0" distR="0" wp14:anchorId="582D81BA" wp14:editId="28CD5D82">
            <wp:extent cx="5940425" cy="1243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erciseAnalysis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940425" cy="1243965"/>
                    </a:xfrm>
                    <a:prstGeom prst="rect">
                      <a:avLst/>
                    </a:prstGeom>
                  </pic:spPr>
                </pic:pic>
              </a:graphicData>
            </a:graphic>
          </wp:inline>
        </w:drawing>
      </w:r>
    </w:p>
    <w:p w14:paraId="424ED220" w14:textId="77777777" w:rsidR="00D85FC8" w:rsidRDefault="00D85FC8" w:rsidP="00D85FC8">
      <w:pPr>
        <w:pStyle w:val="Heading3"/>
        <w:rPr>
          <w:rFonts w:ascii="Arial" w:hAnsi="Arial" w:cs="Arial"/>
          <w:lang w:val="vi-VN" w:eastAsia="vi-VN"/>
        </w:rPr>
      </w:pPr>
      <w:r>
        <w:rPr>
          <w:lang w:val="vi-VN" w:eastAsia="vi-VN"/>
        </w:rPr>
        <w:lastRenderedPageBreak/>
        <w:t xml:space="preserve">Sơ </w:t>
      </w:r>
      <w:r>
        <w:rPr>
          <w:rFonts w:ascii="Arial" w:hAnsi="Arial" w:cs="Arial"/>
          <w:lang w:val="vi-VN" w:eastAsia="vi-VN"/>
        </w:rPr>
        <w:t>đồ lớp trình tự</w:t>
      </w:r>
    </w:p>
    <w:p w14:paraId="64DFF502" w14:textId="03727FBD" w:rsidR="00D85FC8" w:rsidRPr="00CC10B9" w:rsidRDefault="00865A4E" w:rsidP="00D833D5">
      <w:pPr>
        <w:pStyle w:val="BodyText"/>
        <w:rPr>
          <w:lang w:val="vi-VN" w:eastAsia="vi-VN"/>
        </w:rPr>
      </w:pPr>
      <w:r>
        <w:rPr>
          <w:noProof/>
        </w:rPr>
        <w:drawing>
          <wp:inline distT="0" distB="0" distL="0" distR="0" wp14:anchorId="5A9B3652" wp14:editId="23A884F9">
            <wp:extent cx="5940425" cy="2936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erciseSequence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936875"/>
                    </a:xfrm>
                    <a:prstGeom prst="rect">
                      <a:avLst/>
                    </a:prstGeom>
                  </pic:spPr>
                </pic:pic>
              </a:graphicData>
            </a:graphic>
          </wp:inline>
        </w:drawing>
      </w:r>
    </w:p>
    <w:p w14:paraId="7EC73054" w14:textId="6988FC92"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thiết kế</w:t>
      </w:r>
    </w:p>
    <w:p w14:paraId="474E5DA8" w14:textId="19607391" w:rsidR="00865A4E" w:rsidRPr="00865A4E" w:rsidRDefault="00865A4E" w:rsidP="00D833D5">
      <w:pPr>
        <w:pStyle w:val="BodyText"/>
        <w:rPr>
          <w:lang w:val="vi-VN" w:eastAsia="vi-VN"/>
        </w:rPr>
      </w:pPr>
      <w:r>
        <w:rPr>
          <w:noProof/>
        </w:rPr>
        <w:drawing>
          <wp:inline distT="0" distB="0" distL="0" distR="0" wp14:anchorId="243E42DE" wp14:editId="239D1278">
            <wp:extent cx="5940425" cy="110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erciseDetailClass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1101725"/>
                    </a:xfrm>
                    <a:prstGeom prst="rect">
                      <a:avLst/>
                    </a:prstGeom>
                  </pic:spPr>
                </pic:pic>
              </a:graphicData>
            </a:graphic>
          </wp:inline>
        </w:drawing>
      </w:r>
    </w:p>
    <w:p w14:paraId="4CC65B19" w14:textId="02C5E624" w:rsidR="00D85FC8" w:rsidRDefault="00D85FC8" w:rsidP="00D85FC8">
      <w:pPr>
        <w:pStyle w:val="Heading2"/>
        <w:rPr>
          <w:rFonts w:ascii="Times New Roman" w:hAnsi="Times New Roman"/>
          <w:noProof/>
          <w:lang w:val="vi-VN" w:eastAsia="vi-VN"/>
        </w:rPr>
      </w:pPr>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UC0</w:t>
      </w:r>
      <w:r>
        <w:rPr>
          <w:rFonts w:ascii="Times New Roman" w:hAnsi="Times New Roman"/>
          <w:noProof/>
          <w:lang w:val="vi-VN" w:eastAsia="vi-VN"/>
        </w:rPr>
        <w:t>009 (Lịch sử học)</w:t>
      </w:r>
    </w:p>
    <w:p w14:paraId="70A1B8DA" w14:textId="77777777"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phân tích</w:t>
      </w:r>
    </w:p>
    <w:p w14:paraId="073D7D2F" w14:textId="71A33CBE" w:rsidR="00D85FC8" w:rsidRPr="00CC10B9" w:rsidRDefault="00865A4E" w:rsidP="00D833D5">
      <w:pPr>
        <w:pStyle w:val="BodyText"/>
        <w:rPr>
          <w:lang w:val="vi-VN" w:eastAsia="vi-VN"/>
        </w:rPr>
      </w:pPr>
      <w:r>
        <w:rPr>
          <w:noProof/>
        </w:rPr>
        <w:drawing>
          <wp:inline distT="0" distB="0" distL="0" distR="0" wp14:anchorId="1E5E27DB" wp14:editId="3C538024">
            <wp:extent cx="5940425" cy="1835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udyHistoryAnlysisClassDiagr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1835785"/>
                    </a:xfrm>
                    <a:prstGeom prst="rect">
                      <a:avLst/>
                    </a:prstGeom>
                  </pic:spPr>
                </pic:pic>
              </a:graphicData>
            </a:graphic>
          </wp:inline>
        </w:drawing>
      </w:r>
    </w:p>
    <w:p w14:paraId="5CF81C76" w14:textId="77777777"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trình tự</w:t>
      </w:r>
    </w:p>
    <w:p w14:paraId="3568B109" w14:textId="77777777" w:rsidR="00D85FC8" w:rsidRPr="00CC10B9" w:rsidRDefault="00D85FC8" w:rsidP="00D833D5">
      <w:pPr>
        <w:pStyle w:val="BodyText"/>
        <w:rPr>
          <w:lang w:val="vi-VN" w:eastAsia="vi-VN"/>
        </w:rPr>
      </w:pPr>
    </w:p>
    <w:p w14:paraId="0C5C7BC4" w14:textId="718D0EB6"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thiết kế</w:t>
      </w:r>
    </w:p>
    <w:p w14:paraId="2CDBEE14" w14:textId="0EB885C4" w:rsidR="00D85FC8" w:rsidRDefault="00D85FC8" w:rsidP="00D85FC8">
      <w:pPr>
        <w:pStyle w:val="Heading2"/>
        <w:rPr>
          <w:rFonts w:ascii="Times New Roman" w:hAnsi="Times New Roman"/>
          <w:noProof/>
          <w:lang w:val="vi-VN" w:eastAsia="vi-VN"/>
        </w:rPr>
      </w:pPr>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UC0</w:t>
      </w:r>
      <w:r>
        <w:rPr>
          <w:rFonts w:ascii="Times New Roman" w:hAnsi="Times New Roman"/>
          <w:noProof/>
          <w:lang w:val="vi-VN" w:eastAsia="vi-VN"/>
        </w:rPr>
        <w:t>010 (Quản lý tài khoản)</w:t>
      </w:r>
    </w:p>
    <w:p w14:paraId="0C492FB7" w14:textId="77777777"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phân tích</w:t>
      </w:r>
    </w:p>
    <w:p w14:paraId="6EB826AA" w14:textId="77777777" w:rsidR="00D85FC8" w:rsidRPr="00CC10B9" w:rsidRDefault="00D85FC8" w:rsidP="00D833D5">
      <w:pPr>
        <w:pStyle w:val="BodyText"/>
        <w:rPr>
          <w:lang w:val="vi-VN" w:eastAsia="vi-VN"/>
        </w:rPr>
      </w:pPr>
    </w:p>
    <w:p w14:paraId="29B047E3" w14:textId="77777777"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trình tự</w:t>
      </w:r>
    </w:p>
    <w:p w14:paraId="6AC29A51" w14:textId="77777777" w:rsidR="00D85FC8" w:rsidRPr="00CC10B9" w:rsidRDefault="00D85FC8" w:rsidP="00D833D5">
      <w:pPr>
        <w:pStyle w:val="BodyText"/>
        <w:rPr>
          <w:lang w:val="vi-VN" w:eastAsia="vi-VN"/>
        </w:rPr>
      </w:pPr>
    </w:p>
    <w:p w14:paraId="46A700DF" w14:textId="53EDB5D8" w:rsidR="00D85FC8" w:rsidRDefault="00D85FC8" w:rsidP="00D85FC8">
      <w:pPr>
        <w:pStyle w:val="Heading3"/>
        <w:rPr>
          <w:rFonts w:ascii="Arial" w:hAnsi="Arial" w:cs="Arial"/>
          <w:lang w:val="vi-VN" w:eastAsia="vi-VN"/>
        </w:rPr>
      </w:pPr>
      <w:r>
        <w:rPr>
          <w:lang w:val="vi-VN" w:eastAsia="vi-VN"/>
        </w:rPr>
        <w:lastRenderedPageBreak/>
        <w:t xml:space="preserve">Sơ </w:t>
      </w:r>
      <w:r>
        <w:rPr>
          <w:rFonts w:ascii="Arial" w:hAnsi="Arial" w:cs="Arial"/>
          <w:lang w:val="vi-VN" w:eastAsia="vi-VN"/>
        </w:rPr>
        <w:t>đồ lớp thiết kế</w:t>
      </w:r>
    </w:p>
    <w:p w14:paraId="233379AE" w14:textId="313A30E1" w:rsidR="00D85FC8" w:rsidRDefault="00D85FC8" w:rsidP="00D85FC8">
      <w:pPr>
        <w:pStyle w:val="Heading2"/>
        <w:rPr>
          <w:rFonts w:ascii="Times New Roman" w:hAnsi="Times New Roman"/>
          <w:noProof/>
          <w:lang w:val="vi-VN" w:eastAsia="vi-VN"/>
        </w:rPr>
      </w:pPr>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UC0</w:t>
      </w:r>
      <w:r>
        <w:rPr>
          <w:rFonts w:ascii="Times New Roman" w:hAnsi="Times New Roman"/>
          <w:noProof/>
          <w:lang w:val="vi-VN" w:eastAsia="vi-VN"/>
        </w:rPr>
        <w:t>011 (Quản lý danh mục)</w:t>
      </w:r>
    </w:p>
    <w:p w14:paraId="08CFC8BA" w14:textId="77777777"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phân tích</w:t>
      </w:r>
    </w:p>
    <w:p w14:paraId="26544A1C" w14:textId="30758B24" w:rsidR="00D85FC8" w:rsidRPr="00CC10B9" w:rsidRDefault="00E56E5C" w:rsidP="00D833D5">
      <w:pPr>
        <w:pStyle w:val="BodyText"/>
        <w:rPr>
          <w:lang w:val="vi-VN" w:eastAsia="vi-VN"/>
        </w:rPr>
      </w:pPr>
      <w:r>
        <w:rPr>
          <w:noProof/>
        </w:rPr>
        <w:drawing>
          <wp:inline distT="0" distB="0" distL="0" distR="0" wp14:anchorId="2867A56B" wp14:editId="02CA16E4">
            <wp:extent cx="5940425" cy="2244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urseRegistrationAnalysisClass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244090"/>
                    </a:xfrm>
                    <a:prstGeom prst="rect">
                      <a:avLst/>
                    </a:prstGeom>
                  </pic:spPr>
                </pic:pic>
              </a:graphicData>
            </a:graphic>
          </wp:inline>
        </w:drawing>
      </w:r>
    </w:p>
    <w:p w14:paraId="0AABD30A" w14:textId="1DDCCEE5"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trình tự</w:t>
      </w:r>
    </w:p>
    <w:p w14:paraId="3AF9E529" w14:textId="77777777" w:rsidR="00E56E5C" w:rsidRPr="00E56E5C" w:rsidRDefault="00E56E5C" w:rsidP="00D833D5">
      <w:pPr>
        <w:pStyle w:val="BodyText"/>
        <w:rPr>
          <w:lang w:val="vi-VN" w:eastAsia="vi-VN"/>
        </w:rPr>
      </w:pPr>
    </w:p>
    <w:p w14:paraId="7CCBE951" w14:textId="72D080C8" w:rsidR="00D85FC8" w:rsidRPr="00CC10B9" w:rsidRDefault="00E56E5C" w:rsidP="00D833D5">
      <w:pPr>
        <w:pStyle w:val="BodyText"/>
        <w:rPr>
          <w:lang w:val="vi-VN" w:eastAsia="vi-VN"/>
        </w:rPr>
      </w:pPr>
      <w:r>
        <w:rPr>
          <w:noProof/>
        </w:rPr>
        <w:drawing>
          <wp:inline distT="0" distB="0" distL="0" distR="0" wp14:anchorId="43E97437" wp14:editId="1F477538">
            <wp:extent cx="5940425" cy="2397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rseRegistrationSequence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397760"/>
                    </a:xfrm>
                    <a:prstGeom prst="rect">
                      <a:avLst/>
                    </a:prstGeom>
                  </pic:spPr>
                </pic:pic>
              </a:graphicData>
            </a:graphic>
          </wp:inline>
        </w:drawing>
      </w:r>
    </w:p>
    <w:p w14:paraId="35C2BB97" w14:textId="3E2D029E" w:rsidR="00D85FC8" w:rsidRDefault="00D85FC8" w:rsidP="00D85FC8">
      <w:pPr>
        <w:pStyle w:val="Heading3"/>
        <w:rPr>
          <w:rFonts w:ascii="Arial" w:hAnsi="Arial" w:cs="Arial"/>
          <w:lang w:val="vi-VN" w:eastAsia="vi-VN"/>
        </w:rPr>
      </w:pPr>
      <w:r>
        <w:rPr>
          <w:lang w:val="vi-VN" w:eastAsia="vi-VN"/>
        </w:rPr>
        <w:t xml:space="preserve">Sơ </w:t>
      </w:r>
      <w:r>
        <w:rPr>
          <w:rFonts w:ascii="Arial" w:hAnsi="Arial" w:cs="Arial"/>
          <w:lang w:val="vi-VN" w:eastAsia="vi-VN"/>
        </w:rPr>
        <w:t>đồ lớp thiết kế</w:t>
      </w:r>
    </w:p>
    <w:p w14:paraId="5FCA2B95" w14:textId="69F6D834" w:rsidR="00E56E5C" w:rsidRPr="00E56E5C" w:rsidRDefault="00E56E5C" w:rsidP="00D833D5">
      <w:pPr>
        <w:pStyle w:val="BodyText"/>
        <w:rPr>
          <w:lang w:val="vi-VN" w:eastAsia="vi-VN"/>
        </w:rPr>
      </w:pPr>
      <w:r>
        <w:rPr>
          <w:noProof/>
        </w:rPr>
        <w:drawing>
          <wp:inline distT="0" distB="0" distL="0" distR="0" wp14:anchorId="3DD1445E" wp14:editId="639ED837">
            <wp:extent cx="5940425" cy="2407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urseRegistrationDetailClass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2407920"/>
                    </a:xfrm>
                    <a:prstGeom prst="rect">
                      <a:avLst/>
                    </a:prstGeom>
                  </pic:spPr>
                </pic:pic>
              </a:graphicData>
            </a:graphic>
          </wp:inline>
        </w:drawing>
      </w:r>
    </w:p>
    <w:p w14:paraId="028AB6DE" w14:textId="49F10260" w:rsidR="00D85FC8" w:rsidRDefault="00D85FC8" w:rsidP="00D85FC8">
      <w:pPr>
        <w:pStyle w:val="Heading2"/>
        <w:rPr>
          <w:rFonts w:ascii="Times New Roman" w:hAnsi="Times New Roman"/>
          <w:noProof/>
          <w:lang w:val="vi-VN" w:eastAsia="vi-VN"/>
        </w:rPr>
      </w:pPr>
      <w:r>
        <w:rPr>
          <w:rFonts w:ascii="Times New Roman" w:hAnsi="Times New Roman"/>
          <w:noProof/>
          <w:lang w:eastAsia="vi-VN"/>
        </w:rPr>
        <w:lastRenderedPageBreak/>
        <w:t>Chức năng</w:t>
      </w:r>
      <w:r>
        <w:rPr>
          <w:rFonts w:ascii="Times New Roman" w:hAnsi="Times New Roman"/>
          <w:noProof/>
          <w:lang w:val="vi-VN" w:eastAsia="vi-VN"/>
        </w:rPr>
        <w:t xml:space="preserve"> </w:t>
      </w:r>
      <w:r>
        <w:rPr>
          <w:rFonts w:ascii="Times New Roman" w:hAnsi="Times New Roman"/>
          <w:noProof/>
          <w:lang w:eastAsia="vi-VN"/>
        </w:rPr>
        <w:t>UC0</w:t>
      </w:r>
      <w:r>
        <w:rPr>
          <w:rFonts w:ascii="Times New Roman" w:hAnsi="Times New Roman"/>
          <w:noProof/>
          <w:lang w:val="vi-VN" w:eastAsia="vi-VN"/>
        </w:rPr>
        <w:t>01</w:t>
      </w:r>
      <w:r w:rsidR="00244A02">
        <w:rPr>
          <w:rFonts w:ascii="Times New Roman" w:hAnsi="Times New Roman"/>
          <w:noProof/>
          <w:lang w:eastAsia="vi-VN"/>
        </w:rPr>
        <w:t>2</w:t>
      </w:r>
      <w:r>
        <w:rPr>
          <w:rFonts w:ascii="Times New Roman" w:hAnsi="Times New Roman"/>
          <w:noProof/>
          <w:lang w:val="vi-VN" w:eastAsia="vi-VN"/>
        </w:rPr>
        <w:t xml:space="preserve"> (Quản lý khoá học)</w:t>
      </w:r>
    </w:p>
    <w:p w14:paraId="4DF31C1F" w14:textId="77777777" w:rsidR="00D85FC8" w:rsidRPr="00D85FC8" w:rsidRDefault="00D85FC8" w:rsidP="00D833D5">
      <w:pPr>
        <w:pStyle w:val="BodyText"/>
        <w:rPr>
          <w:lang w:val="vi-VN" w:eastAsia="vi-VN"/>
        </w:rPr>
      </w:pPr>
    </w:p>
    <w:p w14:paraId="61660DFC" w14:textId="77777777" w:rsidR="00D85FC8" w:rsidRPr="00D85FC8" w:rsidRDefault="00D85FC8" w:rsidP="00D833D5">
      <w:pPr>
        <w:pStyle w:val="BodyText"/>
        <w:rPr>
          <w:lang w:val="vi-VN" w:eastAsia="vi-VN"/>
        </w:rPr>
      </w:pPr>
    </w:p>
    <w:p w14:paraId="4B7A45FE" w14:textId="77777777" w:rsidR="00D85FC8" w:rsidRPr="00D85FC8" w:rsidRDefault="00D85FC8" w:rsidP="00D833D5">
      <w:pPr>
        <w:pStyle w:val="BodyText"/>
        <w:rPr>
          <w:lang w:val="vi-VN" w:eastAsia="vi-VN"/>
        </w:rPr>
      </w:pPr>
    </w:p>
    <w:p w14:paraId="4002F6E4" w14:textId="77777777" w:rsidR="00D85FC8" w:rsidRPr="00D85FC8" w:rsidRDefault="00D85FC8" w:rsidP="00D833D5">
      <w:pPr>
        <w:pStyle w:val="BodyText"/>
        <w:rPr>
          <w:lang w:val="vi-VN" w:eastAsia="vi-VN"/>
        </w:rPr>
      </w:pPr>
    </w:p>
    <w:p w14:paraId="696F44F8" w14:textId="77777777" w:rsidR="00D85FC8" w:rsidRPr="00D85FC8" w:rsidRDefault="00D85FC8" w:rsidP="00D833D5">
      <w:pPr>
        <w:pStyle w:val="BodyText"/>
        <w:rPr>
          <w:lang w:val="vi-VN" w:eastAsia="vi-VN"/>
        </w:rPr>
      </w:pPr>
    </w:p>
    <w:p w14:paraId="08A21F32" w14:textId="77777777" w:rsidR="006D56EF" w:rsidRPr="006D56EF" w:rsidRDefault="1C53A172" w:rsidP="006D56EF">
      <w:pPr>
        <w:pStyle w:val="Heading2"/>
        <w:rPr>
          <w:rFonts w:ascii="Times New Roman" w:hAnsi="Times New Roman"/>
        </w:rPr>
      </w:pPr>
      <w:bookmarkStart w:id="31" w:name="_Toc422185614"/>
      <w:r w:rsidRPr="00A715B7">
        <w:t>Thi</w:t>
      </w:r>
      <w:r w:rsidRPr="00A715B7">
        <w:rPr>
          <w:rFonts w:ascii="Arial" w:hAnsi="Arial" w:cs="Arial"/>
        </w:rPr>
        <w:t>ế</w:t>
      </w:r>
      <w:r w:rsidRPr="00A715B7">
        <w:t>t k</w:t>
      </w:r>
      <w:r w:rsidRPr="00A715B7">
        <w:rPr>
          <w:rFonts w:ascii="Arial" w:hAnsi="Arial" w:cs="Arial"/>
        </w:rPr>
        <w:t>ế</w:t>
      </w:r>
      <w:r w:rsidRPr="00A715B7">
        <w:t xml:space="preserve"> CSDL toàn h</w:t>
      </w:r>
      <w:r w:rsidRPr="00A715B7">
        <w:rPr>
          <w:rFonts w:ascii="Arial" w:hAnsi="Arial" w:cs="Arial"/>
        </w:rPr>
        <w:t>ệ</w:t>
      </w:r>
      <w:r w:rsidRPr="00A715B7">
        <w:t xml:space="preserve"> th</w:t>
      </w:r>
      <w:r w:rsidRPr="00A715B7">
        <w:rPr>
          <w:rFonts w:ascii="Arial" w:hAnsi="Arial" w:cs="Arial"/>
        </w:rPr>
        <w:t>ố</w:t>
      </w:r>
      <w:r w:rsidRPr="00A715B7">
        <w:t>ng</w:t>
      </w:r>
      <w:bookmarkEnd w:id="31"/>
    </w:p>
    <w:p w14:paraId="0DFE0469" w14:textId="77C811A9" w:rsidR="495B15FF" w:rsidRPr="00A715B7" w:rsidRDefault="00244A02" w:rsidP="00865A4E">
      <w:pPr>
        <w:rPr>
          <w:rFonts w:ascii="Times New Roman" w:hAnsi="Times New Roman"/>
        </w:rPr>
      </w:pPr>
      <w:r>
        <w:rPr>
          <w:noProof/>
        </w:rPr>
        <w:drawing>
          <wp:inline distT="0" distB="0" distL="0" distR="0" wp14:anchorId="515A87A4" wp14:editId="1EF03F93">
            <wp:extent cx="5940425" cy="443484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4434840"/>
                    </a:xfrm>
                    <a:prstGeom prst="rect">
                      <a:avLst/>
                    </a:prstGeom>
                  </pic:spPr>
                </pic:pic>
              </a:graphicData>
            </a:graphic>
          </wp:inline>
        </w:drawing>
      </w:r>
      <w:r w:rsidR="495B15FF" w:rsidRPr="00A715B7">
        <w:br/>
      </w:r>
    </w:p>
    <w:p w14:paraId="74AFA1BC" w14:textId="77777777" w:rsidR="00C97207" w:rsidRPr="00A715B7" w:rsidRDefault="00C97207" w:rsidP="00C97207">
      <w:pPr>
        <w:pStyle w:val="Heading1"/>
        <w:rPr>
          <w:rFonts w:ascii="Times New Roman" w:hAnsi="Times New Roman"/>
          <w:sz w:val="28"/>
          <w:szCs w:val="28"/>
        </w:rPr>
      </w:pPr>
      <w:bookmarkStart w:id="32" w:name="_Toc422185615"/>
      <w:r w:rsidRPr="00A715B7">
        <w:rPr>
          <w:rFonts w:ascii="Times New Roman" w:hAnsi="Times New Roman"/>
          <w:sz w:val="28"/>
          <w:szCs w:val="28"/>
        </w:rPr>
        <w:t>Cài đặt và triển khai</w:t>
      </w:r>
      <w:bookmarkEnd w:id="32"/>
    </w:p>
    <w:p w14:paraId="10DC92A6" w14:textId="77777777" w:rsidR="00C97207" w:rsidRPr="00A715B7" w:rsidRDefault="00C97207" w:rsidP="002F75CF">
      <w:pPr>
        <w:pStyle w:val="StyleHeading2TimesNewRoman12ptLinespacingAtleast1"/>
      </w:pPr>
      <w:bookmarkStart w:id="33" w:name="_Toc422185616"/>
      <w:r w:rsidRPr="00A715B7">
        <w:t>6.1 Cài đặt</w:t>
      </w:r>
      <w:bookmarkEnd w:id="33"/>
    </w:p>
    <w:p w14:paraId="78F2ACC3" w14:textId="77777777" w:rsidR="00C97207" w:rsidRPr="00A715B7" w:rsidRDefault="00C97207" w:rsidP="002F75CF">
      <w:pPr>
        <w:pStyle w:val="StyleHeading312ptBefore6ptAfter3ptLinespacing"/>
      </w:pPr>
      <w:bookmarkStart w:id="34" w:name="_Toc422185617"/>
      <w:r w:rsidRPr="00A715B7">
        <w:t>Lựa chọn môi trường</w:t>
      </w:r>
      <w:bookmarkEnd w:id="34"/>
      <w:r w:rsidRPr="00A715B7">
        <w:br/>
      </w:r>
    </w:p>
    <w:p w14:paraId="10DAB977" w14:textId="77D97DF7" w:rsidR="00C97207" w:rsidRPr="00A715B7" w:rsidRDefault="00C97207" w:rsidP="00F40174">
      <w:pPr>
        <w:pStyle w:val="-"/>
        <w:numPr>
          <w:ilvl w:val="0"/>
          <w:numId w:val="0"/>
        </w:numPr>
        <w:jc w:val="left"/>
      </w:pPr>
      <w:r w:rsidRPr="00A715B7">
        <w:t xml:space="preserve">- Spring </w:t>
      </w:r>
      <w:r w:rsidR="00F40174">
        <w:t>Framework</w:t>
      </w:r>
      <w:r w:rsidRPr="00A715B7">
        <w:tab/>
      </w:r>
      <w:r w:rsidRPr="00A715B7">
        <w:br/>
      </w:r>
    </w:p>
    <w:p w14:paraId="3209D130" w14:textId="1E7E2485" w:rsidR="00C97207" w:rsidRPr="00A715B7" w:rsidRDefault="1C53A172" w:rsidP="00F40174">
      <w:pPr>
        <w:pStyle w:val="-"/>
        <w:numPr>
          <w:ilvl w:val="0"/>
          <w:numId w:val="0"/>
        </w:numPr>
        <w:jc w:val="left"/>
      </w:pPr>
      <w:r w:rsidRPr="00A715B7">
        <w:t xml:space="preserve">- </w:t>
      </w:r>
      <w:r w:rsidR="00F40174">
        <w:t>IntelliJ</w:t>
      </w:r>
      <w:r w:rsidRPr="00A715B7">
        <w:t xml:space="preserve"> </w:t>
      </w:r>
      <w:r w:rsidR="00C97207" w:rsidRPr="00A715B7">
        <w:br/>
      </w:r>
    </w:p>
    <w:p w14:paraId="7D7A294F" w14:textId="55B55512" w:rsidR="00F40174" w:rsidRDefault="1C53A172" w:rsidP="00F40174">
      <w:pPr>
        <w:pStyle w:val="-"/>
        <w:numPr>
          <w:ilvl w:val="0"/>
          <w:numId w:val="0"/>
        </w:numPr>
        <w:jc w:val="left"/>
      </w:pPr>
      <w:r w:rsidRPr="00A715B7">
        <w:t xml:space="preserve">- </w:t>
      </w:r>
      <w:r w:rsidR="00F40174">
        <w:t>MySQL</w:t>
      </w:r>
    </w:p>
    <w:p w14:paraId="288D7C24" w14:textId="77777777" w:rsidR="00F40174" w:rsidRDefault="00F40174" w:rsidP="00F40174">
      <w:pPr>
        <w:pStyle w:val="-"/>
        <w:numPr>
          <w:ilvl w:val="0"/>
          <w:numId w:val="0"/>
        </w:numPr>
        <w:jc w:val="left"/>
      </w:pPr>
    </w:p>
    <w:p w14:paraId="3DAAF8CD" w14:textId="0D9CDC1F" w:rsidR="00C97207" w:rsidRPr="00A715B7" w:rsidRDefault="00F40174" w:rsidP="00F40174">
      <w:pPr>
        <w:pStyle w:val="-"/>
        <w:numPr>
          <w:ilvl w:val="0"/>
          <w:numId w:val="0"/>
        </w:numPr>
        <w:jc w:val="left"/>
      </w:pPr>
      <w:r>
        <w:t>- Elasticsearch</w:t>
      </w:r>
      <w:r w:rsidR="00C97207" w:rsidRPr="00A715B7">
        <w:br/>
      </w:r>
    </w:p>
    <w:p w14:paraId="65439FD0" w14:textId="3149A09F" w:rsidR="00C97207" w:rsidRPr="00A715B7" w:rsidRDefault="00C97207" w:rsidP="002F75CF">
      <w:pPr>
        <w:pStyle w:val="StyleHeading312ptBefore6ptAfter3ptLinespacing"/>
      </w:pPr>
      <w:bookmarkStart w:id="35" w:name="_Toc422185618"/>
      <w:r w:rsidRPr="00A715B7">
        <w:t>Cấu trúc cây mã nguồn</w:t>
      </w:r>
      <w:bookmarkEnd w:id="35"/>
    </w:p>
    <w:p w14:paraId="35FDBA05" w14:textId="77777777" w:rsidR="00C97207" w:rsidRPr="00A715B7" w:rsidRDefault="00C97207" w:rsidP="00C97207">
      <w:pPr>
        <w:rPr>
          <w:rFonts w:ascii="Times New Roman" w:hAnsi="Times New Roman"/>
        </w:rPr>
      </w:pPr>
    </w:p>
    <w:p w14:paraId="2F4E1C77" w14:textId="73FC6D65" w:rsidR="00C97207" w:rsidRPr="00A715B7" w:rsidRDefault="00C97207" w:rsidP="002F75CF">
      <w:pPr>
        <w:pStyle w:val="StyleHeading312ptBefore6ptAfter3ptLinespacing"/>
      </w:pPr>
      <w:r w:rsidRPr="00A715B7">
        <w:t xml:space="preserve">Kiểm thử chức năng  </w:t>
      </w:r>
    </w:p>
    <w:p w14:paraId="137A40D9" w14:textId="77777777" w:rsidR="00E348D5" w:rsidRPr="00A715B7" w:rsidRDefault="00E348D5" w:rsidP="00E348D5">
      <w:pPr>
        <w:rPr>
          <w:rFonts w:ascii="Times New Roman" w:hAnsi="Times New Roman"/>
          <w:lang w:val="vi-VN"/>
        </w:rPr>
      </w:pPr>
    </w:p>
    <w:sectPr w:rsidR="00E348D5" w:rsidRPr="00A715B7" w:rsidSect="009050FC">
      <w:headerReference w:type="default" r:id="rId47"/>
      <w:footerReference w:type="default" r:id="rId48"/>
      <w:pgSz w:w="11907" w:h="16840" w:code="9"/>
      <w:pgMar w:top="1134" w:right="851"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15C05" w14:textId="77777777" w:rsidR="00A95383" w:rsidRDefault="00A95383">
      <w:r>
        <w:separator/>
      </w:r>
    </w:p>
  </w:endnote>
  <w:endnote w:type="continuationSeparator" w:id="0">
    <w:p w14:paraId="77A6D09F" w14:textId="77777777" w:rsidR="00A95383" w:rsidRDefault="00A95383">
      <w:r>
        <w:continuationSeparator/>
      </w:r>
    </w:p>
  </w:endnote>
  <w:endnote w:type="continuationNotice" w:id="1">
    <w:p w14:paraId="37EF522B" w14:textId="77777777" w:rsidR="00A95383" w:rsidRDefault="00A953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A3"/>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A3"/>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9670B" w14:textId="4128A7ED" w:rsidR="006255C6" w:rsidRDefault="006255C6" w:rsidP="002F71B5">
    <w:pPr>
      <w:pStyle w:val="Footer"/>
      <w:jc w:val="right"/>
    </w:pPr>
    <w:r w:rsidRPr="006410A8">
      <w:rPr>
        <w:rFonts w:ascii="Times New Roman" w:hAnsi="Times New Roman"/>
        <w:sz w:val="22"/>
        <w:szCs w:val="22"/>
      </w:rPr>
      <w:fldChar w:fldCharType="begin"/>
    </w:r>
    <w:r w:rsidRPr="006410A8">
      <w:rPr>
        <w:rFonts w:ascii="Times New Roman" w:hAnsi="Times New Roman"/>
        <w:sz w:val="22"/>
        <w:szCs w:val="22"/>
      </w:rPr>
      <w:instrText xml:space="preserve"> PAGE </w:instrText>
    </w:r>
    <w:r w:rsidRPr="006410A8">
      <w:rPr>
        <w:rFonts w:ascii="Times New Roman" w:hAnsi="Times New Roman"/>
        <w:sz w:val="22"/>
        <w:szCs w:val="22"/>
      </w:rPr>
      <w:fldChar w:fldCharType="separate"/>
    </w:r>
    <w:r>
      <w:rPr>
        <w:rFonts w:ascii="Times New Roman" w:hAnsi="Times New Roman"/>
        <w:noProof/>
        <w:sz w:val="22"/>
        <w:szCs w:val="22"/>
      </w:rPr>
      <w:t>29</w:t>
    </w:r>
    <w:r w:rsidRPr="006410A8">
      <w:rPr>
        <w:rFonts w:ascii="Times New Roman" w:hAnsi="Times New Roman"/>
        <w:sz w:val="22"/>
        <w:szCs w:val="22"/>
      </w:rPr>
      <w:fldChar w:fldCharType="end"/>
    </w:r>
    <w:r>
      <w:rPr>
        <w:rFonts w:ascii="Times New Roman" w:hAnsi="Times New Roman"/>
        <w:sz w:val="22"/>
        <w:szCs w:val="22"/>
      </w:rPr>
      <w:t>/</w:t>
    </w:r>
    <w:r w:rsidRPr="006410A8">
      <w:rPr>
        <w:rFonts w:ascii="Times New Roman" w:hAnsi="Times New Roman"/>
        <w:sz w:val="22"/>
        <w:szCs w:val="22"/>
      </w:rPr>
      <w:fldChar w:fldCharType="begin"/>
    </w:r>
    <w:r w:rsidRPr="006410A8">
      <w:rPr>
        <w:rFonts w:ascii="Times New Roman" w:hAnsi="Times New Roman"/>
        <w:sz w:val="22"/>
        <w:szCs w:val="22"/>
      </w:rPr>
      <w:instrText xml:space="preserve"> NUMPAGES </w:instrText>
    </w:r>
    <w:r w:rsidRPr="006410A8">
      <w:rPr>
        <w:rFonts w:ascii="Times New Roman" w:hAnsi="Times New Roman"/>
        <w:sz w:val="22"/>
        <w:szCs w:val="22"/>
      </w:rPr>
      <w:fldChar w:fldCharType="separate"/>
    </w:r>
    <w:r>
      <w:rPr>
        <w:rFonts w:ascii="Times New Roman" w:hAnsi="Times New Roman"/>
        <w:noProof/>
        <w:sz w:val="22"/>
        <w:szCs w:val="22"/>
      </w:rPr>
      <w:t>43</w:t>
    </w:r>
    <w:r w:rsidRPr="006410A8">
      <w:rPr>
        <w:rFonts w:ascii="Times New Roman" w:hAnsi="Times New Roman"/>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060D11" w14:textId="77777777" w:rsidR="00A95383" w:rsidRDefault="00A95383">
      <w:r>
        <w:separator/>
      </w:r>
    </w:p>
  </w:footnote>
  <w:footnote w:type="continuationSeparator" w:id="0">
    <w:p w14:paraId="07486378" w14:textId="77777777" w:rsidR="00A95383" w:rsidRDefault="00A95383">
      <w:r>
        <w:continuationSeparator/>
      </w:r>
    </w:p>
  </w:footnote>
  <w:footnote w:type="continuationNotice" w:id="1">
    <w:p w14:paraId="0775453A" w14:textId="77777777" w:rsidR="00A95383" w:rsidRDefault="00A953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2977"/>
    </w:tblGrid>
    <w:tr w:rsidR="006255C6" w14:paraId="6A3AB232" w14:textId="77777777" w:rsidTr="002F71B5">
      <w:tc>
        <w:tcPr>
          <w:tcW w:w="6379" w:type="dxa"/>
        </w:tcPr>
        <w:p w14:paraId="0C9DDCF5" w14:textId="55EE2853" w:rsidR="006255C6" w:rsidRPr="006410A8" w:rsidRDefault="006255C6" w:rsidP="002F71B5">
          <w:pPr>
            <w:tabs>
              <w:tab w:val="left" w:pos="3810"/>
            </w:tabs>
            <w:rPr>
              <w:rFonts w:ascii="Times New Roman" w:hAnsi="Times New Roman"/>
            </w:rPr>
          </w:pPr>
          <w:r>
            <w:rPr>
              <w:rFonts w:ascii="Times New Roman" w:hAnsi="Times New Roman"/>
            </w:rPr>
            <w:t xml:space="preserve">Hệ thống quản lý </w:t>
          </w:r>
          <w:r>
            <w:rPr>
              <w:rFonts w:ascii="Times New Roman" w:hAnsi="Times New Roman"/>
              <w:lang w:val="vi-VN"/>
            </w:rPr>
            <w:t>dự án phần mềm</w:t>
          </w:r>
        </w:p>
      </w:tc>
      <w:tc>
        <w:tcPr>
          <w:tcW w:w="2977" w:type="dxa"/>
        </w:tcPr>
        <w:p w14:paraId="1F325D86" w14:textId="42C6A274" w:rsidR="006255C6" w:rsidRPr="006410A8" w:rsidRDefault="006255C6" w:rsidP="002F71B5">
          <w:pPr>
            <w:tabs>
              <w:tab w:val="left" w:pos="1135"/>
            </w:tabs>
            <w:spacing w:before="40"/>
            <w:ind w:right="68"/>
            <w:rPr>
              <w:rFonts w:ascii="Times New Roman" w:hAnsi="Times New Roman"/>
            </w:rPr>
          </w:pPr>
          <w:r>
            <w:rPr>
              <w:rFonts w:ascii="Times New Roman" w:hAnsi="Times New Roman"/>
            </w:rPr>
            <w:t xml:space="preserve">  Phiên bản: </w:t>
          </w:r>
          <w:r>
            <w:rPr>
              <w:rFonts w:ascii="Times New Roman" w:hAnsi="Times New Roman"/>
              <w:lang w:val="vi-VN"/>
            </w:rPr>
            <w:t>2</w:t>
          </w:r>
          <w:r>
            <w:rPr>
              <w:rFonts w:ascii="Times New Roman" w:hAnsi="Times New Roman"/>
            </w:rPr>
            <w:t>.0</w:t>
          </w:r>
        </w:p>
      </w:tc>
    </w:tr>
    <w:tr w:rsidR="006255C6" w14:paraId="5D277ACD" w14:textId="77777777" w:rsidTr="002F71B5">
      <w:tc>
        <w:tcPr>
          <w:tcW w:w="6379" w:type="dxa"/>
        </w:tcPr>
        <w:p w14:paraId="68D3242B" w14:textId="77777777" w:rsidR="006255C6" w:rsidRPr="006410A8" w:rsidRDefault="006255C6" w:rsidP="002F71B5">
          <w:pPr>
            <w:rPr>
              <w:rFonts w:ascii="Times New Roman" w:hAnsi="Times New Roman"/>
            </w:rPr>
          </w:pPr>
          <w:r>
            <w:rPr>
              <w:rFonts w:ascii="Times New Roman" w:hAnsi="Times New Roman"/>
            </w:rPr>
            <w:t>Tài liệu phát triển dự án</w:t>
          </w:r>
        </w:p>
      </w:tc>
      <w:tc>
        <w:tcPr>
          <w:tcW w:w="2977" w:type="dxa"/>
        </w:tcPr>
        <w:p w14:paraId="071F7711" w14:textId="49769275" w:rsidR="006255C6" w:rsidRPr="00F948E5" w:rsidRDefault="006255C6" w:rsidP="002F71B5">
          <w:pPr>
            <w:rPr>
              <w:rFonts w:ascii="Times New Roman" w:hAnsi="Times New Roman"/>
              <w:lang w:val="vi-VN"/>
            </w:rPr>
          </w:pPr>
          <w:r>
            <w:rPr>
              <w:rFonts w:ascii="Times New Roman" w:hAnsi="Times New Roman"/>
            </w:rPr>
            <w:t xml:space="preserve">  Ngày:  </w:t>
          </w:r>
          <w:r>
            <w:rPr>
              <w:rFonts w:ascii="Times New Roman" w:hAnsi="Times New Roman"/>
              <w:lang w:val="vi-VN"/>
            </w:rPr>
            <w:t>20</w:t>
          </w:r>
          <w:r>
            <w:rPr>
              <w:rFonts w:ascii="Times New Roman" w:hAnsi="Times New Roman"/>
            </w:rPr>
            <w:t>-</w:t>
          </w:r>
          <w:r>
            <w:rPr>
              <w:rFonts w:ascii="Times New Roman" w:hAnsi="Times New Roman"/>
              <w:lang w:val="vi-VN"/>
            </w:rPr>
            <w:t>03</w:t>
          </w:r>
          <w:r>
            <w:rPr>
              <w:rFonts w:ascii="Times New Roman" w:hAnsi="Times New Roman"/>
            </w:rPr>
            <w:t>-201</w:t>
          </w:r>
          <w:r>
            <w:rPr>
              <w:rFonts w:ascii="Times New Roman" w:hAnsi="Times New Roman"/>
              <w:lang w:val="vi-VN"/>
            </w:rPr>
            <w:t>9</w:t>
          </w:r>
        </w:p>
      </w:tc>
    </w:tr>
  </w:tbl>
  <w:p w14:paraId="799BB709" w14:textId="77777777" w:rsidR="006255C6" w:rsidRDefault="006255C6" w:rsidP="002F71B5">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17A37"/>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0B125F20"/>
    <w:multiLevelType w:val="multilevel"/>
    <w:tmpl w:val="DD94F7A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436"/>
        </w:tabs>
        <w:ind w:left="5436" w:hanging="576"/>
      </w:pPr>
    </w:lvl>
    <w:lvl w:ilvl="2">
      <w:start w:val="1"/>
      <w:numFmt w:val="decimal"/>
      <w:pStyle w:val="Heading3"/>
      <w:lvlText w:val="%1.%2.%3"/>
      <w:lvlJc w:val="left"/>
      <w:pPr>
        <w:tabs>
          <w:tab w:val="num" w:pos="720"/>
        </w:tabs>
        <w:ind w:left="720" w:hanging="720"/>
      </w:pPr>
      <w:rPr>
        <w:rFonts w:ascii="Times New Roman" w:hAnsi="Times New Roman" w:cs="Times New Roman" w:hint="default"/>
        <w:b/>
        <w:sz w:val="22"/>
        <w:szCs w:val="26"/>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3708"/>
        </w:tabs>
        <w:ind w:left="37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185E12AB"/>
    <w:multiLevelType w:val="multilevel"/>
    <w:tmpl w:val="8CC0064E"/>
    <w:lvl w:ilvl="0">
      <w:start w:val="1"/>
      <w:numFmt w:val="decimal"/>
      <w:lvlText w:val="%1."/>
      <w:lvlJc w:val="left"/>
      <w:pPr>
        <w:ind w:left="540" w:hanging="360"/>
      </w:pPr>
      <w:rPr>
        <w:rFonts w:hint="default"/>
      </w:rPr>
    </w:lvl>
    <w:lvl w:ilvl="1">
      <w:start w:val="5"/>
      <w:numFmt w:val="decimal"/>
      <w:lvlText w:val="%1.%2"/>
      <w:lvlJc w:val="left"/>
      <w:pPr>
        <w:ind w:left="540" w:hanging="360"/>
      </w:pPr>
    </w:lvl>
    <w:lvl w:ilvl="2">
      <w:start w:val="1"/>
      <w:numFmt w:val="decimal"/>
      <w:lvlText w:val="%1.%2.%3"/>
      <w:lvlJc w:val="left"/>
      <w:pPr>
        <w:ind w:left="900" w:hanging="720"/>
      </w:pPr>
    </w:lvl>
    <w:lvl w:ilvl="3">
      <w:start w:val="1"/>
      <w:numFmt w:val="decimal"/>
      <w:lvlText w:val="%1.%2.%3.%4"/>
      <w:lvlJc w:val="left"/>
      <w:pPr>
        <w:ind w:left="900" w:hanging="720"/>
      </w:pPr>
    </w:lvl>
    <w:lvl w:ilvl="4">
      <w:start w:val="1"/>
      <w:numFmt w:val="decimal"/>
      <w:lvlText w:val="%1.%2.%3.%4.%5"/>
      <w:lvlJc w:val="left"/>
      <w:pPr>
        <w:ind w:left="1260" w:hanging="1080"/>
      </w:pPr>
    </w:lvl>
    <w:lvl w:ilvl="5">
      <w:start w:val="1"/>
      <w:numFmt w:val="decimal"/>
      <w:lvlText w:val="%1.%2.%3.%4.%5.%6"/>
      <w:lvlJc w:val="left"/>
      <w:pPr>
        <w:ind w:left="1620" w:hanging="1440"/>
      </w:pPr>
    </w:lvl>
    <w:lvl w:ilvl="6">
      <w:start w:val="1"/>
      <w:numFmt w:val="decimal"/>
      <w:lvlText w:val="%1.%2.%3.%4.%5.%6.%7"/>
      <w:lvlJc w:val="left"/>
      <w:pPr>
        <w:ind w:left="1620" w:hanging="1440"/>
      </w:pPr>
    </w:lvl>
    <w:lvl w:ilvl="7">
      <w:start w:val="1"/>
      <w:numFmt w:val="decimal"/>
      <w:lvlText w:val="%1.%2.%3.%4.%5.%6.%7.%8"/>
      <w:lvlJc w:val="left"/>
      <w:pPr>
        <w:ind w:left="1980" w:hanging="1800"/>
      </w:pPr>
    </w:lvl>
    <w:lvl w:ilvl="8">
      <w:start w:val="1"/>
      <w:numFmt w:val="decimal"/>
      <w:lvlText w:val="%1.%2.%3.%4.%5.%6.%7.%8.%9"/>
      <w:lvlJc w:val="left"/>
      <w:pPr>
        <w:ind w:left="1980" w:hanging="1800"/>
      </w:pPr>
    </w:lvl>
  </w:abstractNum>
  <w:abstractNum w:abstractNumId="3" w15:restartNumberingAfterBreak="0">
    <w:nsid w:val="1F02408F"/>
    <w:multiLevelType w:val="hybridMultilevel"/>
    <w:tmpl w:val="BF442F0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1B30CD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224327D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27755AD6"/>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2AFB1C45"/>
    <w:multiLevelType w:val="hybridMultilevel"/>
    <w:tmpl w:val="8B001484"/>
    <w:lvl w:ilvl="0" w:tplc="04090005">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8" w15:restartNumberingAfterBreak="0">
    <w:nsid w:val="2DE276FD"/>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3CD1637E"/>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43A60A1E"/>
    <w:multiLevelType w:val="hybridMultilevel"/>
    <w:tmpl w:val="AC3ADE1A"/>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3A6F3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46A6121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488F563B"/>
    <w:multiLevelType w:val="hybridMultilevel"/>
    <w:tmpl w:val="BC9AE9AC"/>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1D5A2E"/>
    <w:multiLevelType w:val="multilevel"/>
    <w:tmpl w:val="0896AA00"/>
    <w:lvl w:ilvl="0">
      <w:start w:val="1"/>
      <w:numFmt w:val="decimal"/>
      <w:lvlText w:val="%1."/>
      <w:lvlJc w:val="left"/>
      <w:pPr>
        <w:ind w:left="720" w:hanging="360"/>
      </w:pPr>
      <w:rPr>
        <w:rFonts w:hint="default"/>
      </w:rPr>
    </w:lvl>
    <w:lvl w:ilvl="1">
      <w:start w:val="1"/>
      <w:numFmt w:val="decimal"/>
      <w:lvlText w:val="%1.%2."/>
      <w:lvlJc w:val="left"/>
      <w:pPr>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5" w15:restartNumberingAfterBreak="0">
    <w:nsid w:val="585E4A58"/>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6" w15:restartNumberingAfterBreak="0">
    <w:nsid w:val="5BA472C3"/>
    <w:multiLevelType w:val="hybridMultilevel"/>
    <w:tmpl w:val="F3E2EEB4"/>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D822E0"/>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608D494D"/>
    <w:multiLevelType w:val="multilevel"/>
    <w:tmpl w:val="0896AA00"/>
    <w:lvl w:ilvl="0">
      <w:start w:val="1"/>
      <w:numFmt w:val="decimal"/>
      <w:lvlText w:val="%1."/>
      <w:lvlJc w:val="left"/>
      <w:pPr>
        <w:ind w:left="720" w:hanging="360"/>
      </w:pPr>
      <w:rPr>
        <w:rFonts w:hint="default"/>
      </w:rPr>
    </w:lvl>
    <w:lvl w:ilvl="1">
      <w:start w:val="1"/>
      <w:numFmt w:val="decimal"/>
      <w:lvlText w:val="%1.%2."/>
      <w:lvlJc w:val="left"/>
      <w:pPr>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609D21E6"/>
    <w:multiLevelType w:val="hybridMultilevel"/>
    <w:tmpl w:val="7DC8CFB8"/>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D67A75"/>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63F3239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2" w15:restartNumberingAfterBreak="0">
    <w:nsid w:val="6BB1394E"/>
    <w:multiLevelType w:val="hybridMultilevel"/>
    <w:tmpl w:val="5F862B5E"/>
    <w:lvl w:ilvl="0" w:tplc="CB16A91E">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6E1A3D68"/>
    <w:multiLevelType w:val="hybridMultilevel"/>
    <w:tmpl w:val="0FD83EAE"/>
    <w:lvl w:ilvl="0" w:tplc="E662E0DA">
      <w:start w:val="15"/>
      <w:numFmt w:val="bullet"/>
      <w:pStyle w:val="-"/>
      <w:lvlText w:val="-"/>
      <w:lvlJc w:val="left"/>
      <w:pPr>
        <w:tabs>
          <w:tab w:val="num" w:pos="992"/>
        </w:tabs>
        <w:ind w:left="992" w:hanging="283"/>
      </w:pPr>
      <w:rPr>
        <w:rFonts w:ascii="Times New Roman" w:eastAsia="Times New Roman" w:hAnsi="Times New Roman" w:cs="Times New Roman" w:hint="default"/>
        <w:b/>
      </w:rPr>
    </w:lvl>
    <w:lvl w:ilvl="1" w:tplc="FFFFFFFF">
      <w:start w:val="1"/>
      <w:numFmt w:val="bullet"/>
      <w:pStyle w:val="a"/>
      <w:lvlText w:val=""/>
      <w:lvlJc w:val="left"/>
      <w:pPr>
        <w:tabs>
          <w:tab w:val="num" w:pos="1276"/>
        </w:tabs>
        <w:ind w:left="1276" w:hanging="284"/>
      </w:pPr>
      <w:rPr>
        <w:rFonts w:ascii="Symbol" w:hAnsi="Symbol" w:hint="default"/>
      </w:rPr>
    </w:lvl>
    <w:lvl w:ilvl="2" w:tplc="FC223E70">
      <w:start w:val="1"/>
      <w:numFmt w:val="bullet"/>
      <w:pStyle w:val="a0"/>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23"/>
  </w:num>
  <w:num w:numId="5">
    <w:abstractNumId w:val="2"/>
  </w:num>
  <w:num w:numId="6">
    <w:abstractNumId w:val="23"/>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22"/>
  </w:num>
  <w:num w:numId="10">
    <w:abstractNumId w:val="19"/>
  </w:num>
  <w:num w:numId="11">
    <w:abstractNumId w:val="10"/>
  </w:num>
  <w:num w:numId="12">
    <w:abstractNumId w:val="13"/>
  </w:num>
  <w:num w:numId="13">
    <w:abstractNumId w:val="16"/>
  </w:num>
  <w:num w:numId="14">
    <w:abstractNumId w:val="18"/>
  </w:num>
  <w:num w:numId="15">
    <w:abstractNumId w:val="11"/>
  </w:num>
  <w:num w:numId="16">
    <w:abstractNumId w:val="4"/>
  </w:num>
  <w:num w:numId="17">
    <w:abstractNumId w:val="21"/>
  </w:num>
  <w:num w:numId="18">
    <w:abstractNumId w:val="17"/>
  </w:num>
  <w:num w:numId="19">
    <w:abstractNumId w:val="20"/>
  </w:num>
  <w:num w:numId="20">
    <w:abstractNumId w:val="15"/>
  </w:num>
  <w:num w:numId="21">
    <w:abstractNumId w:val="6"/>
  </w:num>
  <w:num w:numId="22">
    <w:abstractNumId w:val="0"/>
  </w:num>
  <w:num w:numId="23">
    <w:abstractNumId w:val="8"/>
  </w:num>
  <w:num w:numId="24">
    <w:abstractNumId w:val="12"/>
  </w:num>
  <w:num w:numId="25">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hideSpelling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noPunctuationKerning/>
  <w:characterSpacingControl w:val="doNotCompress"/>
  <w:hdrShapeDefaults>
    <o:shapedefaults v:ext="edit" spidmax="2049" strokecolor="#036ebf">
      <v:stroke color="#036ebf" weight="3pt"/>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2151"/>
    <w:rsid w:val="000005AB"/>
    <w:rsid w:val="00000CBB"/>
    <w:rsid w:val="000022A2"/>
    <w:rsid w:val="000028F5"/>
    <w:rsid w:val="00003A7B"/>
    <w:rsid w:val="00004726"/>
    <w:rsid w:val="00005378"/>
    <w:rsid w:val="00005446"/>
    <w:rsid w:val="00005501"/>
    <w:rsid w:val="00006DEE"/>
    <w:rsid w:val="000106E9"/>
    <w:rsid w:val="00012919"/>
    <w:rsid w:val="0001352F"/>
    <w:rsid w:val="00013C61"/>
    <w:rsid w:val="00013F66"/>
    <w:rsid w:val="00014078"/>
    <w:rsid w:val="0001568B"/>
    <w:rsid w:val="0001596F"/>
    <w:rsid w:val="00015FE2"/>
    <w:rsid w:val="00016856"/>
    <w:rsid w:val="00016E01"/>
    <w:rsid w:val="00016E4A"/>
    <w:rsid w:val="00020528"/>
    <w:rsid w:val="000218AB"/>
    <w:rsid w:val="00021A8B"/>
    <w:rsid w:val="00021DCB"/>
    <w:rsid w:val="00023065"/>
    <w:rsid w:val="00023797"/>
    <w:rsid w:val="00023B6D"/>
    <w:rsid w:val="000246A6"/>
    <w:rsid w:val="00024B0B"/>
    <w:rsid w:val="00024B2C"/>
    <w:rsid w:val="00024E84"/>
    <w:rsid w:val="000265E4"/>
    <w:rsid w:val="00026678"/>
    <w:rsid w:val="00026BB6"/>
    <w:rsid w:val="00026DB7"/>
    <w:rsid w:val="00027694"/>
    <w:rsid w:val="00027779"/>
    <w:rsid w:val="00030B45"/>
    <w:rsid w:val="00031A1C"/>
    <w:rsid w:val="0003211A"/>
    <w:rsid w:val="00032799"/>
    <w:rsid w:val="00032A1D"/>
    <w:rsid w:val="00033ED2"/>
    <w:rsid w:val="00033FAE"/>
    <w:rsid w:val="00034893"/>
    <w:rsid w:val="000379A9"/>
    <w:rsid w:val="00037FF9"/>
    <w:rsid w:val="00040326"/>
    <w:rsid w:val="00040686"/>
    <w:rsid w:val="00042B18"/>
    <w:rsid w:val="000431BD"/>
    <w:rsid w:val="00044804"/>
    <w:rsid w:val="000459F8"/>
    <w:rsid w:val="000463C9"/>
    <w:rsid w:val="00046E46"/>
    <w:rsid w:val="00046FD3"/>
    <w:rsid w:val="0004770D"/>
    <w:rsid w:val="00050567"/>
    <w:rsid w:val="00052D74"/>
    <w:rsid w:val="00052FFF"/>
    <w:rsid w:val="000533D9"/>
    <w:rsid w:val="0005346C"/>
    <w:rsid w:val="00054311"/>
    <w:rsid w:val="00054713"/>
    <w:rsid w:val="0005495C"/>
    <w:rsid w:val="00054C2B"/>
    <w:rsid w:val="0005505D"/>
    <w:rsid w:val="00055B6D"/>
    <w:rsid w:val="000568EF"/>
    <w:rsid w:val="00056CFB"/>
    <w:rsid w:val="00056F17"/>
    <w:rsid w:val="00060DEF"/>
    <w:rsid w:val="000612B0"/>
    <w:rsid w:val="000613CA"/>
    <w:rsid w:val="00061C9B"/>
    <w:rsid w:val="00061DAC"/>
    <w:rsid w:val="00063773"/>
    <w:rsid w:val="00063818"/>
    <w:rsid w:val="0006425E"/>
    <w:rsid w:val="00064760"/>
    <w:rsid w:val="00064AD3"/>
    <w:rsid w:val="00064C94"/>
    <w:rsid w:val="00065C26"/>
    <w:rsid w:val="00065D60"/>
    <w:rsid w:val="0006636B"/>
    <w:rsid w:val="00066B59"/>
    <w:rsid w:val="0006702E"/>
    <w:rsid w:val="00070F0E"/>
    <w:rsid w:val="00071336"/>
    <w:rsid w:val="000713E5"/>
    <w:rsid w:val="00071B32"/>
    <w:rsid w:val="00072188"/>
    <w:rsid w:val="00072646"/>
    <w:rsid w:val="00073658"/>
    <w:rsid w:val="00073975"/>
    <w:rsid w:val="00073A5F"/>
    <w:rsid w:val="000752D2"/>
    <w:rsid w:val="00075602"/>
    <w:rsid w:val="00075CDF"/>
    <w:rsid w:val="000803C6"/>
    <w:rsid w:val="00081367"/>
    <w:rsid w:val="00081B8D"/>
    <w:rsid w:val="0008289B"/>
    <w:rsid w:val="00083610"/>
    <w:rsid w:val="00083914"/>
    <w:rsid w:val="00083F85"/>
    <w:rsid w:val="000843D2"/>
    <w:rsid w:val="0008445A"/>
    <w:rsid w:val="000847C5"/>
    <w:rsid w:val="00084F76"/>
    <w:rsid w:val="00085225"/>
    <w:rsid w:val="000854C4"/>
    <w:rsid w:val="0008601A"/>
    <w:rsid w:val="000860E3"/>
    <w:rsid w:val="00086345"/>
    <w:rsid w:val="00086E31"/>
    <w:rsid w:val="00087107"/>
    <w:rsid w:val="000905B4"/>
    <w:rsid w:val="00092F34"/>
    <w:rsid w:val="000930B4"/>
    <w:rsid w:val="00093974"/>
    <w:rsid w:val="000A1F5F"/>
    <w:rsid w:val="000A284C"/>
    <w:rsid w:val="000A2D94"/>
    <w:rsid w:val="000A39E1"/>
    <w:rsid w:val="000A40D1"/>
    <w:rsid w:val="000A640C"/>
    <w:rsid w:val="000A6E54"/>
    <w:rsid w:val="000A7368"/>
    <w:rsid w:val="000A7442"/>
    <w:rsid w:val="000A7D8A"/>
    <w:rsid w:val="000B0002"/>
    <w:rsid w:val="000B0109"/>
    <w:rsid w:val="000B0282"/>
    <w:rsid w:val="000B238A"/>
    <w:rsid w:val="000B27F2"/>
    <w:rsid w:val="000B27F3"/>
    <w:rsid w:val="000B3AD6"/>
    <w:rsid w:val="000B4474"/>
    <w:rsid w:val="000B523F"/>
    <w:rsid w:val="000B6ADD"/>
    <w:rsid w:val="000B74C7"/>
    <w:rsid w:val="000B7860"/>
    <w:rsid w:val="000B7D3C"/>
    <w:rsid w:val="000C1236"/>
    <w:rsid w:val="000C24B2"/>
    <w:rsid w:val="000C2E5A"/>
    <w:rsid w:val="000C33B6"/>
    <w:rsid w:val="000C3E5B"/>
    <w:rsid w:val="000C4975"/>
    <w:rsid w:val="000C5049"/>
    <w:rsid w:val="000C5CA7"/>
    <w:rsid w:val="000C5CEC"/>
    <w:rsid w:val="000C68AC"/>
    <w:rsid w:val="000C70D6"/>
    <w:rsid w:val="000C7887"/>
    <w:rsid w:val="000D00A4"/>
    <w:rsid w:val="000D0670"/>
    <w:rsid w:val="000D0E4C"/>
    <w:rsid w:val="000D17AE"/>
    <w:rsid w:val="000D2001"/>
    <w:rsid w:val="000D28AC"/>
    <w:rsid w:val="000D2A2E"/>
    <w:rsid w:val="000D35EE"/>
    <w:rsid w:val="000D3612"/>
    <w:rsid w:val="000D5268"/>
    <w:rsid w:val="000D5617"/>
    <w:rsid w:val="000D5BF7"/>
    <w:rsid w:val="000D7596"/>
    <w:rsid w:val="000D7987"/>
    <w:rsid w:val="000D79B3"/>
    <w:rsid w:val="000E3D43"/>
    <w:rsid w:val="000E3DCF"/>
    <w:rsid w:val="000E4159"/>
    <w:rsid w:val="000E4C3C"/>
    <w:rsid w:val="000E55B9"/>
    <w:rsid w:val="000E5AF8"/>
    <w:rsid w:val="000E66DA"/>
    <w:rsid w:val="000E754B"/>
    <w:rsid w:val="000E7D32"/>
    <w:rsid w:val="000F1D97"/>
    <w:rsid w:val="000F28B0"/>
    <w:rsid w:val="000F2D01"/>
    <w:rsid w:val="000F30E4"/>
    <w:rsid w:val="000F38C3"/>
    <w:rsid w:val="000F40DB"/>
    <w:rsid w:val="000F690E"/>
    <w:rsid w:val="000F7EFA"/>
    <w:rsid w:val="0010044D"/>
    <w:rsid w:val="0010062C"/>
    <w:rsid w:val="001007BE"/>
    <w:rsid w:val="00100E21"/>
    <w:rsid w:val="001042D8"/>
    <w:rsid w:val="001051CB"/>
    <w:rsid w:val="00106494"/>
    <w:rsid w:val="00107152"/>
    <w:rsid w:val="00107FE3"/>
    <w:rsid w:val="0011181C"/>
    <w:rsid w:val="00111CC0"/>
    <w:rsid w:val="00113AD7"/>
    <w:rsid w:val="00113DBC"/>
    <w:rsid w:val="00113E6C"/>
    <w:rsid w:val="00117DCF"/>
    <w:rsid w:val="00120852"/>
    <w:rsid w:val="00120F6D"/>
    <w:rsid w:val="00121928"/>
    <w:rsid w:val="001225C4"/>
    <w:rsid w:val="001234E5"/>
    <w:rsid w:val="00125AC8"/>
    <w:rsid w:val="00125B98"/>
    <w:rsid w:val="00125DEE"/>
    <w:rsid w:val="001264D5"/>
    <w:rsid w:val="00126833"/>
    <w:rsid w:val="0012738D"/>
    <w:rsid w:val="00127AF6"/>
    <w:rsid w:val="00127C78"/>
    <w:rsid w:val="00130A75"/>
    <w:rsid w:val="00131146"/>
    <w:rsid w:val="0013382E"/>
    <w:rsid w:val="00133DD5"/>
    <w:rsid w:val="001349B9"/>
    <w:rsid w:val="00136916"/>
    <w:rsid w:val="00136ACC"/>
    <w:rsid w:val="0014041B"/>
    <w:rsid w:val="00141141"/>
    <w:rsid w:val="0014174C"/>
    <w:rsid w:val="00141ACB"/>
    <w:rsid w:val="00142451"/>
    <w:rsid w:val="0014272F"/>
    <w:rsid w:val="0014316C"/>
    <w:rsid w:val="001449ED"/>
    <w:rsid w:val="00144CFD"/>
    <w:rsid w:val="001455B0"/>
    <w:rsid w:val="00145AEF"/>
    <w:rsid w:val="00145F9E"/>
    <w:rsid w:val="00145FC9"/>
    <w:rsid w:val="0014609F"/>
    <w:rsid w:val="001464E0"/>
    <w:rsid w:val="00147BFA"/>
    <w:rsid w:val="00150403"/>
    <w:rsid w:val="00151C52"/>
    <w:rsid w:val="00152C4D"/>
    <w:rsid w:val="001544F2"/>
    <w:rsid w:val="00156069"/>
    <w:rsid w:val="001567D1"/>
    <w:rsid w:val="00157CA5"/>
    <w:rsid w:val="0016065E"/>
    <w:rsid w:val="0016166F"/>
    <w:rsid w:val="0016200D"/>
    <w:rsid w:val="00162A9B"/>
    <w:rsid w:val="00162FF7"/>
    <w:rsid w:val="001639E4"/>
    <w:rsid w:val="001653B8"/>
    <w:rsid w:val="00165820"/>
    <w:rsid w:val="00165A56"/>
    <w:rsid w:val="00165D9E"/>
    <w:rsid w:val="00166338"/>
    <w:rsid w:val="00170575"/>
    <w:rsid w:val="00170F9D"/>
    <w:rsid w:val="001711E1"/>
    <w:rsid w:val="00171C3C"/>
    <w:rsid w:val="00171CDB"/>
    <w:rsid w:val="00171E8F"/>
    <w:rsid w:val="00172433"/>
    <w:rsid w:val="00172C79"/>
    <w:rsid w:val="00173547"/>
    <w:rsid w:val="001737CA"/>
    <w:rsid w:val="0017625E"/>
    <w:rsid w:val="0017663F"/>
    <w:rsid w:val="00177916"/>
    <w:rsid w:val="001805AF"/>
    <w:rsid w:val="0018080E"/>
    <w:rsid w:val="00181667"/>
    <w:rsid w:val="001822A9"/>
    <w:rsid w:val="0018260D"/>
    <w:rsid w:val="00182AD3"/>
    <w:rsid w:val="0018366E"/>
    <w:rsid w:val="001838A7"/>
    <w:rsid w:val="0018393E"/>
    <w:rsid w:val="00183FBF"/>
    <w:rsid w:val="00184571"/>
    <w:rsid w:val="00184738"/>
    <w:rsid w:val="001847FF"/>
    <w:rsid w:val="00185E31"/>
    <w:rsid w:val="0018631E"/>
    <w:rsid w:val="00186B7B"/>
    <w:rsid w:val="001870B8"/>
    <w:rsid w:val="00190A52"/>
    <w:rsid w:val="00190A83"/>
    <w:rsid w:val="00193D3D"/>
    <w:rsid w:val="00193D78"/>
    <w:rsid w:val="00194086"/>
    <w:rsid w:val="0019414C"/>
    <w:rsid w:val="00194B03"/>
    <w:rsid w:val="0019529D"/>
    <w:rsid w:val="001953AC"/>
    <w:rsid w:val="00196388"/>
    <w:rsid w:val="001966BB"/>
    <w:rsid w:val="0019698D"/>
    <w:rsid w:val="00196D57"/>
    <w:rsid w:val="001A04AA"/>
    <w:rsid w:val="001A0696"/>
    <w:rsid w:val="001A0C84"/>
    <w:rsid w:val="001A170B"/>
    <w:rsid w:val="001A4A18"/>
    <w:rsid w:val="001A5414"/>
    <w:rsid w:val="001A621C"/>
    <w:rsid w:val="001A6291"/>
    <w:rsid w:val="001A6750"/>
    <w:rsid w:val="001A69E7"/>
    <w:rsid w:val="001A7FF5"/>
    <w:rsid w:val="001B1D6F"/>
    <w:rsid w:val="001B2902"/>
    <w:rsid w:val="001B2B9F"/>
    <w:rsid w:val="001B3134"/>
    <w:rsid w:val="001B376B"/>
    <w:rsid w:val="001B56C6"/>
    <w:rsid w:val="001B75A5"/>
    <w:rsid w:val="001C1A81"/>
    <w:rsid w:val="001C228B"/>
    <w:rsid w:val="001C2952"/>
    <w:rsid w:val="001C3C78"/>
    <w:rsid w:val="001C3F5F"/>
    <w:rsid w:val="001C4EFA"/>
    <w:rsid w:val="001C50A9"/>
    <w:rsid w:val="001C561F"/>
    <w:rsid w:val="001C5F8A"/>
    <w:rsid w:val="001D0ABB"/>
    <w:rsid w:val="001D10E3"/>
    <w:rsid w:val="001D1263"/>
    <w:rsid w:val="001D3C34"/>
    <w:rsid w:val="001D3FD2"/>
    <w:rsid w:val="001D3FF0"/>
    <w:rsid w:val="001D4867"/>
    <w:rsid w:val="001D4C66"/>
    <w:rsid w:val="001D552E"/>
    <w:rsid w:val="001D6719"/>
    <w:rsid w:val="001E2025"/>
    <w:rsid w:val="001E2263"/>
    <w:rsid w:val="001E2291"/>
    <w:rsid w:val="001E22CB"/>
    <w:rsid w:val="001E2459"/>
    <w:rsid w:val="001E2C38"/>
    <w:rsid w:val="001E314B"/>
    <w:rsid w:val="001E34A0"/>
    <w:rsid w:val="001E3C71"/>
    <w:rsid w:val="001E41C8"/>
    <w:rsid w:val="001E43D4"/>
    <w:rsid w:val="001E4C61"/>
    <w:rsid w:val="001E5992"/>
    <w:rsid w:val="001E5D5C"/>
    <w:rsid w:val="001E5DA1"/>
    <w:rsid w:val="001E5E92"/>
    <w:rsid w:val="001E6B43"/>
    <w:rsid w:val="001F0E9D"/>
    <w:rsid w:val="001F1E55"/>
    <w:rsid w:val="001F2FD2"/>
    <w:rsid w:val="001F37F0"/>
    <w:rsid w:val="001F63A6"/>
    <w:rsid w:val="0020064C"/>
    <w:rsid w:val="00200FFA"/>
    <w:rsid w:val="0020147F"/>
    <w:rsid w:val="00203209"/>
    <w:rsid w:val="0020361F"/>
    <w:rsid w:val="002046BD"/>
    <w:rsid w:val="00205BBB"/>
    <w:rsid w:val="0020642C"/>
    <w:rsid w:val="002076F4"/>
    <w:rsid w:val="00207CE8"/>
    <w:rsid w:val="00210662"/>
    <w:rsid w:val="002108B9"/>
    <w:rsid w:val="00211055"/>
    <w:rsid w:val="00212BA5"/>
    <w:rsid w:val="00213BC4"/>
    <w:rsid w:val="0021412A"/>
    <w:rsid w:val="00215F97"/>
    <w:rsid w:val="00217559"/>
    <w:rsid w:val="00217591"/>
    <w:rsid w:val="00217D12"/>
    <w:rsid w:val="00220A33"/>
    <w:rsid w:val="0022150E"/>
    <w:rsid w:val="002220BE"/>
    <w:rsid w:val="00222C64"/>
    <w:rsid w:val="002230A4"/>
    <w:rsid w:val="002263ED"/>
    <w:rsid w:val="00226717"/>
    <w:rsid w:val="00226ECF"/>
    <w:rsid w:val="0022760F"/>
    <w:rsid w:val="002313D5"/>
    <w:rsid w:val="00231B67"/>
    <w:rsid w:val="00232C05"/>
    <w:rsid w:val="002333DC"/>
    <w:rsid w:val="00233C8E"/>
    <w:rsid w:val="0023571F"/>
    <w:rsid w:val="00235CEE"/>
    <w:rsid w:val="002362A7"/>
    <w:rsid w:val="0023656C"/>
    <w:rsid w:val="00236668"/>
    <w:rsid w:val="0023673F"/>
    <w:rsid w:val="00237891"/>
    <w:rsid w:val="00237938"/>
    <w:rsid w:val="00240444"/>
    <w:rsid w:val="00240538"/>
    <w:rsid w:val="002443D0"/>
    <w:rsid w:val="00244A02"/>
    <w:rsid w:val="00244F6E"/>
    <w:rsid w:val="00245136"/>
    <w:rsid w:val="002466E1"/>
    <w:rsid w:val="00247B0C"/>
    <w:rsid w:val="00250A87"/>
    <w:rsid w:val="0025138D"/>
    <w:rsid w:val="002516DF"/>
    <w:rsid w:val="002517EA"/>
    <w:rsid w:val="00256446"/>
    <w:rsid w:val="002567BD"/>
    <w:rsid w:val="0025686C"/>
    <w:rsid w:val="00257299"/>
    <w:rsid w:val="00257614"/>
    <w:rsid w:val="002578BC"/>
    <w:rsid w:val="0026011A"/>
    <w:rsid w:val="00261A80"/>
    <w:rsid w:val="00261BEB"/>
    <w:rsid w:val="00262156"/>
    <w:rsid w:val="00262329"/>
    <w:rsid w:val="0026254B"/>
    <w:rsid w:val="00262642"/>
    <w:rsid w:val="00263990"/>
    <w:rsid w:val="0026497A"/>
    <w:rsid w:val="00265BE9"/>
    <w:rsid w:val="00265F84"/>
    <w:rsid w:val="00266993"/>
    <w:rsid w:val="002672D9"/>
    <w:rsid w:val="00267C6B"/>
    <w:rsid w:val="002706D4"/>
    <w:rsid w:val="00270ADE"/>
    <w:rsid w:val="00271793"/>
    <w:rsid w:val="00271EFE"/>
    <w:rsid w:val="00271F78"/>
    <w:rsid w:val="0027217A"/>
    <w:rsid w:val="002724D7"/>
    <w:rsid w:val="00274127"/>
    <w:rsid w:val="00274400"/>
    <w:rsid w:val="00274D9C"/>
    <w:rsid w:val="00274F3C"/>
    <w:rsid w:val="00274F65"/>
    <w:rsid w:val="00275D00"/>
    <w:rsid w:val="00276650"/>
    <w:rsid w:val="00277EFF"/>
    <w:rsid w:val="0028014A"/>
    <w:rsid w:val="0028101C"/>
    <w:rsid w:val="00281292"/>
    <w:rsid w:val="00282259"/>
    <w:rsid w:val="0028256D"/>
    <w:rsid w:val="00282EAC"/>
    <w:rsid w:val="00283688"/>
    <w:rsid w:val="00283D28"/>
    <w:rsid w:val="0028451A"/>
    <w:rsid w:val="0028549B"/>
    <w:rsid w:val="00285CDA"/>
    <w:rsid w:val="00285E90"/>
    <w:rsid w:val="00286110"/>
    <w:rsid w:val="0028667D"/>
    <w:rsid w:val="00287C13"/>
    <w:rsid w:val="00287E55"/>
    <w:rsid w:val="00290253"/>
    <w:rsid w:val="0029205B"/>
    <w:rsid w:val="00292520"/>
    <w:rsid w:val="00292FAC"/>
    <w:rsid w:val="0029304C"/>
    <w:rsid w:val="002934F8"/>
    <w:rsid w:val="00293DD3"/>
    <w:rsid w:val="00294184"/>
    <w:rsid w:val="002951AF"/>
    <w:rsid w:val="00297FE2"/>
    <w:rsid w:val="002A11E1"/>
    <w:rsid w:val="002A2345"/>
    <w:rsid w:val="002A2863"/>
    <w:rsid w:val="002A3544"/>
    <w:rsid w:val="002A6D72"/>
    <w:rsid w:val="002A6DC2"/>
    <w:rsid w:val="002A6F28"/>
    <w:rsid w:val="002A70E7"/>
    <w:rsid w:val="002A7A97"/>
    <w:rsid w:val="002B12AB"/>
    <w:rsid w:val="002B18FE"/>
    <w:rsid w:val="002B1E96"/>
    <w:rsid w:val="002B20FF"/>
    <w:rsid w:val="002B2975"/>
    <w:rsid w:val="002B4327"/>
    <w:rsid w:val="002B4467"/>
    <w:rsid w:val="002B4E3A"/>
    <w:rsid w:val="002B4F87"/>
    <w:rsid w:val="002B5C46"/>
    <w:rsid w:val="002B5F8A"/>
    <w:rsid w:val="002B6523"/>
    <w:rsid w:val="002B677A"/>
    <w:rsid w:val="002C01E7"/>
    <w:rsid w:val="002C087B"/>
    <w:rsid w:val="002C09E2"/>
    <w:rsid w:val="002C0F26"/>
    <w:rsid w:val="002C1449"/>
    <w:rsid w:val="002C1797"/>
    <w:rsid w:val="002C38BB"/>
    <w:rsid w:val="002C4066"/>
    <w:rsid w:val="002C425E"/>
    <w:rsid w:val="002C54B2"/>
    <w:rsid w:val="002C54F8"/>
    <w:rsid w:val="002C5759"/>
    <w:rsid w:val="002C64C1"/>
    <w:rsid w:val="002C6982"/>
    <w:rsid w:val="002C7791"/>
    <w:rsid w:val="002D0536"/>
    <w:rsid w:val="002D1235"/>
    <w:rsid w:val="002D137C"/>
    <w:rsid w:val="002D170C"/>
    <w:rsid w:val="002D23CF"/>
    <w:rsid w:val="002D379A"/>
    <w:rsid w:val="002D3FB0"/>
    <w:rsid w:val="002D6B2A"/>
    <w:rsid w:val="002D76A4"/>
    <w:rsid w:val="002D77B5"/>
    <w:rsid w:val="002D7CFE"/>
    <w:rsid w:val="002E0431"/>
    <w:rsid w:val="002E0941"/>
    <w:rsid w:val="002E3ADD"/>
    <w:rsid w:val="002E4C8A"/>
    <w:rsid w:val="002E4E6F"/>
    <w:rsid w:val="002E57C0"/>
    <w:rsid w:val="002E5D7A"/>
    <w:rsid w:val="002E723E"/>
    <w:rsid w:val="002E7369"/>
    <w:rsid w:val="002F0CC7"/>
    <w:rsid w:val="002F1478"/>
    <w:rsid w:val="002F1672"/>
    <w:rsid w:val="002F2456"/>
    <w:rsid w:val="002F2493"/>
    <w:rsid w:val="002F25AF"/>
    <w:rsid w:val="002F2AE8"/>
    <w:rsid w:val="002F2C6A"/>
    <w:rsid w:val="002F2E90"/>
    <w:rsid w:val="002F3892"/>
    <w:rsid w:val="002F4046"/>
    <w:rsid w:val="002F4488"/>
    <w:rsid w:val="002F4A43"/>
    <w:rsid w:val="002F5186"/>
    <w:rsid w:val="002F5417"/>
    <w:rsid w:val="002F69DE"/>
    <w:rsid w:val="002F71B5"/>
    <w:rsid w:val="002F7383"/>
    <w:rsid w:val="002F73DF"/>
    <w:rsid w:val="002F75CF"/>
    <w:rsid w:val="00301AAF"/>
    <w:rsid w:val="0030206D"/>
    <w:rsid w:val="00302757"/>
    <w:rsid w:val="00302997"/>
    <w:rsid w:val="003032C1"/>
    <w:rsid w:val="0030413E"/>
    <w:rsid w:val="003047F0"/>
    <w:rsid w:val="00304AD3"/>
    <w:rsid w:val="00304B3C"/>
    <w:rsid w:val="00304DE0"/>
    <w:rsid w:val="003050C0"/>
    <w:rsid w:val="00306DC6"/>
    <w:rsid w:val="00307C16"/>
    <w:rsid w:val="003108E4"/>
    <w:rsid w:val="00312192"/>
    <w:rsid w:val="00312608"/>
    <w:rsid w:val="00312DBC"/>
    <w:rsid w:val="00313319"/>
    <w:rsid w:val="00313AB7"/>
    <w:rsid w:val="00313BE7"/>
    <w:rsid w:val="00314A58"/>
    <w:rsid w:val="00314A68"/>
    <w:rsid w:val="0031501C"/>
    <w:rsid w:val="00315387"/>
    <w:rsid w:val="0031594B"/>
    <w:rsid w:val="003206F6"/>
    <w:rsid w:val="003219A0"/>
    <w:rsid w:val="00321BA9"/>
    <w:rsid w:val="003234D4"/>
    <w:rsid w:val="003238FD"/>
    <w:rsid w:val="00327ACF"/>
    <w:rsid w:val="00330B5B"/>
    <w:rsid w:val="00331169"/>
    <w:rsid w:val="00331755"/>
    <w:rsid w:val="003319E1"/>
    <w:rsid w:val="0033232C"/>
    <w:rsid w:val="0033234E"/>
    <w:rsid w:val="00333AD4"/>
    <w:rsid w:val="00333D86"/>
    <w:rsid w:val="003341AB"/>
    <w:rsid w:val="00334206"/>
    <w:rsid w:val="00335BA5"/>
    <w:rsid w:val="00336676"/>
    <w:rsid w:val="003366A1"/>
    <w:rsid w:val="00337276"/>
    <w:rsid w:val="00337795"/>
    <w:rsid w:val="00340A5E"/>
    <w:rsid w:val="00340BC2"/>
    <w:rsid w:val="0034159B"/>
    <w:rsid w:val="003427AC"/>
    <w:rsid w:val="00342F66"/>
    <w:rsid w:val="0034342C"/>
    <w:rsid w:val="00343BDA"/>
    <w:rsid w:val="0034488B"/>
    <w:rsid w:val="003453D1"/>
    <w:rsid w:val="00345ABF"/>
    <w:rsid w:val="003464AC"/>
    <w:rsid w:val="003508AE"/>
    <w:rsid w:val="00350BA8"/>
    <w:rsid w:val="00352D14"/>
    <w:rsid w:val="00355131"/>
    <w:rsid w:val="0035683B"/>
    <w:rsid w:val="00357474"/>
    <w:rsid w:val="0035751C"/>
    <w:rsid w:val="003608B1"/>
    <w:rsid w:val="00360F0C"/>
    <w:rsid w:val="00361175"/>
    <w:rsid w:val="00361DE8"/>
    <w:rsid w:val="0036220B"/>
    <w:rsid w:val="00362306"/>
    <w:rsid w:val="00362C43"/>
    <w:rsid w:val="00363719"/>
    <w:rsid w:val="0036383D"/>
    <w:rsid w:val="00364235"/>
    <w:rsid w:val="003648DB"/>
    <w:rsid w:val="00365743"/>
    <w:rsid w:val="0036629C"/>
    <w:rsid w:val="00367970"/>
    <w:rsid w:val="003707FA"/>
    <w:rsid w:val="003728B5"/>
    <w:rsid w:val="00372B54"/>
    <w:rsid w:val="0037357F"/>
    <w:rsid w:val="00373AA6"/>
    <w:rsid w:val="00373C33"/>
    <w:rsid w:val="003749BA"/>
    <w:rsid w:val="003752FF"/>
    <w:rsid w:val="003756B8"/>
    <w:rsid w:val="00375C69"/>
    <w:rsid w:val="00376BA6"/>
    <w:rsid w:val="00380B2D"/>
    <w:rsid w:val="003813E6"/>
    <w:rsid w:val="00381E15"/>
    <w:rsid w:val="0038337F"/>
    <w:rsid w:val="003837F9"/>
    <w:rsid w:val="00383852"/>
    <w:rsid w:val="00384498"/>
    <w:rsid w:val="00384651"/>
    <w:rsid w:val="00385E8A"/>
    <w:rsid w:val="003862B7"/>
    <w:rsid w:val="003865E2"/>
    <w:rsid w:val="00386DF7"/>
    <w:rsid w:val="00387F98"/>
    <w:rsid w:val="0039418C"/>
    <w:rsid w:val="00395099"/>
    <w:rsid w:val="00395453"/>
    <w:rsid w:val="00395929"/>
    <w:rsid w:val="0039692B"/>
    <w:rsid w:val="003A1A61"/>
    <w:rsid w:val="003A1B16"/>
    <w:rsid w:val="003A1EC9"/>
    <w:rsid w:val="003A29AD"/>
    <w:rsid w:val="003A32CA"/>
    <w:rsid w:val="003A32DD"/>
    <w:rsid w:val="003A33BA"/>
    <w:rsid w:val="003A45C0"/>
    <w:rsid w:val="003A4E9B"/>
    <w:rsid w:val="003A56FC"/>
    <w:rsid w:val="003A5B2B"/>
    <w:rsid w:val="003A5FE3"/>
    <w:rsid w:val="003A622C"/>
    <w:rsid w:val="003A693A"/>
    <w:rsid w:val="003A7616"/>
    <w:rsid w:val="003A76C0"/>
    <w:rsid w:val="003B0588"/>
    <w:rsid w:val="003B0B88"/>
    <w:rsid w:val="003B0EFD"/>
    <w:rsid w:val="003B12AE"/>
    <w:rsid w:val="003B13DD"/>
    <w:rsid w:val="003B1486"/>
    <w:rsid w:val="003B1488"/>
    <w:rsid w:val="003B2272"/>
    <w:rsid w:val="003B2301"/>
    <w:rsid w:val="003B253F"/>
    <w:rsid w:val="003B36A8"/>
    <w:rsid w:val="003B39A0"/>
    <w:rsid w:val="003B3CE2"/>
    <w:rsid w:val="003B4C6D"/>
    <w:rsid w:val="003B5012"/>
    <w:rsid w:val="003B564E"/>
    <w:rsid w:val="003B58DE"/>
    <w:rsid w:val="003B5AA3"/>
    <w:rsid w:val="003B7106"/>
    <w:rsid w:val="003B7700"/>
    <w:rsid w:val="003B7720"/>
    <w:rsid w:val="003C0730"/>
    <w:rsid w:val="003C1969"/>
    <w:rsid w:val="003C2A1A"/>
    <w:rsid w:val="003C382C"/>
    <w:rsid w:val="003C6096"/>
    <w:rsid w:val="003D0DC1"/>
    <w:rsid w:val="003D1D15"/>
    <w:rsid w:val="003D2372"/>
    <w:rsid w:val="003D28F3"/>
    <w:rsid w:val="003D2E94"/>
    <w:rsid w:val="003D4700"/>
    <w:rsid w:val="003D4927"/>
    <w:rsid w:val="003D58AC"/>
    <w:rsid w:val="003D6156"/>
    <w:rsid w:val="003D64F0"/>
    <w:rsid w:val="003D72C2"/>
    <w:rsid w:val="003E0777"/>
    <w:rsid w:val="003E0962"/>
    <w:rsid w:val="003E12E7"/>
    <w:rsid w:val="003E1D0D"/>
    <w:rsid w:val="003E217D"/>
    <w:rsid w:val="003E21EE"/>
    <w:rsid w:val="003E34DD"/>
    <w:rsid w:val="003E3A9F"/>
    <w:rsid w:val="003E3BFC"/>
    <w:rsid w:val="003E52FB"/>
    <w:rsid w:val="003E55EB"/>
    <w:rsid w:val="003E5FE2"/>
    <w:rsid w:val="003E6201"/>
    <w:rsid w:val="003E72D1"/>
    <w:rsid w:val="003E738F"/>
    <w:rsid w:val="003E76C5"/>
    <w:rsid w:val="003E7F90"/>
    <w:rsid w:val="003F0962"/>
    <w:rsid w:val="003F0B86"/>
    <w:rsid w:val="003F13DA"/>
    <w:rsid w:val="003F159F"/>
    <w:rsid w:val="003F1AB3"/>
    <w:rsid w:val="003F459A"/>
    <w:rsid w:val="003F4C56"/>
    <w:rsid w:val="003F5994"/>
    <w:rsid w:val="003F59CF"/>
    <w:rsid w:val="003F617C"/>
    <w:rsid w:val="003F6216"/>
    <w:rsid w:val="003F62F6"/>
    <w:rsid w:val="003F63DE"/>
    <w:rsid w:val="00400865"/>
    <w:rsid w:val="00400E1E"/>
    <w:rsid w:val="004010CE"/>
    <w:rsid w:val="00401111"/>
    <w:rsid w:val="00401C0A"/>
    <w:rsid w:val="004048CF"/>
    <w:rsid w:val="00404A8C"/>
    <w:rsid w:val="004052A3"/>
    <w:rsid w:val="00406166"/>
    <w:rsid w:val="004102DA"/>
    <w:rsid w:val="0041267F"/>
    <w:rsid w:val="00413010"/>
    <w:rsid w:val="0041303B"/>
    <w:rsid w:val="00413774"/>
    <w:rsid w:val="0041392F"/>
    <w:rsid w:val="00413986"/>
    <w:rsid w:val="00414AC8"/>
    <w:rsid w:val="00415420"/>
    <w:rsid w:val="00415E2F"/>
    <w:rsid w:val="00416C3C"/>
    <w:rsid w:val="00417D2E"/>
    <w:rsid w:val="00417E31"/>
    <w:rsid w:val="004222D0"/>
    <w:rsid w:val="00422E9B"/>
    <w:rsid w:val="00423E92"/>
    <w:rsid w:val="00424EC5"/>
    <w:rsid w:val="0042502A"/>
    <w:rsid w:val="0042680A"/>
    <w:rsid w:val="00426F95"/>
    <w:rsid w:val="0042746A"/>
    <w:rsid w:val="00427546"/>
    <w:rsid w:val="004278DF"/>
    <w:rsid w:val="00427B35"/>
    <w:rsid w:val="00430597"/>
    <w:rsid w:val="00430BA2"/>
    <w:rsid w:val="004313F9"/>
    <w:rsid w:val="00431C29"/>
    <w:rsid w:val="004324BF"/>
    <w:rsid w:val="00433847"/>
    <w:rsid w:val="004353BD"/>
    <w:rsid w:val="004353C0"/>
    <w:rsid w:val="00435E32"/>
    <w:rsid w:val="00437426"/>
    <w:rsid w:val="00437F3F"/>
    <w:rsid w:val="00440DF6"/>
    <w:rsid w:val="004455E4"/>
    <w:rsid w:val="0045059C"/>
    <w:rsid w:val="004514D6"/>
    <w:rsid w:val="0045202C"/>
    <w:rsid w:val="00452722"/>
    <w:rsid w:val="0045285F"/>
    <w:rsid w:val="00452F72"/>
    <w:rsid w:val="004547E3"/>
    <w:rsid w:val="00454826"/>
    <w:rsid w:val="00455838"/>
    <w:rsid w:val="00457ADA"/>
    <w:rsid w:val="00460DC7"/>
    <w:rsid w:val="00461ABD"/>
    <w:rsid w:val="00461C42"/>
    <w:rsid w:val="0046263C"/>
    <w:rsid w:val="0046525B"/>
    <w:rsid w:val="00466BE4"/>
    <w:rsid w:val="00466C68"/>
    <w:rsid w:val="00470E04"/>
    <w:rsid w:val="00471E10"/>
    <w:rsid w:val="004722CA"/>
    <w:rsid w:val="00472D49"/>
    <w:rsid w:val="00473398"/>
    <w:rsid w:val="004740D9"/>
    <w:rsid w:val="00474DEB"/>
    <w:rsid w:val="00474EFF"/>
    <w:rsid w:val="004754C4"/>
    <w:rsid w:val="00475897"/>
    <w:rsid w:val="00475C52"/>
    <w:rsid w:val="00475EA2"/>
    <w:rsid w:val="00476309"/>
    <w:rsid w:val="00476CCF"/>
    <w:rsid w:val="004778F2"/>
    <w:rsid w:val="00477E0A"/>
    <w:rsid w:val="00480D05"/>
    <w:rsid w:val="00480DBF"/>
    <w:rsid w:val="00481BC7"/>
    <w:rsid w:val="00482C91"/>
    <w:rsid w:val="00482D7E"/>
    <w:rsid w:val="004835BF"/>
    <w:rsid w:val="0048373A"/>
    <w:rsid w:val="0048420E"/>
    <w:rsid w:val="00485D1A"/>
    <w:rsid w:val="004866C5"/>
    <w:rsid w:val="0048721C"/>
    <w:rsid w:val="00487A6E"/>
    <w:rsid w:val="00487BE4"/>
    <w:rsid w:val="00490379"/>
    <w:rsid w:val="00491D69"/>
    <w:rsid w:val="00492041"/>
    <w:rsid w:val="00492459"/>
    <w:rsid w:val="00493824"/>
    <w:rsid w:val="004939B0"/>
    <w:rsid w:val="00493CE0"/>
    <w:rsid w:val="004947A3"/>
    <w:rsid w:val="00494F4F"/>
    <w:rsid w:val="00495894"/>
    <w:rsid w:val="00495A2F"/>
    <w:rsid w:val="00496EAC"/>
    <w:rsid w:val="004A0C3B"/>
    <w:rsid w:val="004A1E3F"/>
    <w:rsid w:val="004A2AB1"/>
    <w:rsid w:val="004A2CF9"/>
    <w:rsid w:val="004A311E"/>
    <w:rsid w:val="004A3A1E"/>
    <w:rsid w:val="004A4737"/>
    <w:rsid w:val="004A4943"/>
    <w:rsid w:val="004A4E63"/>
    <w:rsid w:val="004A6720"/>
    <w:rsid w:val="004A69A9"/>
    <w:rsid w:val="004A6F58"/>
    <w:rsid w:val="004A70C4"/>
    <w:rsid w:val="004B0889"/>
    <w:rsid w:val="004B2A6B"/>
    <w:rsid w:val="004B32A1"/>
    <w:rsid w:val="004B3A81"/>
    <w:rsid w:val="004B4B9A"/>
    <w:rsid w:val="004B4D1D"/>
    <w:rsid w:val="004B7523"/>
    <w:rsid w:val="004C1CF9"/>
    <w:rsid w:val="004C2540"/>
    <w:rsid w:val="004C26CC"/>
    <w:rsid w:val="004C29DC"/>
    <w:rsid w:val="004C2F1A"/>
    <w:rsid w:val="004C3ACC"/>
    <w:rsid w:val="004C3CD1"/>
    <w:rsid w:val="004C6691"/>
    <w:rsid w:val="004C7D9E"/>
    <w:rsid w:val="004D1574"/>
    <w:rsid w:val="004D1621"/>
    <w:rsid w:val="004D1F69"/>
    <w:rsid w:val="004D21AD"/>
    <w:rsid w:val="004D4017"/>
    <w:rsid w:val="004D423D"/>
    <w:rsid w:val="004D45F8"/>
    <w:rsid w:val="004D4909"/>
    <w:rsid w:val="004D4BB6"/>
    <w:rsid w:val="004D688B"/>
    <w:rsid w:val="004D6B87"/>
    <w:rsid w:val="004D6DCF"/>
    <w:rsid w:val="004E09CA"/>
    <w:rsid w:val="004E0A2E"/>
    <w:rsid w:val="004E0D57"/>
    <w:rsid w:val="004E175D"/>
    <w:rsid w:val="004E17B8"/>
    <w:rsid w:val="004E28CE"/>
    <w:rsid w:val="004E35F0"/>
    <w:rsid w:val="004E3B8A"/>
    <w:rsid w:val="004E4103"/>
    <w:rsid w:val="004E486C"/>
    <w:rsid w:val="004E4B3C"/>
    <w:rsid w:val="004E4CCE"/>
    <w:rsid w:val="004E663E"/>
    <w:rsid w:val="004E66E8"/>
    <w:rsid w:val="004E725A"/>
    <w:rsid w:val="004E72F0"/>
    <w:rsid w:val="004F00A5"/>
    <w:rsid w:val="004F35BA"/>
    <w:rsid w:val="004F36BC"/>
    <w:rsid w:val="004F3CA9"/>
    <w:rsid w:val="004F43BF"/>
    <w:rsid w:val="004F45CF"/>
    <w:rsid w:val="004F5A05"/>
    <w:rsid w:val="004F68AA"/>
    <w:rsid w:val="004F68FF"/>
    <w:rsid w:val="004F6CA1"/>
    <w:rsid w:val="004F74E2"/>
    <w:rsid w:val="004F7F04"/>
    <w:rsid w:val="005005D6"/>
    <w:rsid w:val="005006E7"/>
    <w:rsid w:val="005009EE"/>
    <w:rsid w:val="00500C2E"/>
    <w:rsid w:val="005013C5"/>
    <w:rsid w:val="00501BE0"/>
    <w:rsid w:val="0050247F"/>
    <w:rsid w:val="00502BBD"/>
    <w:rsid w:val="005031A3"/>
    <w:rsid w:val="0050356A"/>
    <w:rsid w:val="00504FB6"/>
    <w:rsid w:val="00505713"/>
    <w:rsid w:val="00505C62"/>
    <w:rsid w:val="0051206F"/>
    <w:rsid w:val="00512180"/>
    <w:rsid w:val="005128F6"/>
    <w:rsid w:val="00512C84"/>
    <w:rsid w:val="005140FB"/>
    <w:rsid w:val="005144D2"/>
    <w:rsid w:val="005147A2"/>
    <w:rsid w:val="00514F08"/>
    <w:rsid w:val="005154E2"/>
    <w:rsid w:val="00515C26"/>
    <w:rsid w:val="00516B13"/>
    <w:rsid w:val="00516C95"/>
    <w:rsid w:val="00516E85"/>
    <w:rsid w:val="00516EEE"/>
    <w:rsid w:val="0051713C"/>
    <w:rsid w:val="00517830"/>
    <w:rsid w:val="00520465"/>
    <w:rsid w:val="0052054F"/>
    <w:rsid w:val="005206A3"/>
    <w:rsid w:val="00520A5B"/>
    <w:rsid w:val="005211D5"/>
    <w:rsid w:val="005219AC"/>
    <w:rsid w:val="005221EA"/>
    <w:rsid w:val="00522230"/>
    <w:rsid w:val="0052248A"/>
    <w:rsid w:val="00522515"/>
    <w:rsid w:val="0052327F"/>
    <w:rsid w:val="00523768"/>
    <w:rsid w:val="00525259"/>
    <w:rsid w:val="005258F5"/>
    <w:rsid w:val="005300D6"/>
    <w:rsid w:val="00530262"/>
    <w:rsid w:val="00530632"/>
    <w:rsid w:val="00530AEA"/>
    <w:rsid w:val="00530DFA"/>
    <w:rsid w:val="00530EFE"/>
    <w:rsid w:val="00533091"/>
    <w:rsid w:val="005347E4"/>
    <w:rsid w:val="00535328"/>
    <w:rsid w:val="00535878"/>
    <w:rsid w:val="00535D1D"/>
    <w:rsid w:val="00535D2C"/>
    <w:rsid w:val="005371F9"/>
    <w:rsid w:val="00541D8C"/>
    <w:rsid w:val="00544302"/>
    <w:rsid w:val="00544CD1"/>
    <w:rsid w:val="00544E6B"/>
    <w:rsid w:val="0054557D"/>
    <w:rsid w:val="00545790"/>
    <w:rsid w:val="005464D7"/>
    <w:rsid w:val="005465FF"/>
    <w:rsid w:val="0054662E"/>
    <w:rsid w:val="00547022"/>
    <w:rsid w:val="005506DE"/>
    <w:rsid w:val="00551526"/>
    <w:rsid w:val="00552647"/>
    <w:rsid w:val="00553781"/>
    <w:rsid w:val="00555DDE"/>
    <w:rsid w:val="005565A4"/>
    <w:rsid w:val="00556A4C"/>
    <w:rsid w:val="00556CBB"/>
    <w:rsid w:val="00560C49"/>
    <w:rsid w:val="00560E9F"/>
    <w:rsid w:val="00561905"/>
    <w:rsid w:val="00561B5E"/>
    <w:rsid w:val="00562DC4"/>
    <w:rsid w:val="005639BD"/>
    <w:rsid w:val="00563DAE"/>
    <w:rsid w:val="005655B7"/>
    <w:rsid w:val="005656CD"/>
    <w:rsid w:val="00565D67"/>
    <w:rsid w:val="00566371"/>
    <w:rsid w:val="00566DCB"/>
    <w:rsid w:val="00567276"/>
    <w:rsid w:val="00570A44"/>
    <w:rsid w:val="00571F27"/>
    <w:rsid w:val="005733DC"/>
    <w:rsid w:val="005738AC"/>
    <w:rsid w:val="00574C77"/>
    <w:rsid w:val="00575C98"/>
    <w:rsid w:val="00576966"/>
    <w:rsid w:val="0057799D"/>
    <w:rsid w:val="00581ADD"/>
    <w:rsid w:val="00583581"/>
    <w:rsid w:val="0058416C"/>
    <w:rsid w:val="00585246"/>
    <w:rsid w:val="005853DC"/>
    <w:rsid w:val="00586FB9"/>
    <w:rsid w:val="00590906"/>
    <w:rsid w:val="00590944"/>
    <w:rsid w:val="0059094E"/>
    <w:rsid w:val="00590B9F"/>
    <w:rsid w:val="00590DFE"/>
    <w:rsid w:val="00591029"/>
    <w:rsid w:val="00591C1B"/>
    <w:rsid w:val="00591E5B"/>
    <w:rsid w:val="00593D18"/>
    <w:rsid w:val="00595BA7"/>
    <w:rsid w:val="00595C16"/>
    <w:rsid w:val="00595C4E"/>
    <w:rsid w:val="00596308"/>
    <w:rsid w:val="00596B3A"/>
    <w:rsid w:val="00597773"/>
    <w:rsid w:val="005A088A"/>
    <w:rsid w:val="005A093C"/>
    <w:rsid w:val="005A12A3"/>
    <w:rsid w:val="005A14D4"/>
    <w:rsid w:val="005A3411"/>
    <w:rsid w:val="005A4B92"/>
    <w:rsid w:val="005A51FF"/>
    <w:rsid w:val="005A6591"/>
    <w:rsid w:val="005A6E76"/>
    <w:rsid w:val="005A7066"/>
    <w:rsid w:val="005B0614"/>
    <w:rsid w:val="005B1015"/>
    <w:rsid w:val="005B11A8"/>
    <w:rsid w:val="005B1226"/>
    <w:rsid w:val="005B1A71"/>
    <w:rsid w:val="005B4332"/>
    <w:rsid w:val="005B45FC"/>
    <w:rsid w:val="005B4B5C"/>
    <w:rsid w:val="005B5D30"/>
    <w:rsid w:val="005B6122"/>
    <w:rsid w:val="005B7F3D"/>
    <w:rsid w:val="005C03F8"/>
    <w:rsid w:val="005C0E99"/>
    <w:rsid w:val="005C1150"/>
    <w:rsid w:val="005C18A9"/>
    <w:rsid w:val="005C1ECE"/>
    <w:rsid w:val="005C20C4"/>
    <w:rsid w:val="005C2A2D"/>
    <w:rsid w:val="005C2F4B"/>
    <w:rsid w:val="005C4178"/>
    <w:rsid w:val="005C490D"/>
    <w:rsid w:val="005C4F0D"/>
    <w:rsid w:val="005C5AD0"/>
    <w:rsid w:val="005C5CD6"/>
    <w:rsid w:val="005C63A6"/>
    <w:rsid w:val="005C6964"/>
    <w:rsid w:val="005C7CA1"/>
    <w:rsid w:val="005C7DBF"/>
    <w:rsid w:val="005D0CF2"/>
    <w:rsid w:val="005D17F7"/>
    <w:rsid w:val="005D1C09"/>
    <w:rsid w:val="005D2792"/>
    <w:rsid w:val="005D2CA3"/>
    <w:rsid w:val="005D3BDE"/>
    <w:rsid w:val="005D3F53"/>
    <w:rsid w:val="005D4C9B"/>
    <w:rsid w:val="005D4EFE"/>
    <w:rsid w:val="005D6760"/>
    <w:rsid w:val="005D6FDE"/>
    <w:rsid w:val="005D7258"/>
    <w:rsid w:val="005D79C9"/>
    <w:rsid w:val="005E018B"/>
    <w:rsid w:val="005E04CB"/>
    <w:rsid w:val="005E0B7B"/>
    <w:rsid w:val="005E1FF8"/>
    <w:rsid w:val="005E20B1"/>
    <w:rsid w:val="005E2BA7"/>
    <w:rsid w:val="005E3D5B"/>
    <w:rsid w:val="005E4D71"/>
    <w:rsid w:val="005E5158"/>
    <w:rsid w:val="005E5246"/>
    <w:rsid w:val="005E562C"/>
    <w:rsid w:val="005E6307"/>
    <w:rsid w:val="005E6352"/>
    <w:rsid w:val="005E7569"/>
    <w:rsid w:val="005E7880"/>
    <w:rsid w:val="005F21CC"/>
    <w:rsid w:val="005F25EF"/>
    <w:rsid w:val="005F2AEF"/>
    <w:rsid w:val="005F2B69"/>
    <w:rsid w:val="005F39AE"/>
    <w:rsid w:val="005F3D32"/>
    <w:rsid w:val="005F4BA5"/>
    <w:rsid w:val="005F65F1"/>
    <w:rsid w:val="005F6E02"/>
    <w:rsid w:val="00600056"/>
    <w:rsid w:val="006004C2"/>
    <w:rsid w:val="00600687"/>
    <w:rsid w:val="0060078C"/>
    <w:rsid w:val="0060107C"/>
    <w:rsid w:val="006012B9"/>
    <w:rsid w:val="00601993"/>
    <w:rsid w:val="006023DA"/>
    <w:rsid w:val="006033AB"/>
    <w:rsid w:val="00603563"/>
    <w:rsid w:val="00604CE1"/>
    <w:rsid w:val="006056C1"/>
    <w:rsid w:val="00605C44"/>
    <w:rsid w:val="006067DD"/>
    <w:rsid w:val="006068CD"/>
    <w:rsid w:val="006071B1"/>
    <w:rsid w:val="00607B18"/>
    <w:rsid w:val="00610215"/>
    <w:rsid w:val="00611BAC"/>
    <w:rsid w:val="00611FA0"/>
    <w:rsid w:val="00612850"/>
    <w:rsid w:val="00612BFE"/>
    <w:rsid w:val="006131C7"/>
    <w:rsid w:val="006132F2"/>
    <w:rsid w:val="0061352F"/>
    <w:rsid w:val="0061512A"/>
    <w:rsid w:val="00615760"/>
    <w:rsid w:val="00615BB0"/>
    <w:rsid w:val="006163E4"/>
    <w:rsid w:val="0061657B"/>
    <w:rsid w:val="00616756"/>
    <w:rsid w:val="0061738C"/>
    <w:rsid w:val="00617542"/>
    <w:rsid w:val="00617FDA"/>
    <w:rsid w:val="00620837"/>
    <w:rsid w:val="00621A22"/>
    <w:rsid w:val="00622280"/>
    <w:rsid w:val="00622426"/>
    <w:rsid w:val="00622F66"/>
    <w:rsid w:val="0062479F"/>
    <w:rsid w:val="006255C6"/>
    <w:rsid w:val="00625990"/>
    <w:rsid w:val="00625F2C"/>
    <w:rsid w:val="00630FBC"/>
    <w:rsid w:val="00631143"/>
    <w:rsid w:val="0063259B"/>
    <w:rsid w:val="006329C1"/>
    <w:rsid w:val="00632FEE"/>
    <w:rsid w:val="0063328B"/>
    <w:rsid w:val="00633785"/>
    <w:rsid w:val="0063450C"/>
    <w:rsid w:val="00634AB9"/>
    <w:rsid w:val="00634E48"/>
    <w:rsid w:val="00635881"/>
    <w:rsid w:val="00635D26"/>
    <w:rsid w:val="00636680"/>
    <w:rsid w:val="0063699F"/>
    <w:rsid w:val="00636BC2"/>
    <w:rsid w:val="0063781E"/>
    <w:rsid w:val="0063786A"/>
    <w:rsid w:val="00640F2D"/>
    <w:rsid w:val="00640F8C"/>
    <w:rsid w:val="006410A8"/>
    <w:rsid w:val="00641E34"/>
    <w:rsid w:val="006424A6"/>
    <w:rsid w:val="0064274E"/>
    <w:rsid w:val="00644EC8"/>
    <w:rsid w:val="0064574D"/>
    <w:rsid w:val="0064619A"/>
    <w:rsid w:val="006466FF"/>
    <w:rsid w:val="00647A2C"/>
    <w:rsid w:val="00651CC6"/>
    <w:rsid w:val="00651DBE"/>
    <w:rsid w:val="00652151"/>
    <w:rsid w:val="00652212"/>
    <w:rsid w:val="00652316"/>
    <w:rsid w:val="00652547"/>
    <w:rsid w:val="00653086"/>
    <w:rsid w:val="006548A9"/>
    <w:rsid w:val="006557B3"/>
    <w:rsid w:val="00656291"/>
    <w:rsid w:val="00656A4D"/>
    <w:rsid w:val="006570D6"/>
    <w:rsid w:val="00657200"/>
    <w:rsid w:val="00657E49"/>
    <w:rsid w:val="00660F46"/>
    <w:rsid w:val="006614EC"/>
    <w:rsid w:val="00661DAA"/>
    <w:rsid w:val="00662B47"/>
    <w:rsid w:val="00662F88"/>
    <w:rsid w:val="00665387"/>
    <w:rsid w:val="00665481"/>
    <w:rsid w:val="0066644F"/>
    <w:rsid w:val="00667A40"/>
    <w:rsid w:val="006702A5"/>
    <w:rsid w:val="00671449"/>
    <w:rsid w:val="006720A7"/>
    <w:rsid w:val="00672D24"/>
    <w:rsid w:val="00673078"/>
    <w:rsid w:val="00673826"/>
    <w:rsid w:val="006762B0"/>
    <w:rsid w:val="00676781"/>
    <w:rsid w:val="0067738B"/>
    <w:rsid w:val="00677931"/>
    <w:rsid w:val="0068336C"/>
    <w:rsid w:val="00683461"/>
    <w:rsid w:val="006835AC"/>
    <w:rsid w:val="00683B5B"/>
    <w:rsid w:val="00683D2F"/>
    <w:rsid w:val="00684A35"/>
    <w:rsid w:val="00686A3E"/>
    <w:rsid w:val="00686DD3"/>
    <w:rsid w:val="00686F88"/>
    <w:rsid w:val="00687F62"/>
    <w:rsid w:val="0069047A"/>
    <w:rsid w:val="00691C10"/>
    <w:rsid w:val="00692785"/>
    <w:rsid w:val="00694C10"/>
    <w:rsid w:val="00695491"/>
    <w:rsid w:val="006955E7"/>
    <w:rsid w:val="00695808"/>
    <w:rsid w:val="006961A4"/>
    <w:rsid w:val="00696589"/>
    <w:rsid w:val="00697DB7"/>
    <w:rsid w:val="006A0B8B"/>
    <w:rsid w:val="006A1974"/>
    <w:rsid w:val="006A2044"/>
    <w:rsid w:val="006A31F7"/>
    <w:rsid w:val="006A374E"/>
    <w:rsid w:val="006A3F70"/>
    <w:rsid w:val="006A45D1"/>
    <w:rsid w:val="006A475D"/>
    <w:rsid w:val="006A4918"/>
    <w:rsid w:val="006A4C06"/>
    <w:rsid w:val="006A6AA8"/>
    <w:rsid w:val="006B0DFF"/>
    <w:rsid w:val="006B191B"/>
    <w:rsid w:val="006B1FD3"/>
    <w:rsid w:val="006B2AF2"/>
    <w:rsid w:val="006B2E06"/>
    <w:rsid w:val="006B37DA"/>
    <w:rsid w:val="006B41FF"/>
    <w:rsid w:val="006B4871"/>
    <w:rsid w:val="006B57F4"/>
    <w:rsid w:val="006B5889"/>
    <w:rsid w:val="006B5C22"/>
    <w:rsid w:val="006B7384"/>
    <w:rsid w:val="006C0072"/>
    <w:rsid w:val="006C07D9"/>
    <w:rsid w:val="006C1C67"/>
    <w:rsid w:val="006C2F77"/>
    <w:rsid w:val="006C4294"/>
    <w:rsid w:val="006C4D67"/>
    <w:rsid w:val="006C5E6D"/>
    <w:rsid w:val="006C626A"/>
    <w:rsid w:val="006C6D1A"/>
    <w:rsid w:val="006C7DA0"/>
    <w:rsid w:val="006D1203"/>
    <w:rsid w:val="006D269B"/>
    <w:rsid w:val="006D2E1D"/>
    <w:rsid w:val="006D3210"/>
    <w:rsid w:val="006D33A1"/>
    <w:rsid w:val="006D4C11"/>
    <w:rsid w:val="006D52F7"/>
    <w:rsid w:val="006D53A6"/>
    <w:rsid w:val="006D56EF"/>
    <w:rsid w:val="006D6666"/>
    <w:rsid w:val="006D7816"/>
    <w:rsid w:val="006D7868"/>
    <w:rsid w:val="006E0FC2"/>
    <w:rsid w:val="006E162B"/>
    <w:rsid w:val="006E1B81"/>
    <w:rsid w:val="006E359C"/>
    <w:rsid w:val="006E3A98"/>
    <w:rsid w:val="006E3EDE"/>
    <w:rsid w:val="006E3FAC"/>
    <w:rsid w:val="006E4375"/>
    <w:rsid w:val="006E46B3"/>
    <w:rsid w:val="006E6075"/>
    <w:rsid w:val="006E69E9"/>
    <w:rsid w:val="006F09E2"/>
    <w:rsid w:val="006F1026"/>
    <w:rsid w:val="006F1F72"/>
    <w:rsid w:val="006F2C1B"/>
    <w:rsid w:val="006F460A"/>
    <w:rsid w:val="006F4C1F"/>
    <w:rsid w:val="006F4E15"/>
    <w:rsid w:val="006F5154"/>
    <w:rsid w:val="006F52F9"/>
    <w:rsid w:val="006F77C6"/>
    <w:rsid w:val="006F789C"/>
    <w:rsid w:val="006F7D4A"/>
    <w:rsid w:val="007014B5"/>
    <w:rsid w:val="007030C5"/>
    <w:rsid w:val="00704FCC"/>
    <w:rsid w:val="0070542C"/>
    <w:rsid w:val="00705EA5"/>
    <w:rsid w:val="00705FC7"/>
    <w:rsid w:val="00706575"/>
    <w:rsid w:val="007066E8"/>
    <w:rsid w:val="0070686C"/>
    <w:rsid w:val="0070699D"/>
    <w:rsid w:val="00707270"/>
    <w:rsid w:val="00707E8A"/>
    <w:rsid w:val="0071092D"/>
    <w:rsid w:val="007118E6"/>
    <w:rsid w:val="00715798"/>
    <w:rsid w:val="0071654D"/>
    <w:rsid w:val="0072036E"/>
    <w:rsid w:val="0072186E"/>
    <w:rsid w:val="00721E71"/>
    <w:rsid w:val="00723DB9"/>
    <w:rsid w:val="00724853"/>
    <w:rsid w:val="0072559D"/>
    <w:rsid w:val="0072572C"/>
    <w:rsid w:val="00725A78"/>
    <w:rsid w:val="00726434"/>
    <w:rsid w:val="00727AC4"/>
    <w:rsid w:val="00730445"/>
    <w:rsid w:val="00730629"/>
    <w:rsid w:val="0073181A"/>
    <w:rsid w:val="00731FD1"/>
    <w:rsid w:val="00732474"/>
    <w:rsid w:val="00732EB4"/>
    <w:rsid w:val="0073378D"/>
    <w:rsid w:val="007343D9"/>
    <w:rsid w:val="007354F1"/>
    <w:rsid w:val="00735981"/>
    <w:rsid w:val="00735AEB"/>
    <w:rsid w:val="0073657A"/>
    <w:rsid w:val="00737640"/>
    <w:rsid w:val="007378A9"/>
    <w:rsid w:val="00740EF1"/>
    <w:rsid w:val="00741D31"/>
    <w:rsid w:val="00741EB3"/>
    <w:rsid w:val="00742769"/>
    <w:rsid w:val="00742BEF"/>
    <w:rsid w:val="007434E9"/>
    <w:rsid w:val="00743B63"/>
    <w:rsid w:val="007440AF"/>
    <w:rsid w:val="00744156"/>
    <w:rsid w:val="00744804"/>
    <w:rsid w:val="00745511"/>
    <w:rsid w:val="0074595B"/>
    <w:rsid w:val="00745A5C"/>
    <w:rsid w:val="00746155"/>
    <w:rsid w:val="007470DB"/>
    <w:rsid w:val="007472C5"/>
    <w:rsid w:val="007507CD"/>
    <w:rsid w:val="00750B2D"/>
    <w:rsid w:val="00751BD2"/>
    <w:rsid w:val="00752328"/>
    <w:rsid w:val="007523E0"/>
    <w:rsid w:val="007524A8"/>
    <w:rsid w:val="0075272C"/>
    <w:rsid w:val="007533C3"/>
    <w:rsid w:val="00753CF9"/>
    <w:rsid w:val="00754B7E"/>
    <w:rsid w:val="00755A62"/>
    <w:rsid w:val="00756DCA"/>
    <w:rsid w:val="00760B1C"/>
    <w:rsid w:val="0076158F"/>
    <w:rsid w:val="00764C09"/>
    <w:rsid w:val="00767688"/>
    <w:rsid w:val="007707E2"/>
    <w:rsid w:val="00770CFA"/>
    <w:rsid w:val="007714C3"/>
    <w:rsid w:val="00772D6E"/>
    <w:rsid w:val="007734A2"/>
    <w:rsid w:val="007771CD"/>
    <w:rsid w:val="00780F6F"/>
    <w:rsid w:val="007815AD"/>
    <w:rsid w:val="007818F8"/>
    <w:rsid w:val="007825A0"/>
    <w:rsid w:val="00782DA4"/>
    <w:rsid w:val="0078369F"/>
    <w:rsid w:val="00784D24"/>
    <w:rsid w:val="00784E74"/>
    <w:rsid w:val="00785B38"/>
    <w:rsid w:val="00785C6E"/>
    <w:rsid w:val="00786331"/>
    <w:rsid w:val="0078645F"/>
    <w:rsid w:val="00790CDB"/>
    <w:rsid w:val="00794805"/>
    <w:rsid w:val="00795004"/>
    <w:rsid w:val="00795A9C"/>
    <w:rsid w:val="00795A9E"/>
    <w:rsid w:val="00796AB9"/>
    <w:rsid w:val="00796D63"/>
    <w:rsid w:val="00796DCE"/>
    <w:rsid w:val="007977DD"/>
    <w:rsid w:val="007A02FB"/>
    <w:rsid w:val="007A0945"/>
    <w:rsid w:val="007A1A17"/>
    <w:rsid w:val="007A1C86"/>
    <w:rsid w:val="007A1F78"/>
    <w:rsid w:val="007A35A4"/>
    <w:rsid w:val="007A44B7"/>
    <w:rsid w:val="007A45FA"/>
    <w:rsid w:val="007A5376"/>
    <w:rsid w:val="007A71A8"/>
    <w:rsid w:val="007A7D20"/>
    <w:rsid w:val="007A7D92"/>
    <w:rsid w:val="007B1624"/>
    <w:rsid w:val="007B1A38"/>
    <w:rsid w:val="007B2CB4"/>
    <w:rsid w:val="007B32DB"/>
    <w:rsid w:val="007B52CD"/>
    <w:rsid w:val="007B5E46"/>
    <w:rsid w:val="007B6164"/>
    <w:rsid w:val="007B638E"/>
    <w:rsid w:val="007B7CD4"/>
    <w:rsid w:val="007C0671"/>
    <w:rsid w:val="007C0BF1"/>
    <w:rsid w:val="007C1258"/>
    <w:rsid w:val="007C1653"/>
    <w:rsid w:val="007C2F41"/>
    <w:rsid w:val="007C38A8"/>
    <w:rsid w:val="007C3BD1"/>
    <w:rsid w:val="007C487D"/>
    <w:rsid w:val="007C48E4"/>
    <w:rsid w:val="007C72BE"/>
    <w:rsid w:val="007C76C7"/>
    <w:rsid w:val="007D0C3E"/>
    <w:rsid w:val="007D3465"/>
    <w:rsid w:val="007D3C47"/>
    <w:rsid w:val="007D3D9B"/>
    <w:rsid w:val="007D5EE8"/>
    <w:rsid w:val="007D74AB"/>
    <w:rsid w:val="007D7DB7"/>
    <w:rsid w:val="007E09FD"/>
    <w:rsid w:val="007E19DB"/>
    <w:rsid w:val="007E1F93"/>
    <w:rsid w:val="007E2D40"/>
    <w:rsid w:val="007E33F8"/>
    <w:rsid w:val="007E3A4D"/>
    <w:rsid w:val="007E448E"/>
    <w:rsid w:val="007E4AE2"/>
    <w:rsid w:val="007E55C0"/>
    <w:rsid w:val="007E7548"/>
    <w:rsid w:val="007E7984"/>
    <w:rsid w:val="007E7B54"/>
    <w:rsid w:val="007F0C4D"/>
    <w:rsid w:val="007F1C32"/>
    <w:rsid w:val="007F2530"/>
    <w:rsid w:val="007F2AFF"/>
    <w:rsid w:val="007F4AFF"/>
    <w:rsid w:val="007F5036"/>
    <w:rsid w:val="007F7031"/>
    <w:rsid w:val="007F78EC"/>
    <w:rsid w:val="007F7967"/>
    <w:rsid w:val="00800A68"/>
    <w:rsid w:val="0080111D"/>
    <w:rsid w:val="00802AC9"/>
    <w:rsid w:val="00802D2A"/>
    <w:rsid w:val="00802DB9"/>
    <w:rsid w:val="008037B6"/>
    <w:rsid w:val="00803843"/>
    <w:rsid w:val="00803CA3"/>
    <w:rsid w:val="0080437A"/>
    <w:rsid w:val="00804411"/>
    <w:rsid w:val="00805008"/>
    <w:rsid w:val="00805D42"/>
    <w:rsid w:val="00807A76"/>
    <w:rsid w:val="00807E12"/>
    <w:rsid w:val="008103F2"/>
    <w:rsid w:val="00810C69"/>
    <w:rsid w:val="008113F7"/>
    <w:rsid w:val="00811862"/>
    <w:rsid w:val="00811ACD"/>
    <w:rsid w:val="00812464"/>
    <w:rsid w:val="008125CB"/>
    <w:rsid w:val="008135F3"/>
    <w:rsid w:val="00813CBB"/>
    <w:rsid w:val="00814069"/>
    <w:rsid w:val="0081427E"/>
    <w:rsid w:val="008146E8"/>
    <w:rsid w:val="00814BDD"/>
    <w:rsid w:val="00814C1B"/>
    <w:rsid w:val="00814E39"/>
    <w:rsid w:val="008150C8"/>
    <w:rsid w:val="00815BA3"/>
    <w:rsid w:val="00815DC4"/>
    <w:rsid w:val="00816DE5"/>
    <w:rsid w:val="00817684"/>
    <w:rsid w:val="0082065D"/>
    <w:rsid w:val="00820D24"/>
    <w:rsid w:val="0082130B"/>
    <w:rsid w:val="008214C4"/>
    <w:rsid w:val="00821527"/>
    <w:rsid w:val="008218FC"/>
    <w:rsid w:val="00821AFB"/>
    <w:rsid w:val="00822468"/>
    <w:rsid w:val="008238A6"/>
    <w:rsid w:val="008244FA"/>
    <w:rsid w:val="008253E9"/>
    <w:rsid w:val="008260ED"/>
    <w:rsid w:val="00826590"/>
    <w:rsid w:val="00826DFB"/>
    <w:rsid w:val="00830664"/>
    <w:rsid w:val="00831D13"/>
    <w:rsid w:val="008324D6"/>
    <w:rsid w:val="00832EB4"/>
    <w:rsid w:val="00833EC7"/>
    <w:rsid w:val="00834125"/>
    <w:rsid w:val="0083691E"/>
    <w:rsid w:val="008372B1"/>
    <w:rsid w:val="008377E1"/>
    <w:rsid w:val="00840270"/>
    <w:rsid w:val="00840FE6"/>
    <w:rsid w:val="00841182"/>
    <w:rsid w:val="00841525"/>
    <w:rsid w:val="00841682"/>
    <w:rsid w:val="0084179A"/>
    <w:rsid w:val="00841A9E"/>
    <w:rsid w:val="00841D8C"/>
    <w:rsid w:val="00841F7C"/>
    <w:rsid w:val="008420D0"/>
    <w:rsid w:val="008423AC"/>
    <w:rsid w:val="008425C1"/>
    <w:rsid w:val="00844D3A"/>
    <w:rsid w:val="00845DCA"/>
    <w:rsid w:val="00845F64"/>
    <w:rsid w:val="00846BA5"/>
    <w:rsid w:val="00846F10"/>
    <w:rsid w:val="00847CD1"/>
    <w:rsid w:val="00847FD5"/>
    <w:rsid w:val="00850343"/>
    <w:rsid w:val="00850940"/>
    <w:rsid w:val="00851E0A"/>
    <w:rsid w:val="00854417"/>
    <w:rsid w:val="00854782"/>
    <w:rsid w:val="00854D00"/>
    <w:rsid w:val="008550D5"/>
    <w:rsid w:val="00856AD8"/>
    <w:rsid w:val="008603FB"/>
    <w:rsid w:val="008606AB"/>
    <w:rsid w:val="00863A06"/>
    <w:rsid w:val="00863A64"/>
    <w:rsid w:val="00863CF6"/>
    <w:rsid w:val="00865485"/>
    <w:rsid w:val="008659FE"/>
    <w:rsid w:val="00865A4E"/>
    <w:rsid w:val="00866734"/>
    <w:rsid w:val="0086674B"/>
    <w:rsid w:val="00866966"/>
    <w:rsid w:val="0086699A"/>
    <w:rsid w:val="00866B25"/>
    <w:rsid w:val="00870AD2"/>
    <w:rsid w:val="00871926"/>
    <w:rsid w:val="00871E43"/>
    <w:rsid w:val="008722B7"/>
    <w:rsid w:val="00873CDD"/>
    <w:rsid w:val="00874EA1"/>
    <w:rsid w:val="00875DA8"/>
    <w:rsid w:val="00876953"/>
    <w:rsid w:val="00877810"/>
    <w:rsid w:val="008818AB"/>
    <w:rsid w:val="008819E6"/>
    <w:rsid w:val="00881A95"/>
    <w:rsid w:val="008822FA"/>
    <w:rsid w:val="0088272A"/>
    <w:rsid w:val="00882DAB"/>
    <w:rsid w:val="00883A14"/>
    <w:rsid w:val="0088474F"/>
    <w:rsid w:val="008853AC"/>
    <w:rsid w:val="00885A6A"/>
    <w:rsid w:val="00885F48"/>
    <w:rsid w:val="008874D9"/>
    <w:rsid w:val="00887E25"/>
    <w:rsid w:val="00890CE0"/>
    <w:rsid w:val="00890EB7"/>
    <w:rsid w:val="00891B03"/>
    <w:rsid w:val="00891B9D"/>
    <w:rsid w:val="00892DA6"/>
    <w:rsid w:val="00892F64"/>
    <w:rsid w:val="00893679"/>
    <w:rsid w:val="008948A3"/>
    <w:rsid w:val="00896244"/>
    <w:rsid w:val="008A018B"/>
    <w:rsid w:val="008A0208"/>
    <w:rsid w:val="008A1C9E"/>
    <w:rsid w:val="008A1F64"/>
    <w:rsid w:val="008A25C1"/>
    <w:rsid w:val="008A2638"/>
    <w:rsid w:val="008A39B4"/>
    <w:rsid w:val="008A3A7E"/>
    <w:rsid w:val="008A44EA"/>
    <w:rsid w:val="008A5964"/>
    <w:rsid w:val="008A59CC"/>
    <w:rsid w:val="008A61FE"/>
    <w:rsid w:val="008A649E"/>
    <w:rsid w:val="008A65AC"/>
    <w:rsid w:val="008A68E1"/>
    <w:rsid w:val="008A7315"/>
    <w:rsid w:val="008A7F30"/>
    <w:rsid w:val="008B19A3"/>
    <w:rsid w:val="008B20DF"/>
    <w:rsid w:val="008B22F4"/>
    <w:rsid w:val="008B2C06"/>
    <w:rsid w:val="008B38C3"/>
    <w:rsid w:val="008B4B39"/>
    <w:rsid w:val="008B5265"/>
    <w:rsid w:val="008B5901"/>
    <w:rsid w:val="008B5922"/>
    <w:rsid w:val="008B6177"/>
    <w:rsid w:val="008B6299"/>
    <w:rsid w:val="008B6CC4"/>
    <w:rsid w:val="008B73A7"/>
    <w:rsid w:val="008B7939"/>
    <w:rsid w:val="008C003F"/>
    <w:rsid w:val="008C0442"/>
    <w:rsid w:val="008C1176"/>
    <w:rsid w:val="008C196D"/>
    <w:rsid w:val="008C365A"/>
    <w:rsid w:val="008C445F"/>
    <w:rsid w:val="008C5AB6"/>
    <w:rsid w:val="008C5E73"/>
    <w:rsid w:val="008C7CB0"/>
    <w:rsid w:val="008D097F"/>
    <w:rsid w:val="008D0ED8"/>
    <w:rsid w:val="008D1B18"/>
    <w:rsid w:val="008D21DC"/>
    <w:rsid w:val="008D2261"/>
    <w:rsid w:val="008D317C"/>
    <w:rsid w:val="008D3828"/>
    <w:rsid w:val="008D5D30"/>
    <w:rsid w:val="008D60C7"/>
    <w:rsid w:val="008D6D28"/>
    <w:rsid w:val="008D6E98"/>
    <w:rsid w:val="008D72F8"/>
    <w:rsid w:val="008D7A65"/>
    <w:rsid w:val="008E109F"/>
    <w:rsid w:val="008E1A4F"/>
    <w:rsid w:val="008E3327"/>
    <w:rsid w:val="008E3820"/>
    <w:rsid w:val="008E4E04"/>
    <w:rsid w:val="008E6CD8"/>
    <w:rsid w:val="008E7683"/>
    <w:rsid w:val="008F055B"/>
    <w:rsid w:val="008F0CFA"/>
    <w:rsid w:val="008F0E12"/>
    <w:rsid w:val="008F11F1"/>
    <w:rsid w:val="008F12DE"/>
    <w:rsid w:val="008F1AB7"/>
    <w:rsid w:val="008F1FE4"/>
    <w:rsid w:val="008F20D1"/>
    <w:rsid w:val="008F343F"/>
    <w:rsid w:val="008F42BC"/>
    <w:rsid w:val="008F57F3"/>
    <w:rsid w:val="008F5D99"/>
    <w:rsid w:val="008F5E45"/>
    <w:rsid w:val="008F6D81"/>
    <w:rsid w:val="008F7E63"/>
    <w:rsid w:val="009001E8"/>
    <w:rsid w:val="0090095B"/>
    <w:rsid w:val="009012F5"/>
    <w:rsid w:val="0090236C"/>
    <w:rsid w:val="00902D04"/>
    <w:rsid w:val="00902EBF"/>
    <w:rsid w:val="00904864"/>
    <w:rsid w:val="009050FC"/>
    <w:rsid w:val="0090553C"/>
    <w:rsid w:val="0090583A"/>
    <w:rsid w:val="00905D1E"/>
    <w:rsid w:val="00905DCB"/>
    <w:rsid w:val="009071D9"/>
    <w:rsid w:val="00910F45"/>
    <w:rsid w:val="00911C83"/>
    <w:rsid w:val="009128C9"/>
    <w:rsid w:val="00914623"/>
    <w:rsid w:val="00914EDC"/>
    <w:rsid w:val="00915569"/>
    <w:rsid w:val="00916D19"/>
    <w:rsid w:val="00917ABE"/>
    <w:rsid w:val="009205A2"/>
    <w:rsid w:val="00920C3D"/>
    <w:rsid w:val="00920CDE"/>
    <w:rsid w:val="009215A0"/>
    <w:rsid w:val="00921698"/>
    <w:rsid w:val="00921EED"/>
    <w:rsid w:val="009226CE"/>
    <w:rsid w:val="00923490"/>
    <w:rsid w:val="009239C7"/>
    <w:rsid w:val="00923A3A"/>
    <w:rsid w:val="009241BC"/>
    <w:rsid w:val="0092441D"/>
    <w:rsid w:val="00924E6B"/>
    <w:rsid w:val="009255BD"/>
    <w:rsid w:val="00926948"/>
    <w:rsid w:val="009269B4"/>
    <w:rsid w:val="00927060"/>
    <w:rsid w:val="009271DC"/>
    <w:rsid w:val="00930569"/>
    <w:rsid w:val="00930949"/>
    <w:rsid w:val="00930E40"/>
    <w:rsid w:val="00931167"/>
    <w:rsid w:val="0093127E"/>
    <w:rsid w:val="0093149A"/>
    <w:rsid w:val="0093192C"/>
    <w:rsid w:val="00931953"/>
    <w:rsid w:val="00933D20"/>
    <w:rsid w:val="00934177"/>
    <w:rsid w:val="00934FC7"/>
    <w:rsid w:val="00935454"/>
    <w:rsid w:val="0093547B"/>
    <w:rsid w:val="00935B26"/>
    <w:rsid w:val="00935DA9"/>
    <w:rsid w:val="0093667F"/>
    <w:rsid w:val="00936EAC"/>
    <w:rsid w:val="00936F57"/>
    <w:rsid w:val="0093789D"/>
    <w:rsid w:val="00937DC3"/>
    <w:rsid w:val="009403CD"/>
    <w:rsid w:val="00941299"/>
    <w:rsid w:val="0094499D"/>
    <w:rsid w:val="00945171"/>
    <w:rsid w:val="00945DF0"/>
    <w:rsid w:val="009460ED"/>
    <w:rsid w:val="00946464"/>
    <w:rsid w:val="00946C98"/>
    <w:rsid w:val="00946D91"/>
    <w:rsid w:val="009470F7"/>
    <w:rsid w:val="009503FB"/>
    <w:rsid w:val="009503FF"/>
    <w:rsid w:val="00951BF7"/>
    <w:rsid w:val="00952722"/>
    <w:rsid w:val="00953EB5"/>
    <w:rsid w:val="00954F4E"/>
    <w:rsid w:val="00954FA9"/>
    <w:rsid w:val="00955A23"/>
    <w:rsid w:val="0095672E"/>
    <w:rsid w:val="00956896"/>
    <w:rsid w:val="00957D31"/>
    <w:rsid w:val="0096022A"/>
    <w:rsid w:val="009602ED"/>
    <w:rsid w:val="00961096"/>
    <w:rsid w:val="0096141E"/>
    <w:rsid w:val="0096156F"/>
    <w:rsid w:val="009619E1"/>
    <w:rsid w:val="00961FD7"/>
    <w:rsid w:val="00963C6D"/>
    <w:rsid w:val="009647B8"/>
    <w:rsid w:val="00966684"/>
    <w:rsid w:val="00967C87"/>
    <w:rsid w:val="009703B8"/>
    <w:rsid w:val="0097129F"/>
    <w:rsid w:val="009718B9"/>
    <w:rsid w:val="00972FD9"/>
    <w:rsid w:val="00973734"/>
    <w:rsid w:val="009739C1"/>
    <w:rsid w:val="009743AF"/>
    <w:rsid w:val="00975996"/>
    <w:rsid w:val="00976DE8"/>
    <w:rsid w:val="0097796B"/>
    <w:rsid w:val="00981954"/>
    <w:rsid w:val="0098240A"/>
    <w:rsid w:val="00982864"/>
    <w:rsid w:val="00982F0C"/>
    <w:rsid w:val="00983AB1"/>
    <w:rsid w:val="00985B28"/>
    <w:rsid w:val="00986045"/>
    <w:rsid w:val="00986845"/>
    <w:rsid w:val="0098736C"/>
    <w:rsid w:val="00987C99"/>
    <w:rsid w:val="00990824"/>
    <w:rsid w:val="00990A40"/>
    <w:rsid w:val="00990EBA"/>
    <w:rsid w:val="00991EE8"/>
    <w:rsid w:val="009920E9"/>
    <w:rsid w:val="0099253E"/>
    <w:rsid w:val="00992647"/>
    <w:rsid w:val="00992B25"/>
    <w:rsid w:val="00993131"/>
    <w:rsid w:val="009944E8"/>
    <w:rsid w:val="00994A9A"/>
    <w:rsid w:val="00997B2D"/>
    <w:rsid w:val="00997CC9"/>
    <w:rsid w:val="009A047E"/>
    <w:rsid w:val="009A04E3"/>
    <w:rsid w:val="009A1997"/>
    <w:rsid w:val="009A3656"/>
    <w:rsid w:val="009A36C8"/>
    <w:rsid w:val="009A38F2"/>
    <w:rsid w:val="009A3D77"/>
    <w:rsid w:val="009A3E65"/>
    <w:rsid w:val="009A45A3"/>
    <w:rsid w:val="009A5BC6"/>
    <w:rsid w:val="009A6117"/>
    <w:rsid w:val="009A61D2"/>
    <w:rsid w:val="009A6B8F"/>
    <w:rsid w:val="009A7F67"/>
    <w:rsid w:val="009B0931"/>
    <w:rsid w:val="009B33A3"/>
    <w:rsid w:val="009B4C9A"/>
    <w:rsid w:val="009B4DC7"/>
    <w:rsid w:val="009B4E05"/>
    <w:rsid w:val="009B5222"/>
    <w:rsid w:val="009B6216"/>
    <w:rsid w:val="009B6472"/>
    <w:rsid w:val="009B709E"/>
    <w:rsid w:val="009B7E82"/>
    <w:rsid w:val="009C0370"/>
    <w:rsid w:val="009C07F8"/>
    <w:rsid w:val="009C08D5"/>
    <w:rsid w:val="009C0A2F"/>
    <w:rsid w:val="009C1DF8"/>
    <w:rsid w:val="009C2158"/>
    <w:rsid w:val="009C2C49"/>
    <w:rsid w:val="009C315C"/>
    <w:rsid w:val="009C316B"/>
    <w:rsid w:val="009C5093"/>
    <w:rsid w:val="009C52C4"/>
    <w:rsid w:val="009C5BC2"/>
    <w:rsid w:val="009C5D36"/>
    <w:rsid w:val="009C7C6D"/>
    <w:rsid w:val="009C7C7C"/>
    <w:rsid w:val="009D06EC"/>
    <w:rsid w:val="009D16B5"/>
    <w:rsid w:val="009D240D"/>
    <w:rsid w:val="009D2E78"/>
    <w:rsid w:val="009D3664"/>
    <w:rsid w:val="009D4203"/>
    <w:rsid w:val="009D4F93"/>
    <w:rsid w:val="009D5069"/>
    <w:rsid w:val="009D6077"/>
    <w:rsid w:val="009D6629"/>
    <w:rsid w:val="009D6A52"/>
    <w:rsid w:val="009D7091"/>
    <w:rsid w:val="009D7817"/>
    <w:rsid w:val="009E0330"/>
    <w:rsid w:val="009E4111"/>
    <w:rsid w:val="009E49DE"/>
    <w:rsid w:val="009E5F40"/>
    <w:rsid w:val="009E6F17"/>
    <w:rsid w:val="009F006A"/>
    <w:rsid w:val="009F0EBE"/>
    <w:rsid w:val="009F1214"/>
    <w:rsid w:val="009F144B"/>
    <w:rsid w:val="009F1742"/>
    <w:rsid w:val="009F6C90"/>
    <w:rsid w:val="009F755E"/>
    <w:rsid w:val="009F7CE6"/>
    <w:rsid w:val="009F7E67"/>
    <w:rsid w:val="00A00401"/>
    <w:rsid w:val="00A017ED"/>
    <w:rsid w:val="00A0459B"/>
    <w:rsid w:val="00A0461B"/>
    <w:rsid w:val="00A0540B"/>
    <w:rsid w:val="00A073A3"/>
    <w:rsid w:val="00A0779D"/>
    <w:rsid w:val="00A077A0"/>
    <w:rsid w:val="00A07803"/>
    <w:rsid w:val="00A07D6E"/>
    <w:rsid w:val="00A07F54"/>
    <w:rsid w:val="00A11912"/>
    <w:rsid w:val="00A11B11"/>
    <w:rsid w:val="00A11F45"/>
    <w:rsid w:val="00A12918"/>
    <w:rsid w:val="00A12EAF"/>
    <w:rsid w:val="00A131F8"/>
    <w:rsid w:val="00A1370A"/>
    <w:rsid w:val="00A15155"/>
    <w:rsid w:val="00A15370"/>
    <w:rsid w:val="00A167B3"/>
    <w:rsid w:val="00A16FF6"/>
    <w:rsid w:val="00A17408"/>
    <w:rsid w:val="00A17C8A"/>
    <w:rsid w:val="00A2047C"/>
    <w:rsid w:val="00A20582"/>
    <w:rsid w:val="00A21638"/>
    <w:rsid w:val="00A244E7"/>
    <w:rsid w:val="00A2551F"/>
    <w:rsid w:val="00A25AE8"/>
    <w:rsid w:val="00A25B0C"/>
    <w:rsid w:val="00A26725"/>
    <w:rsid w:val="00A268C9"/>
    <w:rsid w:val="00A30B74"/>
    <w:rsid w:val="00A32684"/>
    <w:rsid w:val="00A345CD"/>
    <w:rsid w:val="00A34A0F"/>
    <w:rsid w:val="00A363F1"/>
    <w:rsid w:val="00A366D0"/>
    <w:rsid w:val="00A36F84"/>
    <w:rsid w:val="00A37E19"/>
    <w:rsid w:val="00A41C03"/>
    <w:rsid w:val="00A41EB4"/>
    <w:rsid w:val="00A42A52"/>
    <w:rsid w:val="00A43AC2"/>
    <w:rsid w:val="00A44CB4"/>
    <w:rsid w:val="00A44DB3"/>
    <w:rsid w:val="00A4513C"/>
    <w:rsid w:val="00A457B7"/>
    <w:rsid w:val="00A4621A"/>
    <w:rsid w:val="00A46B39"/>
    <w:rsid w:val="00A47B6A"/>
    <w:rsid w:val="00A47BB9"/>
    <w:rsid w:val="00A50091"/>
    <w:rsid w:val="00A509AC"/>
    <w:rsid w:val="00A51870"/>
    <w:rsid w:val="00A53460"/>
    <w:rsid w:val="00A54C62"/>
    <w:rsid w:val="00A55765"/>
    <w:rsid w:val="00A560CF"/>
    <w:rsid w:val="00A60863"/>
    <w:rsid w:val="00A6234C"/>
    <w:rsid w:val="00A6291A"/>
    <w:rsid w:val="00A62EC3"/>
    <w:rsid w:val="00A637B3"/>
    <w:rsid w:val="00A648E0"/>
    <w:rsid w:val="00A64A46"/>
    <w:rsid w:val="00A66E72"/>
    <w:rsid w:val="00A67925"/>
    <w:rsid w:val="00A67BCC"/>
    <w:rsid w:val="00A711DA"/>
    <w:rsid w:val="00A715B7"/>
    <w:rsid w:val="00A717C2"/>
    <w:rsid w:val="00A71A42"/>
    <w:rsid w:val="00A71CE1"/>
    <w:rsid w:val="00A72585"/>
    <w:rsid w:val="00A726D1"/>
    <w:rsid w:val="00A72ED3"/>
    <w:rsid w:val="00A730C4"/>
    <w:rsid w:val="00A742AE"/>
    <w:rsid w:val="00A7469A"/>
    <w:rsid w:val="00A74D79"/>
    <w:rsid w:val="00A75479"/>
    <w:rsid w:val="00A7653D"/>
    <w:rsid w:val="00A768B5"/>
    <w:rsid w:val="00A77133"/>
    <w:rsid w:val="00A7713F"/>
    <w:rsid w:val="00A775DB"/>
    <w:rsid w:val="00A77A0A"/>
    <w:rsid w:val="00A8007F"/>
    <w:rsid w:val="00A800A7"/>
    <w:rsid w:val="00A802A2"/>
    <w:rsid w:val="00A80D16"/>
    <w:rsid w:val="00A810BB"/>
    <w:rsid w:val="00A82E06"/>
    <w:rsid w:val="00A82F3E"/>
    <w:rsid w:val="00A83CE8"/>
    <w:rsid w:val="00A83F26"/>
    <w:rsid w:val="00A84160"/>
    <w:rsid w:val="00A843CB"/>
    <w:rsid w:val="00A845AA"/>
    <w:rsid w:val="00A8465E"/>
    <w:rsid w:val="00A84AED"/>
    <w:rsid w:val="00A853A6"/>
    <w:rsid w:val="00A859DE"/>
    <w:rsid w:val="00A87AAF"/>
    <w:rsid w:val="00A87E1B"/>
    <w:rsid w:val="00A90474"/>
    <w:rsid w:val="00A912A4"/>
    <w:rsid w:val="00A9176B"/>
    <w:rsid w:val="00A91D93"/>
    <w:rsid w:val="00A931A5"/>
    <w:rsid w:val="00A934E1"/>
    <w:rsid w:val="00A93583"/>
    <w:rsid w:val="00A95383"/>
    <w:rsid w:val="00A95C7E"/>
    <w:rsid w:val="00A95E42"/>
    <w:rsid w:val="00A96680"/>
    <w:rsid w:val="00A966FD"/>
    <w:rsid w:val="00A97702"/>
    <w:rsid w:val="00AA176E"/>
    <w:rsid w:val="00AA2D54"/>
    <w:rsid w:val="00AA6E17"/>
    <w:rsid w:val="00AA6FE6"/>
    <w:rsid w:val="00AA7443"/>
    <w:rsid w:val="00AA75A7"/>
    <w:rsid w:val="00AB09DA"/>
    <w:rsid w:val="00AB1D33"/>
    <w:rsid w:val="00AB22BD"/>
    <w:rsid w:val="00AB23DB"/>
    <w:rsid w:val="00AB578F"/>
    <w:rsid w:val="00AB5FFF"/>
    <w:rsid w:val="00AB6A90"/>
    <w:rsid w:val="00AC082E"/>
    <w:rsid w:val="00AC08AF"/>
    <w:rsid w:val="00AC0FB3"/>
    <w:rsid w:val="00AC255F"/>
    <w:rsid w:val="00AC2C8E"/>
    <w:rsid w:val="00AC3644"/>
    <w:rsid w:val="00AC3784"/>
    <w:rsid w:val="00AC3841"/>
    <w:rsid w:val="00AC39DB"/>
    <w:rsid w:val="00AC40A9"/>
    <w:rsid w:val="00AC469D"/>
    <w:rsid w:val="00AC6316"/>
    <w:rsid w:val="00AC6F28"/>
    <w:rsid w:val="00AC7218"/>
    <w:rsid w:val="00AD0453"/>
    <w:rsid w:val="00AD0D6A"/>
    <w:rsid w:val="00AD23D5"/>
    <w:rsid w:val="00AD261F"/>
    <w:rsid w:val="00AD2835"/>
    <w:rsid w:val="00AD3604"/>
    <w:rsid w:val="00AD3710"/>
    <w:rsid w:val="00AD4C7D"/>
    <w:rsid w:val="00AD4E2E"/>
    <w:rsid w:val="00AD66F5"/>
    <w:rsid w:val="00AD6890"/>
    <w:rsid w:val="00AD68E1"/>
    <w:rsid w:val="00AD6E49"/>
    <w:rsid w:val="00AD7B96"/>
    <w:rsid w:val="00AD7D7F"/>
    <w:rsid w:val="00AE0008"/>
    <w:rsid w:val="00AE0631"/>
    <w:rsid w:val="00AE0A6E"/>
    <w:rsid w:val="00AE0AD1"/>
    <w:rsid w:val="00AE0C66"/>
    <w:rsid w:val="00AE0F59"/>
    <w:rsid w:val="00AE1563"/>
    <w:rsid w:val="00AE16C5"/>
    <w:rsid w:val="00AE2C73"/>
    <w:rsid w:val="00AE417A"/>
    <w:rsid w:val="00AE6E3B"/>
    <w:rsid w:val="00AE7677"/>
    <w:rsid w:val="00AE77C4"/>
    <w:rsid w:val="00AF0513"/>
    <w:rsid w:val="00AF1BFF"/>
    <w:rsid w:val="00AF24BD"/>
    <w:rsid w:val="00AF26A0"/>
    <w:rsid w:val="00AF4CFC"/>
    <w:rsid w:val="00AF5474"/>
    <w:rsid w:val="00AF5527"/>
    <w:rsid w:val="00AF587A"/>
    <w:rsid w:val="00AF5ED6"/>
    <w:rsid w:val="00AF7626"/>
    <w:rsid w:val="00B003B4"/>
    <w:rsid w:val="00B008DB"/>
    <w:rsid w:val="00B008FF"/>
    <w:rsid w:val="00B009A0"/>
    <w:rsid w:val="00B00F83"/>
    <w:rsid w:val="00B012D7"/>
    <w:rsid w:val="00B01C97"/>
    <w:rsid w:val="00B0328A"/>
    <w:rsid w:val="00B052C5"/>
    <w:rsid w:val="00B05D57"/>
    <w:rsid w:val="00B0620D"/>
    <w:rsid w:val="00B0652E"/>
    <w:rsid w:val="00B06AE7"/>
    <w:rsid w:val="00B075FF"/>
    <w:rsid w:val="00B07F97"/>
    <w:rsid w:val="00B10F92"/>
    <w:rsid w:val="00B11E0B"/>
    <w:rsid w:val="00B12176"/>
    <w:rsid w:val="00B12925"/>
    <w:rsid w:val="00B12E1E"/>
    <w:rsid w:val="00B13FAB"/>
    <w:rsid w:val="00B147BA"/>
    <w:rsid w:val="00B14CC5"/>
    <w:rsid w:val="00B14CD7"/>
    <w:rsid w:val="00B1568B"/>
    <w:rsid w:val="00B15DCE"/>
    <w:rsid w:val="00B16529"/>
    <w:rsid w:val="00B17756"/>
    <w:rsid w:val="00B2054F"/>
    <w:rsid w:val="00B205DB"/>
    <w:rsid w:val="00B206B8"/>
    <w:rsid w:val="00B21354"/>
    <w:rsid w:val="00B21B5E"/>
    <w:rsid w:val="00B224A3"/>
    <w:rsid w:val="00B24AB1"/>
    <w:rsid w:val="00B24D70"/>
    <w:rsid w:val="00B25BA1"/>
    <w:rsid w:val="00B2702E"/>
    <w:rsid w:val="00B27E63"/>
    <w:rsid w:val="00B302E7"/>
    <w:rsid w:val="00B32572"/>
    <w:rsid w:val="00B32791"/>
    <w:rsid w:val="00B330CE"/>
    <w:rsid w:val="00B3324A"/>
    <w:rsid w:val="00B33C38"/>
    <w:rsid w:val="00B402C6"/>
    <w:rsid w:val="00B40711"/>
    <w:rsid w:val="00B4129D"/>
    <w:rsid w:val="00B418FC"/>
    <w:rsid w:val="00B425D0"/>
    <w:rsid w:val="00B4278C"/>
    <w:rsid w:val="00B427C5"/>
    <w:rsid w:val="00B432B9"/>
    <w:rsid w:val="00B43636"/>
    <w:rsid w:val="00B44C19"/>
    <w:rsid w:val="00B45F85"/>
    <w:rsid w:val="00B47311"/>
    <w:rsid w:val="00B502F4"/>
    <w:rsid w:val="00B5058F"/>
    <w:rsid w:val="00B50719"/>
    <w:rsid w:val="00B513E3"/>
    <w:rsid w:val="00B538E2"/>
    <w:rsid w:val="00B53F3D"/>
    <w:rsid w:val="00B5408C"/>
    <w:rsid w:val="00B570C1"/>
    <w:rsid w:val="00B571E5"/>
    <w:rsid w:val="00B6011E"/>
    <w:rsid w:val="00B6328D"/>
    <w:rsid w:val="00B639AF"/>
    <w:rsid w:val="00B6480B"/>
    <w:rsid w:val="00B65BB8"/>
    <w:rsid w:val="00B6694D"/>
    <w:rsid w:val="00B7083A"/>
    <w:rsid w:val="00B70B6D"/>
    <w:rsid w:val="00B71505"/>
    <w:rsid w:val="00B720C6"/>
    <w:rsid w:val="00B72877"/>
    <w:rsid w:val="00B73E36"/>
    <w:rsid w:val="00B73E6C"/>
    <w:rsid w:val="00B73F9D"/>
    <w:rsid w:val="00B744EE"/>
    <w:rsid w:val="00B7582B"/>
    <w:rsid w:val="00B76F5C"/>
    <w:rsid w:val="00B773F7"/>
    <w:rsid w:val="00B77BB6"/>
    <w:rsid w:val="00B80EEA"/>
    <w:rsid w:val="00B811EC"/>
    <w:rsid w:val="00B81404"/>
    <w:rsid w:val="00B83DC4"/>
    <w:rsid w:val="00B85FA3"/>
    <w:rsid w:val="00B863C7"/>
    <w:rsid w:val="00B86F56"/>
    <w:rsid w:val="00B900DA"/>
    <w:rsid w:val="00B90B17"/>
    <w:rsid w:val="00B90B9E"/>
    <w:rsid w:val="00B91957"/>
    <w:rsid w:val="00B9200F"/>
    <w:rsid w:val="00B92EAB"/>
    <w:rsid w:val="00B93689"/>
    <w:rsid w:val="00B93C86"/>
    <w:rsid w:val="00B94027"/>
    <w:rsid w:val="00B9483E"/>
    <w:rsid w:val="00B96D01"/>
    <w:rsid w:val="00B9702D"/>
    <w:rsid w:val="00B9743B"/>
    <w:rsid w:val="00B974FA"/>
    <w:rsid w:val="00B97C49"/>
    <w:rsid w:val="00BA02E3"/>
    <w:rsid w:val="00BA07E2"/>
    <w:rsid w:val="00BA0DB0"/>
    <w:rsid w:val="00BA1477"/>
    <w:rsid w:val="00BA14D3"/>
    <w:rsid w:val="00BA1A0B"/>
    <w:rsid w:val="00BA2B42"/>
    <w:rsid w:val="00BA3623"/>
    <w:rsid w:val="00BA39A9"/>
    <w:rsid w:val="00BA5725"/>
    <w:rsid w:val="00BA5B16"/>
    <w:rsid w:val="00BA6A63"/>
    <w:rsid w:val="00BB104D"/>
    <w:rsid w:val="00BB1539"/>
    <w:rsid w:val="00BB1F9B"/>
    <w:rsid w:val="00BB24B7"/>
    <w:rsid w:val="00BB3228"/>
    <w:rsid w:val="00BB423F"/>
    <w:rsid w:val="00BB4453"/>
    <w:rsid w:val="00BB4552"/>
    <w:rsid w:val="00BB49CD"/>
    <w:rsid w:val="00BB73B9"/>
    <w:rsid w:val="00BC04AB"/>
    <w:rsid w:val="00BC1324"/>
    <w:rsid w:val="00BC1C70"/>
    <w:rsid w:val="00BC1D13"/>
    <w:rsid w:val="00BC262D"/>
    <w:rsid w:val="00BC2B2E"/>
    <w:rsid w:val="00BC3FD2"/>
    <w:rsid w:val="00BC5BDC"/>
    <w:rsid w:val="00BC67EC"/>
    <w:rsid w:val="00BC6BFA"/>
    <w:rsid w:val="00BC74DF"/>
    <w:rsid w:val="00BC7D7C"/>
    <w:rsid w:val="00BD0A3A"/>
    <w:rsid w:val="00BD0D75"/>
    <w:rsid w:val="00BD0F03"/>
    <w:rsid w:val="00BD35EE"/>
    <w:rsid w:val="00BD44B3"/>
    <w:rsid w:val="00BD5762"/>
    <w:rsid w:val="00BD5AC6"/>
    <w:rsid w:val="00BE0F3A"/>
    <w:rsid w:val="00BE1947"/>
    <w:rsid w:val="00BE1A42"/>
    <w:rsid w:val="00BE1E56"/>
    <w:rsid w:val="00BE2B70"/>
    <w:rsid w:val="00BE582D"/>
    <w:rsid w:val="00BE5D6A"/>
    <w:rsid w:val="00BE5F62"/>
    <w:rsid w:val="00BE6D5A"/>
    <w:rsid w:val="00BE6D7B"/>
    <w:rsid w:val="00BE7ABB"/>
    <w:rsid w:val="00BE7AD9"/>
    <w:rsid w:val="00BF0C34"/>
    <w:rsid w:val="00BF21BF"/>
    <w:rsid w:val="00BF2A7F"/>
    <w:rsid w:val="00BF2CE0"/>
    <w:rsid w:val="00BF52E0"/>
    <w:rsid w:val="00BF54E5"/>
    <w:rsid w:val="00BF6120"/>
    <w:rsid w:val="00BF68C3"/>
    <w:rsid w:val="00BF6E1D"/>
    <w:rsid w:val="00C0046D"/>
    <w:rsid w:val="00C00DDC"/>
    <w:rsid w:val="00C01F40"/>
    <w:rsid w:val="00C023C1"/>
    <w:rsid w:val="00C0246F"/>
    <w:rsid w:val="00C029F1"/>
    <w:rsid w:val="00C0446E"/>
    <w:rsid w:val="00C04C76"/>
    <w:rsid w:val="00C04D83"/>
    <w:rsid w:val="00C05E28"/>
    <w:rsid w:val="00C05F5E"/>
    <w:rsid w:val="00C0745B"/>
    <w:rsid w:val="00C07840"/>
    <w:rsid w:val="00C1009C"/>
    <w:rsid w:val="00C10409"/>
    <w:rsid w:val="00C10A5D"/>
    <w:rsid w:val="00C13B2D"/>
    <w:rsid w:val="00C14064"/>
    <w:rsid w:val="00C144B9"/>
    <w:rsid w:val="00C164C0"/>
    <w:rsid w:val="00C204D3"/>
    <w:rsid w:val="00C210DB"/>
    <w:rsid w:val="00C218E3"/>
    <w:rsid w:val="00C23604"/>
    <w:rsid w:val="00C2363A"/>
    <w:rsid w:val="00C23674"/>
    <w:rsid w:val="00C236D6"/>
    <w:rsid w:val="00C24209"/>
    <w:rsid w:val="00C24428"/>
    <w:rsid w:val="00C2536A"/>
    <w:rsid w:val="00C25752"/>
    <w:rsid w:val="00C273BB"/>
    <w:rsid w:val="00C2787B"/>
    <w:rsid w:val="00C27CF1"/>
    <w:rsid w:val="00C30ED6"/>
    <w:rsid w:val="00C34B55"/>
    <w:rsid w:val="00C34F3A"/>
    <w:rsid w:val="00C35068"/>
    <w:rsid w:val="00C35811"/>
    <w:rsid w:val="00C3581E"/>
    <w:rsid w:val="00C35ADB"/>
    <w:rsid w:val="00C373FB"/>
    <w:rsid w:val="00C403EE"/>
    <w:rsid w:val="00C40B5A"/>
    <w:rsid w:val="00C4267D"/>
    <w:rsid w:val="00C44D39"/>
    <w:rsid w:val="00C45A0F"/>
    <w:rsid w:val="00C50C62"/>
    <w:rsid w:val="00C51355"/>
    <w:rsid w:val="00C51E8F"/>
    <w:rsid w:val="00C52230"/>
    <w:rsid w:val="00C5284E"/>
    <w:rsid w:val="00C52CEC"/>
    <w:rsid w:val="00C530FE"/>
    <w:rsid w:val="00C5314B"/>
    <w:rsid w:val="00C53172"/>
    <w:rsid w:val="00C53AFE"/>
    <w:rsid w:val="00C53BBA"/>
    <w:rsid w:val="00C54A46"/>
    <w:rsid w:val="00C5776E"/>
    <w:rsid w:val="00C57D7F"/>
    <w:rsid w:val="00C604E4"/>
    <w:rsid w:val="00C61AC3"/>
    <w:rsid w:val="00C62B2D"/>
    <w:rsid w:val="00C62EF8"/>
    <w:rsid w:val="00C63266"/>
    <w:rsid w:val="00C637E4"/>
    <w:rsid w:val="00C6534B"/>
    <w:rsid w:val="00C66919"/>
    <w:rsid w:val="00C70089"/>
    <w:rsid w:val="00C70367"/>
    <w:rsid w:val="00C70917"/>
    <w:rsid w:val="00C73563"/>
    <w:rsid w:val="00C73A6B"/>
    <w:rsid w:val="00C74415"/>
    <w:rsid w:val="00C747C7"/>
    <w:rsid w:val="00C7489A"/>
    <w:rsid w:val="00C74B10"/>
    <w:rsid w:val="00C75182"/>
    <w:rsid w:val="00C7529F"/>
    <w:rsid w:val="00C773F6"/>
    <w:rsid w:val="00C80203"/>
    <w:rsid w:val="00C80C11"/>
    <w:rsid w:val="00C815C0"/>
    <w:rsid w:val="00C81BCC"/>
    <w:rsid w:val="00C820F0"/>
    <w:rsid w:val="00C823FF"/>
    <w:rsid w:val="00C82710"/>
    <w:rsid w:val="00C83C99"/>
    <w:rsid w:val="00C860BA"/>
    <w:rsid w:val="00C9022D"/>
    <w:rsid w:val="00C90975"/>
    <w:rsid w:val="00C90F23"/>
    <w:rsid w:val="00C910D9"/>
    <w:rsid w:val="00C9141A"/>
    <w:rsid w:val="00C91570"/>
    <w:rsid w:val="00C91C95"/>
    <w:rsid w:val="00C91E1C"/>
    <w:rsid w:val="00C928BA"/>
    <w:rsid w:val="00C93190"/>
    <w:rsid w:val="00C933E9"/>
    <w:rsid w:val="00C93528"/>
    <w:rsid w:val="00C93BE3"/>
    <w:rsid w:val="00C940A5"/>
    <w:rsid w:val="00C949DF"/>
    <w:rsid w:val="00C94D22"/>
    <w:rsid w:val="00C95206"/>
    <w:rsid w:val="00C97207"/>
    <w:rsid w:val="00CA120B"/>
    <w:rsid w:val="00CA1685"/>
    <w:rsid w:val="00CA2B07"/>
    <w:rsid w:val="00CA32C9"/>
    <w:rsid w:val="00CA3E90"/>
    <w:rsid w:val="00CA555A"/>
    <w:rsid w:val="00CA5B24"/>
    <w:rsid w:val="00CA6059"/>
    <w:rsid w:val="00CA636F"/>
    <w:rsid w:val="00CA684B"/>
    <w:rsid w:val="00CB0E7C"/>
    <w:rsid w:val="00CB1289"/>
    <w:rsid w:val="00CB23DD"/>
    <w:rsid w:val="00CB2EC0"/>
    <w:rsid w:val="00CB2FE8"/>
    <w:rsid w:val="00CB4536"/>
    <w:rsid w:val="00CB47AA"/>
    <w:rsid w:val="00CB4E2F"/>
    <w:rsid w:val="00CB6C3E"/>
    <w:rsid w:val="00CC08BD"/>
    <w:rsid w:val="00CC0E65"/>
    <w:rsid w:val="00CC0F8D"/>
    <w:rsid w:val="00CC10B9"/>
    <w:rsid w:val="00CC1D43"/>
    <w:rsid w:val="00CC2365"/>
    <w:rsid w:val="00CC23F4"/>
    <w:rsid w:val="00CC48DF"/>
    <w:rsid w:val="00CC70C7"/>
    <w:rsid w:val="00CD026E"/>
    <w:rsid w:val="00CD086A"/>
    <w:rsid w:val="00CD0EC6"/>
    <w:rsid w:val="00CD1740"/>
    <w:rsid w:val="00CD195C"/>
    <w:rsid w:val="00CD20C2"/>
    <w:rsid w:val="00CD20D1"/>
    <w:rsid w:val="00CD2F3F"/>
    <w:rsid w:val="00CD4A73"/>
    <w:rsid w:val="00CD50A0"/>
    <w:rsid w:val="00CD537C"/>
    <w:rsid w:val="00CD598D"/>
    <w:rsid w:val="00CD6BC4"/>
    <w:rsid w:val="00CE0C6B"/>
    <w:rsid w:val="00CE0F75"/>
    <w:rsid w:val="00CE1290"/>
    <w:rsid w:val="00CE158B"/>
    <w:rsid w:val="00CE1A69"/>
    <w:rsid w:val="00CE2090"/>
    <w:rsid w:val="00CE39F2"/>
    <w:rsid w:val="00CE5D60"/>
    <w:rsid w:val="00CE6382"/>
    <w:rsid w:val="00CE697D"/>
    <w:rsid w:val="00CF011D"/>
    <w:rsid w:val="00CF019E"/>
    <w:rsid w:val="00CF08C7"/>
    <w:rsid w:val="00CF0A88"/>
    <w:rsid w:val="00CF2E76"/>
    <w:rsid w:val="00CF4B16"/>
    <w:rsid w:val="00CF522E"/>
    <w:rsid w:val="00CF5B63"/>
    <w:rsid w:val="00CF674A"/>
    <w:rsid w:val="00CF6A5F"/>
    <w:rsid w:val="00CF6ACE"/>
    <w:rsid w:val="00CF730D"/>
    <w:rsid w:val="00D000BF"/>
    <w:rsid w:val="00D014EA"/>
    <w:rsid w:val="00D02F3D"/>
    <w:rsid w:val="00D03EBB"/>
    <w:rsid w:val="00D044ED"/>
    <w:rsid w:val="00D0568D"/>
    <w:rsid w:val="00D0582B"/>
    <w:rsid w:val="00D06852"/>
    <w:rsid w:val="00D06A99"/>
    <w:rsid w:val="00D06C8E"/>
    <w:rsid w:val="00D079FE"/>
    <w:rsid w:val="00D10436"/>
    <w:rsid w:val="00D108D5"/>
    <w:rsid w:val="00D11E80"/>
    <w:rsid w:val="00D1253D"/>
    <w:rsid w:val="00D12E59"/>
    <w:rsid w:val="00D1350E"/>
    <w:rsid w:val="00D14C84"/>
    <w:rsid w:val="00D15A10"/>
    <w:rsid w:val="00D15D5E"/>
    <w:rsid w:val="00D160CF"/>
    <w:rsid w:val="00D16151"/>
    <w:rsid w:val="00D1750B"/>
    <w:rsid w:val="00D17EDA"/>
    <w:rsid w:val="00D200CF"/>
    <w:rsid w:val="00D20677"/>
    <w:rsid w:val="00D21090"/>
    <w:rsid w:val="00D210FA"/>
    <w:rsid w:val="00D218BB"/>
    <w:rsid w:val="00D22152"/>
    <w:rsid w:val="00D22A69"/>
    <w:rsid w:val="00D25803"/>
    <w:rsid w:val="00D26E97"/>
    <w:rsid w:val="00D2798F"/>
    <w:rsid w:val="00D27A7E"/>
    <w:rsid w:val="00D30885"/>
    <w:rsid w:val="00D30B04"/>
    <w:rsid w:val="00D32549"/>
    <w:rsid w:val="00D374AB"/>
    <w:rsid w:val="00D3784E"/>
    <w:rsid w:val="00D41F49"/>
    <w:rsid w:val="00D425F4"/>
    <w:rsid w:val="00D42A2F"/>
    <w:rsid w:val="00D42EDE"/>
    <w:rsid w:val="00D43415"/>
    <w:rsid w:val="00D44523"/>
    <w:rsid w:val="00D454C8"/>
    <w:rsid w:val="00D4618D"/>
    <w:rsid w:val="00D50014"/>
    <w:rsid w:val="00D50334"/>
    <w:rsid w:val="00D509FD"/>
    <w:rsid w:val="00D50A62"/>
    <w:rsid w:val="00D51656"/>
    <w:rsid w:val="00D53DF3"/>
    <w:rsid w:val="00D54964"/>
    <w:rsid w:val="00D54E6E"/>
    <w:rsid w:val="00D56C7B"/>
    <w:rsid w:val="00D57294"/>
    <w:rsid w:val="00D578C5"/>
    <w:rsid w:val="00D57ED2"/>
    <w:rsid w:val="00D619D0"/>
    <w:rsid w:val="00D61AE5"/>
    <w:rsid w:val="00D61E69"/>
    <w:rsid w:val="00D6238D"/>
    <w:rsid w:val="00D630D9"/>
    <w:rsid w:val="00D63BF3"/>
    <w:rsid w:val="00D6578F"/>
    <w:rsid w:val="00D658BC"/>
    <w:rsid w:val="00D65D76"/>
    <w:rsid w:val="00D6661B"/>
    <w:rsid w:val="00D669DE"/>
    <w:rsid w:val="00D67CF6"/>
    <w:rsid w:val="00D7009A"/>
    <w:rsid w:val="00D7013B"/>
    <w:rsid w:val="00D7039B"/>
    <w:rsid w:val="00D70602"/>
    <w:rsid w:val="00D70BC8"/>
    <w:rsid w:val="00D72084"/>
    <w:rsid w:val="00D73189"/>
    <w:rsid w:val="00D74E48"/>
    <w:rsid w:val="00D74EC3"/>
    <w:rsid w:val="00D762CA"/>
    <w:rsid w:val="00D773E1"/>
    <w:rsid w:val="00D77757"/>
    <w:rsid w:val="00D77D6C"/>
    <w:rsid w:val="00D801D8"/>
    <w:rsid w:val="00D8048D"/>
    <w:rsid w:val="00D8055D"/>
    <w:rsid w:val="00D8111F"/>
    <w:rsid w:val="00D81BE2"/>
    <w:rsid w:val="00D833D5"/>
    <w:rsid w:val="00D83401"/>
    <w:rsid w:val="00D84F59"/>
    <w:rsid w:val="00D85AF4"/>
    <w:rsid w:val="00D85FC8"/>
    <w:rsid w:val="00D861E7"/>
    <w:rsid w:val="00D87B00"/>
    <w:rsid w:val="00D87BAB"/>
    <w:rsid w:val="00D90D7D"/>
    <w:rsid w:val="00D90D8A"/>
    <w:rsid w:val="00D91AD0"/>
    <w:rsid w:val="00D91C5A"/>
    <w:rsid w:val="00D94FB5"/>
    <w:rsid w:val="00D96A67"/>
    <w:rsid w:val="00D96CA8"/>
    <w:rsid w:val="00D970D2"/>
    <w:rsid w:val="00D97CA8"/>
    <w:rsid w:val="00DA0EC0"/>
    <w:rsid w:val="00DA138A"/>
    <w:rsid w:val="00DA1CF1"/>
    <w:rsid w:val="00DA3205"/>
    <w:rsid w:val="00DA3B1A"/>
    <w:rsid w:val="00DA4A89"/>
    <w:rsid w:val="00DA4AEC"/>
    <w:rsid w:val="00DA4EA5"/>
    <w:rsid w:val="00DA562A"/>
    <w:rsid w:val="00DA70F4"/>
    <w:rsid w:val="00DA7971"/>
    <w:rsid w:val="00DB1332"/>
    <w:rsid w:val="00DB1A3C"/>
    <w:rsid w:val="00DB496E"/>
    <w:rsid w:val="00DB4A83"/>
    <w:rsid w:val="00DB4CAC"/>
    <w:rsid w:val="00DB4D41"/>
    <w:rsid w:val="00DB5805"/>
    <w:rsid w:val="00DB5EA4"/>
    <w:rsid w:val="00DB65ED"/>
    <w:rsid w:val="00DB6705"/>
    <w:rsid w:val="00DB6B5A"/>
    <w:rsid w:val="00DB78AF"/>
    <w:rsid w:val="00DC0A9F"/>
    <w:rsid w:val="00DC311B"/>
    <w:rsid w:val="00DC3DBB"/>
    <w:rsid w:val="00DC531E"/>
    <w:rsid w:val="00DC554D"/>
    <w:rsid w:val="00DC57E3"/>
    <w:rsid w:val="00DC7DC1"/>
    <w:rsid w:val="00DC7F09"/>
    <w:rsid w:val="00DD0B1D"/>
    <w:rsid w:val="00DD1925"/>
    <w:rsid w:val="00DD1E46"/>
    <w:rsid w:val="00DD1F34"/>
    <w:rsid w:val="00DD2031"/>
    <w:rsid w:val="00DD3213"/>
    <w:rsid w:val="00DD3724"/>
    <w:rsid w:val="00DD39DD"/>
    <w:rsid w:val="00DD4E18"/>
    <w:rsid w:val="00DD5537"/>
    <w:rsid w:val="00DD7035"/>
    <w:rsid w:val="00DD7733"/>
    <w:rsid w:val="00DE30E6"/>
    <w:rsid w:val="00DE4567"/>
    <w:rsid w:val="00DE4777"/>
    <w:rsid w:val="00DE4DE6"/>
    <w:rsid w:val="00DE55BB"/>
    <w:rsid w:val="00DE5A8E"/>
    <w:rsid w:val="00DE5CD9"/>
    <w:rsid w:val="00DE67F2"/>
    <w:rsid w:val="00DE78C7"/>
    <w:rsid w:val="00DF04CD"/>
    <w:rsid w:val="00DF0ED6"/>
    <w:rsid w:val="00DF1692"/>
    <w:rsid w:val="00DF19BD"/>
    <w:rsid w:val="00DF258E"/>
    <w:rsid w:val="00DF29BE"/>
    <w:rsid w:val="00DF33E5"/>
    <w:rsid w:val="00DF387D"/>
    <w:rsid w:val="00DF426C"/>
    <w:rsid w:val="00DF461A"/>
    <w:rsid w:val="00DF5776"/>
    <w:rsid w:val="00DF6BFD"/>
    <w:rsid w:val="00E00F24"/>
    <w:rsid w:val="00E01E55"/>
    <w:rsid w:val="00E02316"/>
    <w:rsid w:val="00E02EEB"/>
    <w:rsid w:val="00E02F31"/>
    <w:rsid w:val="00E03887"/>
    <w:rsid w:val="00E03F48"/>
    <w:rsid w:val="00E04068"/>
    <w:rsid w:val="00E04B08"/>
    <w:rsid w:val="00E0516D"/>
    <w:rsid w:val="00E0631F"/>
    <w:rsid w:val="00E06A42"/>
    <w:rsid w:val="00E10063"/>
    <w:rsid w:val="00E113B8"/>
    <w:rsid w:val="00E115B2"/>
    <w:rsid w:val="00E127E3"/>
    <w:rsid w:val="00E13345"/>
    <w:rsid w:val="00E134F7"/>
    <w:rsid w:val="00E147CA"/>
    <w:rsid w:val="00E16A75"/>
    <w:rsid w:val="00E16AF3"/>
    <w:rsid w:val="00E16C44"/>
    <w:rsid w:val="00E178CA"/>
    <w:rsid w:val="00E17AC1"/>
    <w:rsid w:val="00E17EBB"/>
    <w:rsid w:val="00E2034A"/>
    <w:rsid w:val="00E203D1"/>
    <w:rsid w:val="00E206B3"/>
    <w:rsid w:val="00E2071C"/>
    <w:rsid w:val="00E2086D"/>
    <w:rsid w:val="00E20B89"/>
    <w:rsid w:val="00E20B97"/>
    <w:rsid w:val="00E20D92"/>
    <w:rsid w:val="00E211CD"/>
    <w:rsid w:val="00E214BE"/>
    <w:rsid w:val="00E23291"/>
    <w:rsid w:val="00E235F2"/>
    <w:rsid w:val="00E23742"/>
    <w:rsid w:val="00E2380F"/>
    <w:rsid w:val="00E247EE"/>
    <w:rsid w:val="00E26C17"/>
    <w:rsid w:val="00E27C2E"/>
    <w:rsid w:val="00E27C30"/>
    <w:rsid w:val="00E30C68"/>
    <w:rsid w:val="00E30EFE"/>
    <w:rsid w:val="00E312AC"/>
    <w:rsid w:val="00E336E2"/>
    <w:rsid w:val="00E33CF5"/>
    <w:rsid w:val="00E341EB"/>
    <w:rsid w:val="00E348D5"/>
    <w:rsid w:val="00E3553B"/>
    <w:rsid w:val="00E3587D"/>
    <w:rsid w:val="00E37274"/>
    <w:rsid w:val="00E3798E"/>
    <w:rsid w:val="00E37AFD"/>
    <w:rsid w:val="00E37E03"/>
    <w:rsid w:val="00E40D0B"/>
    <w:rsid w:val="00E418FB"/>
    <w:rsid w:val="00E41B09"/>
    <w:rsid w:val="00E42718"/>
    <w:rsid w:val="00E436B1"/>
    <w:rsid w:val="00E439CE"/>
    <w:rsid w:val="00E43C52"/>
    <w:rsid w:val="00E44CF9"/>
    <w:rsid w:val="00E45163"/>
    <w:rsid w:val="00E45CA3"/>
    <w:rsid w:val="00E45D2A"/>
    <w:rsid w:val="00E46911"/>
    <w:rsid w:val="00E46A5C"/>
    <w:rsid w:val="00E47759"/>
    <w:rsid w:val="00E5137E"/>
    <w:rsid w:val="00E51D56"/>
    <w:rsid w:val="00E5210D"/>
    <w:rsid w:val="00E52555"/>
    <w:rsid w:val="00E5275A"/>
    <w:rsid w:val="00E52882"/>
    <w:rsid w:val="00E533E0"/>
    <w:rsid w:val="00E5398F"/>
    <w:rsid w:val="00E54173"/>
    <w:rsid w:val="00E56E5C"/>
    <w:rsid w:val="00E56F1D"/>
    <w:rsid w:val="00E60453"/>
    <w:rsid w:val="00E62E92"/>
    <w:rsid w:val="00E631E6"/>
    <w:rsid w:val="00E63446"/>
    <w:rsid w:val="00E63567"/>
    <w:rsid w:val="00E63CD9"/>
    <w:rsid w:val="00E655EE"/>
    <w:rsid w:val="00E65807"/>
    <w:rsid w:val="00E6586A"/>
    <w:rsid w:val="00E66E8C"/>
    <w:rsid w:val="00E670A2"/>
    <w:rsid w:val="00E715A2"/>
    <w:rsid w:val="00E71ABA"/>
    <w:rsid w:val="00E724FC"/>
    <w:rsid w:val="00E7392A"/>
    <w:rsid w:val="00E740C1"/>
    <w:rsid w:val="00E7424A"/>
    <w:rsid w:val="00E748D8"/>
    <w:rsid w:val="00E75004"/>
    <w:rsid w:val="00E751A0"/>
    <w:rsid w:val="00E75253"/>
    <w:rsid w:val="00E754AB"/>
    <w:rsid w:val="00E755E2"/>
    <w:rsid w:val="00E75A69"/>
    <w:rsid w:val="00E7600E"/>
    <w:rsid w:val="00E762F2"/>
    <w:rsid w:val="00E771DC"/>
    <w:rsid w:val="00E80029"/>
    <w:rsid w:val="00E80680"/>
    <w:rsid w:val="00E809C1"/>
    <w:rsid w:val="00E818CB"/>
    <w:rsid w:val="00E81F99"/>
    <w:rsid w:val="00E8237B"/>
    <w:rsid w:val="00E83661"/>
    <w:rsid w:val="00E84FD8"/>
    <w:rsid w:val="00E85BF0"/>
    <w:rsid w:val="00E875A8"/>
    <w:rsid w:val="00E87824"/>
    <w:rsid w:val="00E87AC3"/>
    <w:rsid w:val="00E9057E"/>
    <w:rsid w:val="00E909A8"/>
    <w:rsid w:val="00E90F44"/>
    <w:rsid w:val="00E922AA"/>
    <w:rsid w:val="00E92533"/>
    <w:rsid w:val="00E92567"/>
    <w:rsid w:val="00E92780"/>
    <w:rsid w:val="00E92E46"/>
    <w:rsid w:val="00E92EDB"/>
    <w:rsid w:val="00E933CE"/>
    <w:rsid w:val="00E937F1"/>
    <w:rsid w:val="00E93F48"/>
    <w:rsid w:val="00E93F69"/>
    <w:rsid w:val="00E961FF"/>
    <w:rsid w:val="00E968B2"/>
    <w:rsid w:val="00E96D3F"/>
    <w:rsid w:val="00E97740"/>
    <w:rsid w:val="00E97DE6"/>
    <w:rsid w:val="00EA1BBD"/>
    <w:rsid w:val="00EA254F"/>
    <w:rsid w:val="00EA26A2"/>
    <w:rsid w:val="00EA4DF3"/>
    <w:rsid w:val="00EA4EF2"/>
    <w:rsid w:val="00EA51F6"/>
    <w:rsid w:val="00EA54E3"/>
    <w:rsid w:val="00EA6D39"/>
    <w:rsid w:val="00EA6D46"/>
    <w:rsid w:val="00EA7902"/>
    <w:rsid w:val="00EB0BAE"/>
    <w:rsid w:val="00EB154B"/>
    <w:rsid w:val="00EB2529"/>
    <w:rsid w:val="00EB2899"/>
    <w:rsid w:val="00EB33BC"/>
    <w:rsid w:val="00EB41A0"/>
    <w:rsid w:val="00EB43D2"/>
    <w:rsid w:val="00EB58CB"/>
    <w:rsid w:val="00EB59BF"/>
    <w:rsid w:val="00EB6A5D"/>
    <w:rsid w:val="00EB7176"/>
    <w:rsid w:val="00EB7A48"/>
    <w:rsid w:val="00EC0C40"/>
    <w:rsid w:val="00EC1054"/>
    <w:rsid w:val="00EC3B7A"/>
    <w:rsid w:val="00EC3E85"/>
    <w:rsid w:val="00EC4551"/>
    <w:rsid w:val="00EC7032"/>
    <w:rsid w:val="00EC7127"/>
    <w:rsid w:val="00ED0327"/>
    <w:rsid w:val="00ED0A5F"/>
    <w:rsid w:val="00ED19DA"/>
    <w:rsid w:val="00ED22C1"/>
    <w:rsid w:val="00ED3572"/>
    <w:rsid w:val="00ED3DD4"/>
    <w:rsid w:val="00ED65E8"/>
    <w:rsid w:val="00ED6BC6"/>
    <w:rsid w:val="00EE013E"/>
    <w:rsid w:val="00EE27E4"/>
    <w:rsid w:val="00EE468E"/>
    <w:rsid w:val="00EE4CC2"/>
    <w:rsid w:val="00EE4DD9"/>
    <w:rsid w:val="00EE5207"/>
    <w:rsid w:val="00EE7513"/>
    <w:rsid w:val="00EF01B4"/>
    <w:rsid w:val="00EF0D11"/>
    <w:rsid w:val="00EF21CA"/>
    <w:rsid w:val="00EF2992"/>
    <w:rsid w:val="00EF3484"/>
    <w:rsid w:val="00EF3B9C"/>
    <w:rsid w:val="00EF5678"/>
    <w:rsid w:val="00EF575B"/>
    <w:rsid w:val="00EF677D"/>
    <w:rsid w:val="00F006EC"/>
    <w:rsid w:val="00F0095C"/>
    <w:rsid w:val="00F00A64"/>
    <w:rsid w:val="00F01F20"/>
    <w:rsid w:val="00F02346"/>
    <w:rsid w:val="00F025DF"/>
    <w:rsid w:val="00F04EA0"/>
    <w:rsid w:val="00F1203F"/>
    <w:rsid w:val="00F1262C"/>
    <w:rsid w:val="00F133C2"/>
    <w:rsid w:val="00F13409"/>
    <w:rsid w:val="00F13E9B"/>
    <w:rsid w:val="00F13F32"/>
    <w:rsid w:val="00F13FD9"/>
    <w:rsid w:val="00F142E9"/>
    <w:rsid w:val="00F15AA5"/>
    <w:rsid w:val="00F16179"/>
    <w:rsid w:val="00F16DC9"/>
    <w:rsid w:val="00F17E99"/>
    <w:rsid w:val="00F2009E"/>
    <w:rsid w:val="00F20235"/>
    <w:rsid w:val="00F20328"/>
    <w:rsid w:val="00F20410"/>
    <w:rsid w:val="00F206AE"/>
    <w:rsid w:val="00F20801"/>
    <w:rsid w:val="00F20C5F"/>
    <w:rsid w:val="00F20E5A"/>
    <w:rsid w:val="00F214AC"/>
    <w:rsid w:val="00F2155E"/>
    <w:rsid w:val="00F219E9"/>
    <w:rsid w:val="00F21EAB"/>
    <w:rsid w:val="00F223C7"/>
    <w:rsid w:val="00F2284F"/>
    <w:rsid w:val="00F22D2D"/>
    <w:rsid w:val="00F23493"/>
    <w:rsid w:val="00F23EA7"/>
    <w:rsid w:val="00F23EEC"/>
    <w:rsid w:val="00F242A7"/>
    <w:rsid w:val="00F252BA"/>
    <w:rsid w:val="00F25D74"/>
    <w:rsid w:val="00F25ECC"/>
    <w:rsid w:val="00F26072"/>
    <w:rsid w:val="00F260C4"/>
    <w:rsid w:val="00F26619"/>
    <w:rsid w:val="00F2766F"/>
    <w:rsid w:val="00F27DFB"/>
    <w:rsid w:val="00F32121"/>
    <w:rsid w:val="00F3261B"/>
    <w:rsid w:val="00F3266B"/>
    <w:rsid w:val="00F326AF"/>
    <w:rsid w:val="00F331D4"/>
    <w:rsid w:val="00F333C2"/>
    <w:rsid w:val="00F337B6"/>
    <w:rsid w:val="00F33AF9"/>
    <w:rsid w:val="00F3489B"/>
    <w:rsid w:val="00F34EDC"/>
    <w:rsid w:val="00F354FD"/>
    <w:rsid w:val="00F40174"/>
    <w:rsid w:val="00F40B9D"/>
    <w:rsid w:val="00F40DDB"/>
    <w:rsid w:val="00F4377E"/>
    <w:rsid w:val="00F440E6"/>
    <w:rsid w:val="00F44433"/>
    <w:rsid w:val="00F45028"/>
    <w:rsid w:val="00F45ECA"/>
    <w:rsid w:val="00F4687E"/>
    <w:rsid w:val="00F46A7E"/>
    <w:rsid w:val="00F46FEC"/>
    <w:rsid w:val="00F474B0"/>
    <w:rsid w:val="00F503B8"/>
    <w:rsid w:val="00F5071A"/>
    <w:rsid w:val="00F53177"/>
    <w:rsid w:val="00F53E78"/>
    <w:rsid w:val="00F54288"/>
    <w:rsid w:val="00F5492A"/>
    <w:rsid w:val="00F54EDB"/>
    <w:rsid w:val="00F55C52"/>
    <w:rsid w:val="00F5712A"/>
    <w:rsid w:val="00F612B4"/>
    <w:rsid w:val="00F6171C"/>
    <w:rsid w:val="00F6185B"/>
    <w:rsid w:val="00F63184"/>
    <w:rsid w:val="00F63736"/>
    <w:rsid w:val="00F63BA2"/>
    <w:rsid w:val="00F6439A"/>
    <w:rsid w:val="00F6449F"/>
    <w:rsid w:val="00F6569F"/>
    <w:rsid w:val="00F65905"/>
    <w:rsid w:val="00F661F7"/>
    <w:rsid w:val="00F663CD"/>
    <w:rsid w:val="00F66CD5"/>
    <w:rsid w:val="00F66F1B"/>
    <w:rsid w:val="00F7183F"/>
    <w:rsid w:val="00F71B59"/>
    <w:rsid w:val="00F71B63"/>
    <w:rsid w:val="00F71FDE"/>
    <w:rsid w:val="00F72314"/>
    <w:rsid w:val="00F7305E"/>
    <w:rsid w:val="00F74615"/>
    <w:rsid w:val="00F749C3"/>
    <w:rsid w:val="00F754B0"/>
    <w:rsid w:val="00F763DA"/>
    <w:rsid w:val="00F76F8C"/>
    <w:rsid w:val="00F77ADF"/>
    <w:rsid w:val="00F80F0E"/>
    <w:rsid w:val="00F81296"/>
    <w:rsid w:val="00F814EA"/>
    <w:rsid w:val="00F8154F"/>
    <w:rsid w:val="00F84B39"/>
    <w:rsid w:val="00F8503E"/>
    <w:rsid w:val="00F85552"/>
    <w:rsid w:val="00F862EE"/>
    <w:rsid w:val="00F86FFA"/>
    <w:rsid w:val="00F87100"/>
    <w:rsid w:val="00F90D54"/>
    <w:rsid w:val="00F90F09"/>
    <w:rsid w:val="00F9187C"/>
    <w:rsid w:val="00F93696"/>
    <w:rsid w:val="00F93B7A"/>
    <w:rsid w:val="00F943A6"/>
    <w:rsid w:val="00F948E5"/>
    <w:rsid w:val="00F95E7D"/>
    <w:rsid w:val="00F97E15"/>
    <w:rsid w:val="00FA0163"/>
    <w:rsid w:val="00FA0404"/>
    <w:rsid w:val="00FA0F19"/>
    <w:rsid w:val="00FA28B2"/>
    <w:rsid w:val="00FA2A1E"/>
    <w:rsid w:val="00FA367A"/>
    <w:rsid w:val="00FA3AF1"/>
    <w:rsid w:val="00FA3F29"/>
    <w:rsid w:val="00FA57CF"/>
    <w:rsid w:val="00FA5B4B"/>
    <w:rsid w:val="00FA6CDC"/>
    <w:rsid w:val="00FA713B"/>
    <w:rsid w:val="00FA72DE"/>
    <w:rsid w:val="00FA7385"/>
    <w:rsid w:val="00FB26FE"/>
    <w:rsid w:val="00FB4436"/>
    <w:rsid w:val="00FB5532"/>
    <w:rsid w:val="00FB5F1B"/>
    <w:rsid w:val="00FB6707"/>
    <w:rsid w:val="00FB6941"/>
    <w:rsid w:val="00FB6DF1"/>
    <w:rsid w:val="00FB7EE0"/>
    <w:rsid w:val="00FC18A9"/>
    <w:rsid w:val="00FC20CA"/>
    <w:rsid w:val="00FC31FC"/>
    <w:rsid w:val="00FC3B63"/>
    <w:rsid w:val="00FC44D7"/>
    <w:rsid w:val="00FC488F"/>
    <w:rsid w:val="00FC6EA4"/>
    <w:rsid w:val="00FD0593"/>
    <w:rsid w:val="00FD2AF5"/>
    <w:rsid w:val="00FD3292"/>
    <w:rsid w:val="00FD3A07"/>
    <w:rsid w:val="00FD480A"/>
    <w:rsid w:val="00FD5465"/>
    <w:rsid w:val="00FD5799"/>
    <w:rsid w:val="00FD5AEE"/>
    <w:rsid w:val="00FD5B71"/>
    <w:rsid w:val="00FD6385"/>
    <w:rsid w:val="00FD6466"/>
    <w:rsid w:val="00FD6784"/>
    <w:rsid w:val="00FD719A"/>
    <w:rsid w:val="00FD7CC4"/>
    <w:rsid w:val="00FD7E6B"/>
    <w:rsid w:val="00FE11EF"/>
    <w:rsid w:val="00FE1D68"/>
    <w:rsid w:val="00FE207B"/>
    <w:rsid w:val="00FE47E2"/>
    <w:rsid w:val="00FE57FF"/>
    <w:rsid w:val="00FE7E1B"/>
    <w:rsid w:val="00FF034D"/>
    <w:rsid w:val="00FF1D4E"/>
    <w:rsid w:val="00FF2C48"/>
    <w:rsid w:val="00FF337B"/>
    <w:rsid w:val="00FF3917"/>
    <w:rsid w:val="00FF551A"/>
    <w:rsid w:val="00FF6F8F"/>
    <w:rsid w:val="00FF7021"/>
    <w:rsid w:val="00FF75D0"/>
    <w:rsid w:val="00FF7CFF"/>
    <w:rsid w:val="07202CE9"/>
    <w:rsid w:val="074D42C7"/>
    <w:rsid w:val="075E0402"/>
    <w:rsid w:val="08BC1170"/>
    <w:rsid w:val="1033395E"/>
    <w:rsid w:val="1245C320"/>
    <w:rsid w:val="13C88717"/>
    <w:rsid w:val="1411EE6F"/>
    <w:rsid w:val="1C031065"/>
    <w:rsid w:val="1C53A172"/>
    <w:rsid w:val="1CE78003"/>
    <w:rsid w:val="1F677C37"/>
    <w:rsid w:val="20A2C047"/>
    <w:rsid w:val="2DD4A0C8"/>
    <w:rsid w:val="2ED4EAFB"/>
    <w:rsid w:val="2F98436C"/>
    <w:rsid w:val="3329AE4F"/>
    <w:rsid w:val="36D49024"/>
    <w:rsid w:val="3E959B02"/>
    <w:rsid w:val="4880D9DB"/>
    <w:rsid w:val="48E0BE91"/>
    <w:rsid w:val="495B15FF"/>
    <w:rsid w:val="534210AF"/>
    <w:rsid w:val="53EF06A3"/>
    <w:rsid w:val="555C6CA0"/>
    <w:rsid w:val="5B45F27A"/>
    <w:rsid w:val="5F4E8927"/>
    <w:rsid w:val="68F1D395"/>
    <w:rsid w:val="6D617410"/>
    <w:rsid w:val="6E8F3D5A"/>
    <w:rsid w:val="72543E3A"/>
    <w:rsid w:val="72FE363D"/>
    <w:rsid w:val="7B327BC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036ebf">
      <v:stroke color="#036ebf" weight="3pt"/>
    </o:shapedefaults>
    <o:shapelayout v:ext="edit">
      <o:idmap v:ext="edit" data="1"/>
    </o:shapelayout>
  </w:shapeDefaults>
  <w:decimalSymbol w:val="."/>
  <w:listSeparator w:val=","/>
  <w14:docId w14:val="70A09113"/>
  <w15:docId w15:val="{84B49B04-F49A-4952-953A-D0C7B0A39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Arial Narrow" w:hAnsi="Arial Narrow"/>
      <w:sz w:val="22"/>
      <w:szCs w:val="24"/>
    </w:rPr>
  </w:style>
  <w:style w:type="paragraph" w:styleId="Heading1">
    <w:name w:val="heading 1"/>
    <w:basedOn w:val="Normal"/>
    <w:next w:val="BodyText"/>
    <w:link w:val="Heading1Char"/>
    <w:qFormat/>
    <w:pPr>
      <w:keepNext/>
      <w:numPr>
        <w:numId w:val="1"/>
      </w:numPr>
      <w:tabs>
        <w:tab w:val="right" w:pos="8640"/>
      </w:tabs>
      <w:spacing w:before="280" w:after="120" w:line="360" w:lineRule="auto"/>
      <w:outlineLvl w:val="0"/>
    </w:pPr>
    <w:rPr>
      <w:b/>
      <w:spacing w:val="4"/>
      <w:szCs w:val="20"/>
    </w:rPr>
  </w:style>
  <w:style w:type="paragraph" w:styleId="Heading2">
    <w:name w:val="heading 2"/>
    <w:basedOn w:val="Normal"/>
    <w:next w:val="BodyText"/>
    <w:link w:val="Heading2Char"/>
    <w:qFormat/>
    <w:rsid w:val="002F75CF"/>
    <w:pPr>
      <w:keepNext/>
      <w:numPr>
        <w:ilvl w:val="1"/>
        <w:numId w:val="1"/>
      </w:numPr>
      <w:tabs>
        <w:tab w:val="right" w:pos="8640"/>
      </w:tabs>
      <w:spacing w:before="120" w:after="60" w:line="360" w:lineRule="auto"/>
      <w:ind w:left="567"/>
      <w:outlineLvl w:val="1"/>
    </w:pPr>
    <w:rPr>
      <w:b/>
      <w:spacing w:val="4"/>
      <w:kern w:val="28"/>
      <w:szCs w:val="20"/>
    </w:rPr>
  </w:style>
  <w:style w:type="paragraph" w:styleId="Heading3">
    <w:name w:val="heading 3"/>
    <w:basedOn w:val="Normal"/>
    <w:next w:val="BodyText"/>
    <w:qFormat/>
    <w:rsid w:val="002F75CF"/>
    <w:pPr>
      <w:keepNext/>
      <w:numPr>
        <w:ilvl w:val="2"/>
        <w:numId w:val="1"/>
      </w:numPr>
      <w:tabs>
        <w:tab w:val="right" w:pos="8640"/>
      </w:tabs>
      <w:spacing w:line="360" w:lineRule="auto"/>
      <w:outlineLvl w:val="2"/>
    </w:pPr>
    <w:rPr>
      <w:i/>
      <w:kern w:val="28"/>
      <w:szCs w:val="20"/>
    </w:rPr>
  </w:style>
  <w:style w:type="paragraph" w:styleId="Heading4">
    <w:name w:val="heading 4"/>
    <w:basedOn w:val="Normal"/>
    <w:next w:val="BodyText"/>
    <w:qFormat/>
    <w:pPr>
      <w:keepNext/>
      <w:numPr>
        <w:ilvl w:val="3"/>
        <w:numId w:val="1"/>
      </w:numPr>
      <w:tabs>
        <w:tab w:val="right" w:pos="8640"/>
      </w:tabs>
      <w:spacing w:line="360" w:lineRule="auto"/>
      <w:outlineLvl w:val="3"/>
    </w:pPr>
    <w:rPr>
      <w:i/>
      <w:kern w:val="28"/>
      <w:szCs w:val="20"/>
    </w:rPr>
  </w:style>
  <w:style w:type="paragraph" w:styleId="Heading5">
    <w:name w:val="heading 5"/>
    <w:basedOn w:val="Normal"/>
    <w:next w:val="BodyText"/>
    <w:qFormat/>
    <w:pPr>
      <w:keepNext/>
      <w:numPr>
        <w:ilvl w:val="4"/>
        <w:numId w:val="1"/>
      </w:numPr>
      <w:tabs>
        <w:tab w:val="right" w:pos="8640"/>
      </w:tabs>
      <w:spacing w:line="360" w:lineRule="auto"/>
      <w:jc w:val="center"/>
      <w:outlineLvl w:val="4"/>
    </w:pPr>
    <w:rPr>
      <w:i/>
      <w:kern w:val="28"/>
      <w:szCs w:val="20"/>
    </w:rPr>
  </w:style>
  <w:style w:type="paragraph" w:styleId="Heading6">
    <w:name w:val="heading 6"/>
    <w:basedOn w:val="Normal"/>
    <w:next w:val="BodyText"/>
    <w:qFormat/>
    <w:pPr>
      <w:keepNext/>
      <w:numPr>
        <w:ilvl w:val="5"/>
        <w:numId w:val="1"/>
      </w:numPr>
      <w:tabs>
        <w:tab w:val="right" w:pos="8640"/>
      </w:tabs>
      <w:spacing w:before="120" w:after="80"/>
      <w:jc w:val="center"/>
      <w:outlineLvl w:val="5"/>
    </w:pPr>
    <w:rPr>
      <w:smallCaps/>
      <w:spacing w:val="20"/>
      <w:kern w:val="28"/>
      <w:szCs w:val="20"/>
    </w:rPr>
  </w:style>
  <w:style w:type="paragraph" w:styleId="Heading7">
    <w:name w:val="heading 7"/>
    <w:basedOn w:val="Normal"/>
    <w:next w:val="BodyText"/>
    <w:qFormat/>
    <w:pPr>
      <w:keepNext/>
      <w:numPr>
        <w:ilvl w:val="6"/>
        <w:numId w:val="1"/>
      </w:numPr>
      <w:tabs>
        <w:tab w:val="right" w:pos="8640"/>
      </w:tabs>
      <w:spacing w:before="80" w:after="60"/>
      <w:jc w:val="both"/>
      <w:outlineLvl w:val="6"/>
    </w:pPr>
    <w:rPr>
      <w:caps/>
      <w:kern w:val="28"/>
      <w:szCs w:val="20"/>
    </w:rPr>
  </w:style>
  <w:style w:type="paragraph" w:styleId="Heading8">
    <w:name w:val="heading 8"/>
    <w:basedOn w:val="Normal"/>
    <w:next w:val="BodyText"/>
    <w:qFormat/>
    <w:pPr>
      <w:keepNext/>
      <w:numPr>
        <w:ilvl w:val="7"/>
        <w:numId w:val="1"/>
      </w:numPr>
      <w:tabs>
        <w:tab w:val="right" w:pos="8640"/>
      </w:tabs>
      <w:spacing w:line="360" w:lineRule="auto"/>
      <w:jc w:val="center"/>
      <w:outlineLvl w:val="7"/>
    </w:pPr>
    <w:rPr>
      <w:spacing w:val="4"/>
      <w:kern w:val="28"/>
      <w:szCs w:val="20"/>
    </w:rPr>
  </w:style>
  <w:style w:type="paragraph" w:styleId="Heading9">
    <w:name w:val="heading 9"/>
    <w:basedOn w:val="Normal"/>
    <w:next w:val="BodyText"/>
    <w:qFormat/>
    <w:pPr>
      <w:keepNext/>
      <w:numPr>
        <w:ilvl w:val="8"/>
        <w:numId w:val="1"/>
      </w:numPr>
      <w:tabs>
        <w:tab w:val="right" w:pos="8640"/>
      </w:tabs>
      <w:spacing w:line="360" w:lineRule="auto"/>
      <w:outlineLvl w:val="8"/>
    </w:pPr>
    <w:rPr>
      <w:spacing w:val="4"/>
      <w:kern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D833D5"/>
    <w:pPr>
      <w:tabs>
        <w:tab w:val="right" w:pos="8640"/>
      </w:tabs>
    </w:pPr>
    <w:rPr>
      <w:rFonts w:ascii="Times New Roman" w:hAnsi="Times New Roman"/>
      <w:b/>
      <w:bCs/>
      <w:i/>
      <w:spacing w:val="4"/>
      <w:sz w:val="24"/>
    </w:rPr>
  </w:style>
  <w:style w:type="paragraph" w:styleId="BodyTextIndent2">
    <w:name w:val="Body Text Indent 2"/>
    <w:basedOn w:val="Normal"/>
    <w:rsid w:val="00F66F1B"/>
    <w:pPr>
      <w:widowControl w:val="0"/>
      <w:spacing w:line="240" w:lineRule="atLeast"/>
      <w:ind w:left="1800"/>
    </w:pPr>
    <w:rPr>
      <w:rFonts w:ascii="Times New Roman" w:hAnsi="Times New Roman"/>
      <w:sz w:val="20"/>
      <w:szCs w:val="20"/>
    </w:rPr>
  </w:style>
  <w:style w:type="paragraph" w:customStyle="1" w:styleId="InfoBlue">
    <w:name w:val="InfoBlue"/>
    <w:basedOn w:val="Normal"/>
    <w:next w:val="BodyText"/>
    <w:autoRedefine/>
    <w:rsid w:val="006E3FAC"/>
    <w:pPr>
      <w:widowControl w:val="0"/>
      <w:spacing w:before="60" w:after="60" w:line="264" w:lineRule="auto"/>
      <w:ind w:left="180"/>
    </w:pPr>
    <w:rPr>
      <w:rFonts w:ascii="Times New Roman" w:hAnsi="Times New Roman"/>
      <w:color w:val="000000"/>
      <w:sz w:val="26"/>
      <w:szCs w:val="14"/>
    </w:rPr>
  </w:style>
  <w:style w:type="paragraph" w:customStyle="1" w:styleId="Author">
    <w:name w:val="Author"/>
    <w:basedOn w:val="BodyText"/>
    <w:pPr>
      <w:spacing w:line="480" w:lineRule="auto"/>
    </w:pPr>
  </w:style>
  <w:style w:type="paragraph" w:customStyle="1" w:styleId="BlockQuotation">
    <w:name w:val="Block Quotation"/>
    <w:basedOn w:val="BodyText"/>
    <w:pPr>
      <w:keepLines/>
      <w:spacing w:after="160" w:line="480" w:lineRule="auto"/>
      <w:ind w:right="720"/>
    </w:pPr>
    <w:rPr>
      <w:i w:val="0"/>
    </w:rPr>
  </w:style>
  <w:style w:type="paragraph" w:styleId="Caption">
    <w:name w:val="caption"/>
    <w:basedOn w:val="Normal"/>
    <w:next w:val="BodyText"/>
    <w:qFormat/>
    <w:rsid w:val="00A16FF6"/>
    <w:pPr>
      <w:tabs>
        <w:tab w:val="right" w:pos="8640"/>
      </w:tabs>
      <w:spacing w:before="60" w:after="60" w:line="312" w:lineRule="auto"/>
      <w:jc w:val="center"/>
    </w:pPr>
    <w:rPr>
      <w:rFonts w:ascii="Times New Roman" w:hAnsi="Times New Roman"/>
      <w:i/>
      <w:sz w:val="24"/>
      <w:szCs w:val="20"/>
    </w:rPr>
  </w:style>
  <w:style w:type="paragraph" w:styleId="Date">
    <w:name w:val="Date"/>
    <w:basedOn w:val="BodyText"/>
    <w:pPr>
      <w:spacing w:after="560"/>
    </w:pPr>
  </w:style>
  <w:style w:type="character" w:styleId="Emphasis">
    <w:name w:val="Emphasis"/>
    <w:aliases w:val="a4"/>
    <w:uiPriority w:val="20"/>
    <w:qFormat/>
    <w:rPr>
      <w:i/>
    </w:rPr>
  </w:style>
  <w:style w:type="character" w:styleId="EndnoteReference">
    <w:name w:val="endnote reference"/>
    <w:semiHidden/>
    <w:rPr>
      <w:vertAlign w:val="superscript"/>
    </w:rPr>
  </w:style>
  <w:style w:type="paragraph" w:styleId="Footer">
    <w:name w:val="footer"/>
    <w:basedOn w:val="Normal"/>
    <w:pPr>
      <w:keepLines/>
      <w:tabs>
        <w:tab w:val="center" w:pos="4320"/>
        <w:tab w:val="right" w:pos="8640"/>
      </w:tabs>
      <w:jc w:val="center"/>
    </w:pPr>
    <w:rPr>
      <w:spacing w:val="4"/>
      <w:sz w:val="18"/>
      <w:szCs w:val="20"/>
    </w:rPr>
  </w:style>
  <w:style w:type="paragraph" w:customStyle="1" w:styleId="FooterEven">
    <w:name w:val="Footer Even"/>
    <w:basedOn w:val="Footer"/>
  </w:style>
  <w:style w:type="paragraph" w:customStyle="1" w:styleId="FooterFirst">
    <w:name w:val="Footer First"/>
    <w:basedOn w:val="Footer"/>
    <w:pPr>
      <w:tabs>
        <w:tab w:val="clear" w:pos="8640"/>
      </w:tabs>
    </w:pP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 w:val="right" w:pos="8640"/>
      </w:tabs>
      <w:spacing w:line="220" w:lineRule="exact"/>
      <w:ind w:left="187" w:hanging="187"/>
      <w:jc w:val="both"/>
    </w:pPr>
    <w:rPr>
      <w:spacing w:val="4"/>
      <w:sz w:val="18"/>
      <w:szCs w:val="20"/>
    </w:rPr>
  </w:style>
  <w:style w:type="character" w:styleId="FootnoteReference">
    <w:name w:val="footnote reference"/>
    <w:semiHidden/>
    <w:rPr>
      <w:vertAlign w:val="superscript"/>
    </w:rPr>
  </w:style>
  <w:style w:type="paragraph" w:styleId="FootnoteText">
    <w:name w:val="footnote text"/>
    <w:basedOn w:val="FootnoteBase"/>
    <w:semiHidden/>
    <w:pPr>
      <w:spacing w:after="120"/>
    </w:pPr>
  </w:style>
  <w:style w:type="paragraph" w:customStyle="1" w:styleId="GlossaryDefinition">
    <w:name w:val="Glossary Definition"/>
    <w:basedOn w:val="BodyText"/>
    <w:pPr>
      <w:tabs>
        <w:tab w:val="clear" w:pos="8640"/>
        <w:tab w:val="left" w:pos="2160"/>
      </w:tabs>
    </w:pPr>
  </w:style>
  <w:style w:type="character" w:customStyle="1" w:styleId="GlossaryEntry">
    <w:name w:val="Glossary Entry"/>
    <w:rPr>
      <w:b/>
      <w:bCs/>
      <w:sz w:val="20"/>
    </w:rPr>
  </w:style>
  <w:style w:type="paragraph" w:customStyle="1" w:styleId="HeadingBase">
    <w:name w:val="Heading Base"/>
    <w:basedOn w:val="Normal"/>
    <w:next w:val="BodyText"/>
    <w:pPr>
      <w:keepNext/>
      <w:keepLines/>
      <w:tabs>
        <w:tab w:val="right" w:pos="8640"/>
      </w:tabs>
      <w:spacing w:line="360" w:lineRule="auto"/>
    </w:pPr>
    <w:rPr>
      <w:b/>
      <w:spacing w:val="4"/>
      <w:kern w:val="28"/>
      <w:szCs w:val="20"/>
    </w:rPr>
  </w:style>
  <w:style w:type="paragraph" w:styleId="Index1">
    <w:name w:val="index 1"/>
    <w:basedOn w:val="Normal"/>
    <w:autoRedefine/>
    <w:semiHidden/>
    <w:pPr>
      <w:tabs>
        <w:tab w:val="right" w:leader="dot" w:pos="3960"/>
        <w:tab w:val="right" w:pos="8640"/>
      </w:tabs>
      <w:ind w:left="720" w:hanging="720"/>
    </w:pPr>
    <w:rPr>
      <w:spacing w:val="4"/>
      <w:sz w:val="20"/>
      <w:szCs w:val="20"/>
    </w:rPr>
  </w:style>
  <w:style w:type="paragraph" w:styleId="Index2">
    <w:name w:val="index 2"/>
    <w:basedOn w:val="Normal"/>
    <w:autoRedefine/>
    <w:semiHidden/>
    <w:pPr>
      <w:tabs>
        <w:tab w:val="right" w:leader="dot" w:pos="3960"/>
        <w:tab w:val="right" w:pos="8640"/>
      </w:tabs>
      <w:ind w:left="900" w:hanging="720"/>
    </w:pPr>
    <w:rPr>
      <w:spacing w:val="4"/>
      <w:sz w:val="20"/>
      <w:szCs w:val="20"/>
    </w:rPr>
  </w:style>
  <w:style w:type="paragraph" w:styleId="Index3">
    <w:name w:val="index 3"/>
    <w:basedOn w:val="Normal"/>
    <w:autoRedefine/>
    <w:semiHidden/>
    <w:pPr>
      <w:tabs>
        <w:tab w:val="right" w:leader="dot" w:pos="3960"/>
        <w:tab w:val="right" w:pos="8640"/>
      </w:tabs>
      <w:ind w:left="1080" w:hanging="720"/>
      <w:jc w:val="both"/>
    </w:pPr>
    <w:rPr>
      <w:sz w:val="20"/>
      <w:szCs w:val="20"/>
    </w:rPr>
  </w:style>
  <w:style w:type="paragraph" w:styleId="Index4">
    <w:name w:val="index 4"/>
    <w:basedOn w:val="Normal"/>
    <w:autoRedefine/>
    <w:semiHidden/>
    <w:pPr>
      <w:tabs>
        <w:tab w:val="right" w:leader="dot" w:pos="3960"/>
        <w:tab w:val="right" w:pos="8640"/>
      </w:tabs>
      <w:ind w:left="1080" w:hanging="720"/>
      <w:jc w:val="both"/>
    </w:pPr>
    <w:rPr>
      <w:i/>
      <w:sz w:val="20"/>
      <w:szCs w:val="20"/>
    </w:rPr>
  </w:style>
  <w:style w:type="paragraph" w:styleId="Index5">
    <w:name w:val="index 5"/>
    <w:basedOn w:val="Normal"/>
    <w:autoRedefine/>
    <w:semiHidden/>
    <w:pPr>
      <w:tabs>
        <w:tab w:val="right" w:leader="dot" w:pos="3960"/>
        <w:tab w:val="right" w:pos="8640"/>
      </w:tabs>
      <w:ind w:left="1080" w:hanging="720"/>
      <w:jc w:val="both"/>
    </w:pPr>
    <w:rPr>
      <w:i/>
      <w:sz w:val="20"/>
      <w:szCs w:val="20"/>
    </w:rPr>
  </w:style>
  <w:style w:type="paragraph" w:customStyle="1" w:styleId="IndexBase">
    <w:name w:val="Index Base"/>
    <w:basedOn w:val="Normal"/>
    <w:pPr>
      <w:tabs>
        <w:tab w:val="right" w:leader="dot" w:pos="3960"/>
        <w:tab w:val="right" w:pos="8640"/>
      </w:tabs>
      <w:ind w:left="720" w:hanging="720"/>
      <w:jc w:val="both"/>
    </w:pPr>
    <w:rPr>
      <w:sz w:val="20"/>
      <w:szCs w:val="20"/>
    </w:rPr>
  </w:style>
  <w:style w:type="paragraph" w:styleId="IndexHeading">
    <w:name w:val="index heading"/>
    <w:basedOn w:val="Normal"/>
    <w:next w:val="Index1"/>
    <w:semiHidden/>
    <w:pPr>
      <w:keepNext/>
      <w:tabs>
        <w:tab w:val="right" w:pos="8640"/>
      </w:tabs>
      <w:spacing w:before="280"/>
      <w:jc w:val="both"/>
    </w:pPr>
    <w:rPr>
      <w:spacing w:val="4"/>
      <w:kern w:val="28"/>
      <w:sz w:val="27"/>
      <w:szCs w:val="20"/>
    </w:rPr>
  </w:style>
  <w:style w:type="character" w:customStyle="1" w:styleId="Lead-inEmphasis">
    <w:name w:val="Lead-in Emphasis"/>
    <w:rPr>
      <w:rFonts w:ascii="Arial Narrow" w:hAnsi="Arial Narrow"/>
      <w:caps/>
      <w:spacing w:val="0"/>
    </w:rPr>
  </w:style>
  <w:style w:type="character" w:styleId="LineNumber">
    <w:name w:val="line number"/>
  </w:style>
  <w:style w:type="paragraph" w:styleId="List">
    <w:name w:val="List"/>
    <w:basedOn w:val="BodyText"/>
    <w:pPr>
      <w:tabs>
        <w:tab w:val="left" w:pos="720"/>
      </w:tabs>
      <w:spacing w:after="8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Number">
    <w:name w:val="List Number"/>
    <w:basedOn w:val="List"/>
    <w:pPr>
      <w:tabs>
        <w:tab w:val="clear" w:pos="720"/>
        <w:tab w:val="clear" w:pos="8640"/>
        <w:tab w:val="right" w:leader="dot" w:pos="7440"/>
      </w:tabs>
      <w:spacing w:after="0"/>
    </w:pPr>
  </w:style>
  <w:style w:type="paragraph" w:styleId="ListNumber2">
    <w:name w:val="List Number 2"/>
    <w:basedOn w:val="ListNumber"/>
    <w:pPr>
      <w:ind w:left="360"/>
    </w:pPr>
  </w:style>
  <w:style w:type="paragraph" w:styleId="ListNumber3">
    <w:name w:val="List Number 3"/>
    <w:basedOn w:val="ListNumber"/>
    <w:pPr>
      <w:ind w:left="72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styleId="MacroText">
    <w:name w:val="macro"/>
    <w:basedOn w:val="BodyText"/>
    <w:semiHidden/>
    <w:pPr>
      <w:spacing w:after="120"/>
    </w:pPr>
    <w:rPr>
      <w:rFonts w:ascii="Courier New" w:hAnsi="Courier New"/>
    </w:rPr>
  </w:style>
  <w:style w:type="paragraph" w:customStyle="1" w:styleId="Name">
    <w:name w:val="Name"/>
    <w:basedOn w:val="BodyText"/>
  </w:style>
  <w:style w:type="character" w:styleId="PageNumber">
    <w:name w:val="page number"/>
  </w:style>
  <w:style w:type="paragraph" w:customStyle="1" w:styleId="Picture">
    <w:name w:val="Picture"/>
    <w:basedOn w:val="BodyText"/>
    <w:next w:val="Caption"/>
    <w:pPr>
      <w:keepNext/>
    </w:pPr>
  </w:style>
  <w:style w:type="character" w:customStyle="1" w:styleId="Superscript">
    <w:name w:val="Superscript"/>
    <w:rPr>
      <w:vertAlign w:val="superscript"/>
    </w:rPr>
  </w:style>
  <w:style w:type="paragraph" w:styleId="TableofFigures">
    <w:name w:val="table of figures"/>
    <w:basedOn w:val="Normal"/>
    <w:semiHidden/>
    <w:pPr>
      <w:tabs>
        <w:tab w:val="right" w:leader="dot" w:pos="8640"/>
      </w:tabs>
      <w:ind w:left="720" w:hanging="720"/>
      <w:jc w:val="both"/>
    </w:pPr>
    <w:rPr>
      <w:spacing w:val="4"/>
      <w:szCs w:val="20"/>
    </w:rPr>
  </w:style>
  <w:style w:type="paragraph" w:styleId="TOAHeading">
    <w:name w:val="toa heading"/>
    <w:basedOn w:val="Normal"/>
    <w:next w:val="Normal"/>
    <w:semiHidden/>
    <w:pPr>
      <w:keepNext/>
      <w:keepLines/>
      <w:tabs>
        <w:tab w:val="right" w:pos="8640"/>
      </w:tabs>
      <w:spacing w:before="280"/>
    </w:pPr>
    <w:rPr>
      <w:b/>
      <w:spacing w:val="4"/>
      <w:kern w:val="28"/>
      <w:szCs w:val="20"/>
    </w:rPr>
  </w:style>
  <w:style w:type="paragraph" w:styleId="TOC1">
    <w:name w:val="toc 1"/>
    <w:basedOn w:val="Normal"/>
    <w:autoRedefine/>
    <w:uiPriority w:val="39"/>
    <w:rsid w:val="00A711DA"/>
    <w:pPr>
      <w:tabs>
        <w:tab w:val="right" w:leader="dot" w:pos="9356"/>
      </w:tabs>
      <w:jc w:val="both"/>
    </w:pPr>
    <w:rPr>
      <w:rFonts w:ascii="Arial" w:hAnsi="Arial"/>
      <w:b/>
      <w:spacing w:val="4"/>
      <w:sz w:val="24"/>
      <w:szCs w:val="20"/>
    </w:rPr>
  </w:style>
  <w:style w:type="paragraph" w:styleId="TOC2">
    <w:name w:val="toc 2"/>
    <w:basedOn w:val="Normal"/>
    <w:autoRedefine/>
    <w:uiPriority w:val="39"/>
    <w:rsid w:val="000A7368"/>
    <w:pPr>
      <w:tabs>
        <w:tab w:val="right" w:leader="dot" w:pos="9356"/>
      </w:tabs>
      <w:ind w:left="360"/>
      <w:jc w:val="both"/>
    </w:pPr>
    <w:rPr>
      <w:rFonts w:ascii="Arial" w:hAnsi="Arial"/>
      <w:spacing w:val="4"/>
      <w:szCs w:val="20"/>
    </w:rPr>
  </w:style>
  <w:style w:type="paragraph" w:styleId="TOC3">
    <w:name w:val="toc 3"/>
    <w:basedOn w:val="Normal"/>
    <w:autoRedefine/>
    <w:uiPriority w:val="39"/>
    <w:rsid w:val="0014609F"/>
    <w:pPr>
      <w:tabs>
        <w:tab w:val="right" w:leader="dot" w:pos="9356"/>
      </w:tabs>
      <w:ind w:left="720"/>
      <w:jc w:val="both"/>
    </w:pPr>
    <w:rPr>
      <w:rFonts w:ascii="Arial" w:hAnsi="Arial"/>
      <w:noProof/>
      <w:spacing w:val="4"/>
      <w:szCs w:val="22"/>
    </w:rPr>
  </w:style>
  <w:style w:type="paragraph" w:styleId="TOC4">
    <w:name w:val="toc 4"/>
    <w:basedOn w:val="Normal"/>
    <w:autoRedefine/>
    <w:uiPriority w:val="39"/>
    <w:pPr>
      <w:tabs>
        <w:tab w:val="right" w:leader="dot" w:pos="8640"/>
      </w:tabs>
      <w:ind w:left="1080"/>
      <w:jc w:val="both"/>
    </w:pPr>
    <w:rPr>
      <w:spacing w:val="4"/>
      <w:szCs w:val="20"/>
    </w:rPr>
  </w:style>
  <w:style w:type="paragraph" w:styleId="TOC5">
    <w:name w:val="toc 5"/>
    <w:basedOn w:val="Normal"/>
    <w:autoRedefine/>
    <w:uiPriority w:val="39"/>
    <w:pPr>
      <w:tabs>
        <w:tab w:val="right" w:leader="dot" w:pos="8640"/>
      </w:tabs>
      <w:ind w:left="1440"/>
      <w:jc w:val="both"/>
    </w:pPr>
    <w:rPr>
      <w:spacing w:val="4"/>
      <w:szCs w:val="20"/>
    </w:rPr>
  </w:style>
  <w:style w:type="paragraph" w:customStyle="1" w:styleId="TOCBase">
    <w:name w:val="TOC Base"/>
    <w:basedOn w:val="Normal"/>
    <w:pPr>
      <w:tabs>
        <w:tab w:val="right" w:leader="dot" w:pos="8640"/>
      </w:tabs>
      <w:jc w:val="both"/>
    </w:pPr>
    <w:rPr>
      <w:spacing w:val="4"/>
      <w:szCs w:val="20"/>
    </w:rPr>
  </w:style>
  <w:style w:type="paragraph" w:styleId="Header">
    <w:name w:val="header"/>
    <w:basedOn w:val="Normal"/>
    <w:pPr>
      <w:tabs>
        <w:tab w:val="center" w:pos="4320"/>
        <w:tab w:val="right" w:pos="8640"/>
      </w:tabs>
      <w:ind w:left="-720"/>
      <w:jc w:val="both"/>
    </w:pPr>
    <w:rPr>
      <w:spacing w:val="4"/>
      <w:sz w:val="20"/>
      <w:szCs w:val="20"/>
    </w:rPr>
  </w:style>
  <w:style w:type="paragraph" w:customStyle="1" w:styleId="DocumentTitle">
    <w:name w:val="Document Title"/>
    <w:basedOn w:val="Normal"/>
    <w:pPr>
      <w:tabs>
        <w:tab w:val="right" w:pos="8640"/>
      </w:tabs>
      <w:spacing w:before="480" w:after="480" w:line="480" w:lineRule="auto"/>
      <w:jc w:val="right"/>
    </w:pPr>
    <w:rPr>
      <w:b/>
      <w:smallCaps/>
      <w:spacing w:val="20"/>
      <w:sz w:val="32"/>
      <w:szCs w:val="20"/>
    </w:rPr>
  </w:style>
  <w:style w:type="paragraph" w:customStyle="1" w:styleId="SubtitleCover">
    <w:name w:val="Subtitle Cover"/>
    <w:basedOn w:val="TitleCover"/>
    <w:next w:val="BodyText"/>
    <w:pPr>
      <w:spacing w:before="240"/>
    </w:pPr>
    <w:rPr>
      <w:b w:val="0"/>
      <w:i/>
      <w:sz w:val="36"/>
    </w:rPr>
  </w:style>
  <w:style w:type="paragraph" w:customStyle="1" w:styleId="TitleCover">
    <w:name w:val="Title Cover"/>
    <w:basedOn w:val="HeadingBase"/>
    <w:next w:val="SubtitleCover"/>
    <w:pPr>
      <w:keepLines w:val="0"/>
      <w:tabs>
        <w:tab w:val="clear" w:pos="8640"/>
      </w:tabs>
      <w:spacing w:before="720" w:after="160" w:line="240" w:lineRule="auto"/>
      <w:jc w:val="center"/>
    </w:pPr>
    <w:rPr>
      <w:rFonts w:ascii="Arial" w:hAnsi="Arial"/>
      <w:spacing w:val="0"/>
      <w:kern w:val="0"/>
      <w:sz w:val="48"/>
    </w:rPr>
  </w:style>
  <w:style w:type="paragraph" w:customStyle="1" w:styleId="SectionLabel">
    <w:name w:val="Section Label"/>
    <w:basedOn w:val="HeadingBase"/>
    <w:next w:val="BodyText"/>
    <w:pPr>
      <w:pageBreakBefore/>
      <w:tabs>
        <w:tab w:val="clear" w:pos="8640"/>
      </w:tabs>
      <w:spacing w:before="240" w:after="360" w:line="240" w:lineRule="auto"/>
      <w:jc w:val="center"/>
    </w:pPr>
    <w:rPr>
      <w:rFonts w:ascii="Arial" w:hAnsi="Arial"/>
      <w:spacing w:val="0"/>
      <w:kern w:val="0"/>
      <w:sz w:val="36"/>
    </w:rPr>
  </w:style>
  <w:style w:type="paragraph" w:styleId="NormalWeb">
    <w:name w:val="Normal (Web)"/>
    <w:basedOn w:val="Normal"/>
    <w:uiPriority w:val="99"/>
    <w:rsid w:val="00AE0631"/>
    <w:pPr>
      <w:spacing w:before="100" w:beforeAutospacing="1" w:after="100" w:afterAutospacing="1"/>
    </w:pPr>
    <w:rPr>
      <w:rFonts w:ascii="Times New Roman" w:hAnsi="Times New Roman"/>
      <w:sz w:val="24"/>
    </w:rPr>
  </w:style>
  <w:style w:type="paragraph" w:customStyle="1" w:styleId="StyleHeading1Before6ptAfter3ptLinespacingAtle">
    <w:name w:val="Style Heading 1 + Before:  6 pt After:  3 pt Line spacing:  At le..."/>
    <w:basedOn w:val="Heading1"/>
    <w:autoRedefine/>
    <w:rsid w:val="009241BC"/>
    <w:pPr>
      <w:spacing w:before="120" w:after="60" w:line="240" w:lineRule="atLeast"/>
    </w:pPr>
    <w:rPr>
      <w:bCs/>
      <w:sz w:val="24"/>
    </w:rPr>
  </w:style>
  <w:style w:type="paragraph" w:styleId="BodyTextIndent">
    <w:name w:val="Body Text Indent"/>
    <w:basedOn w:val="BodyText"/>
    <w:pPr>
      <w:tabs>
        <w:tab w:val="clear" w:pos="8640"/>
      </w:tabs>
      <w:spacing w:after="160" w:line="480" w:lineRule="auto"/>
      <w:ind w:left="360"/>
    </w:pPr>
    <w:rPr>
      <w:spacing w:val="0"/>
      <w:sz w:val="20"/>
    </w:rPr>
  </w:style>
  <w:style w:type="paragraph" w:styleId="Title">
    <w:name w:val="Title"/>
    <w:basedOn w:val="HeadingBase"/>
    <w:next w:val="Subtitle"/>
    <w:qFormat/>
    <w:pPr>
      <w:keepLines w:val="0"/>
      <w:pageBreakBefore/>
      <w:tabs>
        <w:tab w:val="clear" w:pos="8640"/>
      </w:tabs>
      <w:spacing w:after="360" w:line="240" w:lineRule="auto"/>
      <w:jc w:val="center"/>
    </w:pPr>
    <w:rPr>
      <w:rFonts w:ascii="Arial" w:hAnsi="Arial"/>
      <w:spacing w:val="0"/>
      <w:sz w:val="40"/>
    </w:rPr>
  </w:style>
  <w:style w:type="paragraph" w:styleId="Subtitle">
    <w:name w:val="Subtitle"/>
    <w:basedOn w:val="Title"/>
    <w:next w:val="BodyText"/>
    <w:qFormat/>
    <w:pPr>
      <w:spacing w:after="240"/>
    </w:pPr>
    <w:rPr>
      <w:b w:val="0"/>
      <w:i/>
      <w:sz w:val="28"/>
    </w:rPr>
  </w:style>
  <w:style w:type="paragraph" w:customStyle="1" w:styleId="Tabletext">
    <w:name w:val="Tabletext"/>
    <w:basedOn w:val="Normal"/>
    <w:pPr>
      <w:keepLines/>
      <w:widowControl w:val="0"/>
      <w:spacing w:after="120" w:line="240" w:lineRule="atLeast"/>
    </w:pPr>
    <w:rPr>
      <w:sz w:val="20"/>
      <w:szCs w:val="20"/>
    </w:rPr>
  </w:style>
  <w:style w:type="paragraph" w:customStyle="1" w:styleId="Paragraph2">
    <w:name w:val="Paragraph2"/>
    <w:basedOn w:val="Normal"/>
    <w:pPr>
      <w:widowControl w:val="0"/>
      <w:spacing w:before="80" w:line="240" w:lineRule="atLeast"/>
      <w:ind w:left="720"/>
      <w:jc w:val="both"/>
    </w:pPr>
    <w:rPr>
      <w:color w:val="000000"/>
      <w:sz w:val="20"/>
      <w:szCs w:val="20"/>
      <w:lang w:val="en-AU"/>
    </w:rPr>
  </w:style>
  <w:style w:type="paragraph" w:customStyle="1" w:styleId="Paragraph4">
    <w:name w:val="Paragraph4"/>
    <w:basedOn w:val="Normal"/>
    <w:pPr>
      <w:widowControl w:val="0"/>
      <w:spacing w:before="80"/>
      <w:ind w:left="2250"/>
      <w:jc w:val="both"/>
    </w:pPr>
    <w:rPr>
      <w:sz w:val="20"/>
      <w:szCs w:val="20"/>
    </w:rPr>
  </w:style>
  <w:style w:type="paragraph" w:styleId="TOC6">
    <w:name w:val="toc 6"/>
    <w:basedOn w:val="Normal"/>
    <w:next w:val="Normal"/>
    <w:autoRedefine/>
    <w:uiPriority w:val="39"/>
    <w:pPr>
      <w:ind w:left="1100"/>
      <w:jc w:val="both"/>
    </w:pPr>
    <w:rPr>
      <w:spacing w:val="4"/>
      <w:szCs w:val="20"/>
    </w:rPr>
  </w:style>
  <w:style w:type="paragraph" w:styleId="TOC7">
    <w:name w:val="toc 7"/>
    <w:basedOn w:val="Normal"/>
    <w:next w:val="Normal"/>
    <w:autoRedefine/>
    <w:uiPriority w:val="39"/>
    <w:pPr>
      <w:ind w:left="1320"/>
      <w:jc w:val="both"/>
    </w:pPr>
    <w:rPr>
      <w:spacing w:val="4"/>
      <w:szCs w:val="20"/>
    </w:rPr>
  </w:style>
  <w:style w:type="paragraph" w:styleId="TOC8">
    <w:name w:val="toc 8"/>
    <w:basedOn w:val="Normal"/>
    <w:next w:val="Normal"/>
    <w:autoRedefine/>
    <w:uiPriority w:val="39"/>
    <w:pPr>
      <w:ind w:left="1540"/>
      <w:jc w:val="both"/>
    </w:pPr>
    <w:rPr>
      <w:spacing w:val="4"/>
      <w:szCs w:val="20"/>
    </w:rPr>
  </w:style>
  <w:style w:type="paragraph" w:styleId="TOC9">
    <w:name w:val="toc 9"/>
    <w:basedOn w:val="Normal"/>
    <w:next w:val="Normal"/>
    <w:autoRedefine/>
    <w:uiPriority w:val="39"/>
    <w:pPr>
      <w:ind w:left="1760"/>
      <w:jc w:val="both"/>
    </w:pPr>
    <w:rPr>
      <w:spacing w:val="4"/>
      <w:szCs w:val="20"/>
    </w:rPr>
  </w:style>
  <w:style w:type="character" w:styleId="Hyperlink">
    <w:name w:val="Hyperlink"/>
    <w:uiPriority w:val="99"/>
    <w:rPr>
      <w:color w:val="0000FF"/>
      <w:u w:val="single"/>
    </w:rPr>
  </w:style>
  <w:style w:type="paragraph" w:customStyle="1" w:styleId="StyleHeading312ptBefore6ptAfter3ptLinespacing">
    <w:name w:val="Style Heading 3 + 12 pt Before:  6 pt After:  3 pt Line spacing:..."/>
    <w:basedOn w:val="Heading3"/>
    <w:autoRedefine/>
    <w:rsid w:val="00C97207"/>
    <w:pPr>
      <w:numPr>
        <w:ilvl w:val="0"/>
        <w:numId w:val="0"/>
      </w:numPr>
      <w:spacing w:before="120" w:after="60" w:line="240" w:lineRule="atLeast"/>
    </w:pPr>
    <w:rPr>
      <w:rFonts w:ascii="Times New Roman" w:hAnsi="Times New Roman"/>
      <w:b/>
      <w:bCs/>
      <w:iCs/>
      <w:sz w:val="26"/>
      <w:szCs w:val="26"/>
    </w:rPr>
  </w:style>
  <w:style w:type="paragraph" w:styleId="BalloonText">
    <w:name w:val="Balloon Text"/>
    <w:basedOn w:val="Normal"/>
    <w:semiHidden/>
    <w:rsid w:val="00EC1054"/>
    <w:rPr>
      <w:rFonts w:ascii="Tahoma" w:hAnsi="Tahoma" w:cs="Tahoma"/>
      <w:sz w:val="16"/>
      <w:szCs w:val="16"/>
    </w:rPr>
  </w:style>
  <w:style w:type="paragraph" w:customStyle="1" w:styleId="StyleHeading1TimesNewRoman12ptBefore6ptAfter3">
    <w:name w:val="Style Heading 1 + Times New Roman 12 pt Before:  6 pt After:  3 ..."/>
    <w:basedOn w:val="Heading1"/>
    <w:autoRedefine/>
    <w:rsid w:val="005006E7"/>
    <w:pPr>
      <w:tabs>
        <w:tab w:val="clear" w:pos="432"/>
        <w:tab w:val="left" w:pos="720"/>
      </w:tabs>
      <w:spacing w:before="120" w:after="60" w:line="240" w:lineRule="atLeast"/>
    </w:pPr>
    <w:rPr>
      <w:rFonts w:ascii="Times New Roman" w:hAnsi="Times New Roman"/>
      <w:bCs/>
      <w:sz w:val="28"/>
    </w:rPr>
  </w:style>
  <w:style w:type="paragraph" w:customStyle="1" w:styleId="StyleHeading2TimesNewRoman12ptLinespacingAtleast1">
    <w:name w:val="Style Heading 2 + Times New Roman 12 pt Line spacing:  At least 1..."/>
    <w:basedOn w:val="Heading2"/>
    <w:autoRedefine/>
    <w:rsid w:val="0033234E"/>
    <w:pPr>
      <w:numPr>
        <w:ilvl w:val="0"/>
        <w:numId w:val="0"/>
      </w:numPr>
      <w:spacing w:line="240" w:lineRule="atLeast"/>
    </w:pPr>
    <w:rPr>
      <w:rFonts w:ascii="Times New Roman" w:hAnsi="Times New Roman"/>
      <w:bCs/>
      <w:sz w:val="26"/>
      <w:lang w:val="vi-VN"/>
    </w:rPr>
  </w:style>
  <w:style w:type="character" w:customStyle="1" w:styleId="Heading2Char">
    <w:name w:val="Heading 2 Char"/>
    <w:link w:val="Heading2"/>
    <w:rsid w:val="002F75CF"/>
    <w:rPr>
      <w:rFonts w:ascii="Arial Narrow" w:hAnsi="Arial Narrow"/>
      <w:b/>
      <w:spacing w:val="4"/>
      <w:kern w:val="28"/>
      <w:sz w:val="22"/>
    </w:rPr>
  </w:style>
  <w:style w:type="paragraph" w:customStyle="1" w:styleId="TitlePageField">
    <w:name w:val="Title Page Field"/>
    <w:basedOn w:val="Normal"/>
    <w:rsid w:val="00C10A5D"/>
    <w:pPr>
      <w:spacing w:before="160" w:after="160"/>
    </w:pPr>
    <w:rPr>
      <w:rFonts w:ascii="Arial" w:hAnsi="Arial"/>
      <w:color w:val="000000"/>
      <w:sz w:val="24"/>
      <w:szCs w:val="20"/>
    </w:rPr>
  </w:style>
  <w:style w:type="paragraph" w:customStyle="1" w:styleId="StyleHeading3NotBold">
    <w:name w:val="Style Heading 3 + Not Bold"/>
    <w:basedOn w:val="Heading3"/>
    <w:autoRedefine/>
    <w:rsid w:val="006E4375"/>
    <w:pPr>
      <w:keepNext w:val="0"/>
      <w:widowControl w:val="0"/>
      <w:numPr>
        <w:ilvl w:val="0"/>
        <w:numId w:val="0"/>
      </w:numPr>
      <w:spacing w:before="40"/>
    </w:pPr>
    <w:rPr>
      <w:rFonts w:ascii="Times New Roman" w:hAnsi="Times New Roman"/>
      <w:b/>
      <w:i w:val="0"/>
      <w:sz w:val="24"/>
      <w:lang w:val="vi-VN"/>
    </w:rPr>
  </w:style>
  <w:style w:type="paragraph" w:customStyle="1" w:styleId="StyleHeading1TimesNewRoman12pt">
    <w:name w:val="Style Heading 1 + Times New Roman 12 pt"/>
    <w:basedOn w:val="Heading1"/>
    <w:link w:val="StyleHeading1TimesNewRoman12ptChar"/>
    <w:autoRedefine/>
    <w:rsid w:val="0075272C"/>
    <w:rPr>
      <w:rFonts w:ascii="Times New Roman" w:hAnsi="Times New Roman"/>
      <w:bCs/>
      <w:sz w:val="28"/>
    </w:rPr>
  </w:style>
  <w:style w:type="character" w:customStyle="1" w:styleId="Heading1Char">
    <w:name w:val="Heading 1 Char"/>
    <w:link w:val="Heading1"/>
    <w:rsid w:val="0075272C"/>
    <w:rPr>
      <w:rFonts w:ascii="Arial Narrow" w:hAnsi="Arial Narrow"/>
      <w:b/>
      <w:spacing w:val="4"/>
      <w:sz w:val="22"/>
    </w:rPr>
  </w:style>
  <w:style w:type="character" w:customStyle="1" w:styleId="StyleHeading1TimesNewRoman12ptChar">
    <w:name w:val="Style Heading 1 + Times New Roman 12 pt Char"/>
    <w:link w:val="StyleHeading1TimesNewRoman12pt"/>
    <w:rsid w:val="0075272C"/>
    <w:rPr>
      <w:b/>
      <w:bCs/>
      <w:spacing w:val="4"/>
      <w:sz w:val="28"/>
    </w:rPr>
  </w:style>
  <w:style w:type="table" w:styleId="TableGrid">
    <w:name w:val="Table Grid"/>
    <w:basedOn w:val="TableNormal"/>
    <w:uiPriority w:val="59"/>
    <w:rsid w:val="006A4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C164C0"/>
    <w:rPr>
      <w:rFonts w:ascii="Helvetica" w:hAnsi="Helvetica"/>
      <w:sz w:val="24"/>
    </w:rPr>
  </w:style>
  <w:style w:type="character" w:customStyle="1" w:styleId="DocumentMapChar">
    <w:name w:val="Document Map Char"/>
    <w:link w:val="DocumentMap"/>
    <w:rsid w:val="00C164C0"/>
    <w:rPr>
      <w:rFonts w:ascii="Helvetica" w:hAnsi="Helvetica"/>
      <w:sz w:val="24"/>
      <w:szCs w:val="24"/>
    </w:rPr>
  </w:style>
  <w:style w:type="paragraph" w:customStyle="1" w:styleId="-">
    <w:name w:val="-"/>
    <w:basedOn w:val="TitlePageField"/>
    <w:qFormat/>
    <w:rsid w:val="00D578C5"/>
    <w:pPr>
      <w:widowControl w:val="0"/>
      <w:numPr>
        <w:numId w:val="4"/>
      </w:numPr>
      <w:spacing w:before="60" w:after="60"/>
      <w:ind w:left="709"/>
      <w:jc w:val="both"/>
    </w:pPr>
    <w:rPr>
      <w:rFonts w:ascii="Times New Roman" w:hAnsi="Times New Roman"/>
      <w:szCs w:val="24"/>
      <w:lang w:val="vi-VN"/>
    </w:rPr>
  </w:style>
  <w:style w:type="paragraph" w:customStyle="1" w:styleId="a">
    <w:name w:val="+"/>
    <w:basedOn w:val="TitlePageField"/>
    <w:qFormat/>
    <w:rsid w:val="00DF6BFD"/>
    <w:pPr>
      <w:widowControl w:val="0"/>
      <w:numPr>
        <w:ilvl w:val="1"/>
        <w:numId w:val="4"/>
      </w:numPr>
      <w:spacing w:before="60" w:after="60"/>
      <w:jc w:val="both"/>
    </w:pPr>
    <w:rPr>
      <w:rFonts w:ascii="Times New Roman" w:hAnsi="Times New Roman"/>
      <w:szCs w:val="24"/>
    </w:rPr>
  </w:style>
  <w:style w:type="paragraph" w:customStyle="1" w:styleId="a0">
    <w:name w:val="."/>
    <w:basedOn w:val="TitlePageField"/>
    <w:qFormat/>
    <w:rsid w:val="00A2047C"/>
    <w:pPr>
      <w:widowControl w:val="0"/>
      <w:numPr>
        <w:ilvl w:val="2"/>
        <w:numId w:val="4"/>
      </w:numPr>
      <w:spacing w:before="60" w:after="60"/>
      <w:jc w:val="both"/>
    </w:pPr>
    <w:rPr>
      <w:rFonts w:ascii="Times New Roman" w:hAnsi="Times New Roman"/>
      <w:szCs w:val="24"/>
    </w:rPr>
  </w:style>
  <w:style w:type="paragraph" w:styleId="ListParagraph">
    <w:name w:val="List Paragraph"/>
    <w:basedOn w:val="Normal"/>
    <w:uiPriority w:val="34"/>
    <w:qFormat/>
    <w:rsid w:val="00795004"/>
    <w:pPr>
      <w:ind w:left="720"/>
      <w:contextualSpacing/>
    </w:pPr>
  </w:style>
  <w:style w:type="character" w:customStyle="1" w:styleId="Mention1">
    <w:name w:val="Mention1"/>
    <w:basedOn w:val="DefaultParagraphFont"/>
    <w:uiPriority w:val="99"/>
    <w:semiHidden/>
    <w:unhideWhenUsed/>
    <w:rsid w:val="00C73563"/>
    <w:rPr>
      <w:color w:val="2B579A"/>
      <w:shd w:val="clear" w:color="auto" w:fill="E6E6E6"/>
    </w:rPr>
  </w:style>
  <w:style w:type="table" w:customStyle="1" w:styleId="TableGrid1">
    <w:name w:val="Table Grid1"/>
    <w:basedOn w:val="TableNormal"/>
    <w:next w:val="TableGrid"/>
    <w:uiPriority w:val="59"/>
    <w:rsid w:val="00997CC9"/>
    <w:rPr>
      <w:rFonts w:asciiTheme="minorHAnsi" w:eastAsiaTheme="minorHAnsi" w:hAnsiTheme="minorHAnsi" w:cstheme="minorBid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8A44EA"/>
    <w:rPr>
      <w:sz w:val="16"/>
      <w:szCs w:val="16"/>
    </w:rPr>
  </w:style>
  <w:style w:type="paragraph" w:styleId="CommentText">
    <w:name w:val="annotation text"/>
    <w:basedOn w:val="Normal"/>
    <w:link w:val="CommentTextChar"/>
    <w:semiHidden/>
    <w:unhideWhenUsed/>
    <w:rsid w:val="008A44EA"/>
    <w:rPr>
      <w:sz w:val="20"/>
      <w:szCs w:val="20"/>
    </w:rPr>
  </w:style>
  <w:style w:type="character" w:customStyle="1" w:styleId="CommentTextChar">
    <w:name w:val="Comment Text Char"/>
    <w:basedOn w:val="DefaultParagraphFont"/>
    <w:link w:val="CommentText"/>
    <w:semiHidden/>
    <w:rsid w:val="008A44EA"/>
    <w:rPr>
      <w:rFonts w:ascii="Arial Narrow" w:hAnsi="Arial Narrow"/>
    </w:rPr>
  </w:style>
  <w:style w:type="paragraph" w:styleId="CommentSubject">
    <w:name w:val="annotation subject"/>
    <w:basedOn w:val="CommentText"/>
    <w:next w:val="CommentText"/>
    <w:link w:val="CommentSubjectChar"/>
    <w:semiHidden/>
    <w:unhideWhenUsed/>
    <w:rsid w:val="008A44EA"/>
    <w:rPr>
      <w:b/>
      <w:bCs/>
    </w:rPr>
  </w:style>
  <w:style w:type="character" w:customStyle="1" w:styleId="CommentSubjectChar">
    <w:name w:val="Comment Subject Char"/>
    <w:basedOn w:val="CommentTextChar"/>
    <w:link w:val="CommentSubject"/>
    <w:semiHidden/>
    <w:rsid w:val="008A44EA"/>
    <w:rPr>
      <w:rFonts w:ascii="Arial Narrow" w:hAnsi="Arial Narrow"/>
      <w:b/>
      <w:bCs/>
    </w:rPr>
  </w:style>
  <w:style w:type="character" w:customStyle="1" w:styleId="Mention2">
    <w:name w:val="Mention2"/>
    <w:basedOn w:val="DefaultParagraphFont"/>
    <w:uiPriority w:val="99"/>
    <w:semiHidden/>
    <w:unhideWhenUsed/>
    <w:rsid w:val="00CB2EC0"/>
    <w:rPr>
      <w:color w:val="2B579A"/>
      <w:shd w:val="clear" w:color="auto" w:fill="E6E6E6"/>
    </w:rPr>
  </w:style>
  <w:style w:type="character" w:styleId="Strong">
    <w:name w:val="Strong"/>
    <w:basedOn w:val="DefaultParagraphFont"/>
    <w:uiPriority w:val="22"/>
    <w:qFormat/>
    <w:rsid w:val="001349B9"/>
    <w:rPr>
      <w:b/>
      <w:bCs/>
    </w:rPr>
  </w:style>
  <w:style w:type="character" w:customStyle="1" w:styleId="BodyTextChar">
    <w:name w:val="Body Text Char"/>
    <w:basedOn w:val="DefaultParagraphFont"/>
    <w:link w:val="BodyText"/>
    <w:rsid w:val="00D833D5"/>
    <w:rPr>
      <w:b/>
      <w:bCs/>
      <w:i/>
      <w:spacing w:val="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66601">
      <w:bodyDiv w:val="1"/>
      <w:marLeft w:val="0"/>
      <w:marRight w:val="0"/>
      <w:marTop w:val="0"/>
      <w:marBottom w:val="0"/>
      <w:divBdr>
        <w:top w:val="none" w:sz="0" w:space="0" w:color="auto"/>
        <w:left w:val="none" w:sz="0" w:space="0" w:color="auto"/>
        <w:bottom w:val="none" w:sz="0" w:space="0" w:color="auto"/>
        <w:right w:val="none" w:sz="0" w:space="0" w:color="auto"/>
      </w:divBdr>
      <w:divsChild>
        <w:div w:id="46071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4246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474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596171">
      <w:bodyDiv w:val="1"/>
      <w:marLeft w:val="0"/>
      <w:marRight w:val="0"/>
      <w:marTop w:val="0"/>
      <w:marBottom w:val="0"/>
      <w:divBdr>
        <w:top w:val="none" w:sz="0" w:space="0" w:color="auto"/>
        <w:left w:val="none" w:sz="0" w:space="0" w:color="auto"/>
        <w:bottom w:val="none" w:sz="0" w:space="0" w:color="auto"/>
        <w:right w:val="none" w:sz="0" w:space="0" w:color="auto"/>
      </w:divBdr>
    </w:div>
    <w:div w:id="76631137">
      <w:bodyDiv w:val="1"/>
      <w:marLeft w:val="0"/>
      <w:marRight w:val="0"/>
      <w:marTop w:val="0"/>
      <w:marBottom w:val="0"/>
      <w:divBdr>
        <w:top w:val="none" w:sz="0" w:space="0" w:color="auto"/>
        <w:left w:val="none" w:sz="0" w:space="0" w:color="auto"/>
        <w:bottom w:val="none" w:sz="0" w:space="0" w:color="auto"/>
        <w:right w:val="none" w:sz="0" w:space="0" w:color="auto"/>
      </w:divBdr>
    </w:div>
    <w:div w:id="104664950">
      <w:bodyDiv w:val="1"/>
      <w:marLeft w:val="0"/>
      <w:marRight w:val="0"/>
      <w:marTop w:val="0"/>
      <w:marBottom w:val="0"/>
      <w:divBdr>
        <w:top w:val="none" w:sz="0" w:space="0" w:color="auto"/>
        <w:left w:val="none" w:sz="0" w:space="0" w:color="auto"/>
        <w:bottom w:val="none" w:sz="0" w:space="0" w:color="auto"/>
        <w:right w:val="none" w:sz="0" w:space="0" w:color="auto"/>
      </w:divBdr>
    </w:div>
    <w:div w:id="128861777">
      <w:bodyDiv w:val="1"/>
      <w:marLeft w:val="0"/>
      <w:marRight w:val="0"/>
      <w:marTop w:val="0"/>
      <w:marBottom w:val="0"/>
      <w:divBdr>
        <w:top w:val="none" w:sz="0" w:space="0" w:color="auto"/>
        <w:left w:val="none" w:sz="0" w:space="0" w:color="auto"/>
        <w:bottom w:val="none" w:sz="0" w:space="0" w:color="auto"/>
        <w:right w:val="none" w:sz="0" w:space="0" w:color="auto"/>
      </w:divBdr>
    </w:div>
    <w:div w:id="247928924">
      <w:bodyDiv w:val="1"/>
      <w:marLeft w:val="0"/>
      <w:marRight w:val="0"/>
      <w:marTop w:val="0"/>
      <w:marBottom w:val="0"/>
      <w:divBdr>
        <w:top w:val="none" w:sz="0" w:space="0" w:color="auto"/>
        <w:left w:val="none" w:sz="0" w:space="0" w:color="auto"/>
        <w:bottom w:val="none" w:sz="0" w:space="0" w:color="auto"/>
        <w:right w:val="none" w:sz="0" w:space="0" w:color="auto"/>
      </w:divBdr>
    </w:div>
    <w:div w:id="258756403">
      <w:bodyDiv w:val="1"/>
      <w:marLeft w:val="0"/>
      <w:marRight w:val="0"/>
      <w:marTop w:val="0"/>
      <w:marBottom w:val="0"/>
      <w:divBdr>
        <w:top w:val="none" w:sz="0" w:space="0" w:color="auto"/>
        <w:left w:val="none" w:sz="0" w:space="0" w:color="auto"/>
        <w:bottom w:val="none" w:sz="0" w:space="0" w:color="auto"/>
        <w:right w:val="none" w:sz="0" w:space="0" w:color="auto"/>
      </w:divBdr>
    </w:div>
    <w:div w:id="307396127">
      <w:bodyDiv w:val="1"/>
      <w:marLeft w:val="0"/>
      <w:marRight w:val="0"/>
      <w:marTop w:val="0"/>
      <w:marBottom w:val="0"/>
      <w:divBdr>
        <w:top w:val="none" w:sz="0" w:space="0" w:color="auto"/>
        <w:left w:val="none" w:sz="0" w:space="0" w:color="auto"/>
        <w:bottom w:val="none" w:sz="0" w:space="0" w:color="auto"/>
        <w:right w:val="none" w:sz="0" w:space="0" w:color="auto"/>
      </w:divBdr>
    </w:div>
    <w:div w:id="330379843">
      <w:bodyDiv w:val="1"/>
      <w:marLeft w:val="0"/>
      <w:marRight w:val="0"/>
      <w:marTop w:val="0"/>
      <w:marBottom w:val="0"/>
      <w:divBdr>
        <w:top w:val="none" w:sz="0" w:space="0" w:color="auto"/>
        <w:left w:val="none" w:sz="0" w:space="0" w:color="auto"/>
        <w:bottom w:val="none" w:sz="0" w:space="0" w:color="auto"/>
        <w:right w:val="none" w:sz="0" w:space="0" w:color="auto"/>
      </w:divBdr>
    </w:div>
    <w:div w:id="397679113">
      <w:bodyDiv w:val="1"/>
      <w:marLeft w:val="0"/>
      <w:marRight w:val="0"/>
      <w:marTop w:val="0"/>
      <w:marBottom w:val="0"/>
      <w:divBdr>
        <w:top w:val="none" w:sz="0" w:space="0" w:color="auto"/>
        <w:left w:val="none" w:sz="0" w:space="0" w:color="auto"/>
        <w:bottom w:val="none" w:sz="0" w:space="0" w:color="auto"/>
        <w:right w:val="none" w:sz="0" w:space="0" w:color="auto"/>
      </w:divBdr>
    </w:div>
    <w:div w:id="465775416">
      <w:bodyDiv w:val="1"/>
      <w:marLeft w:val="0"/>
      <w:marRight w:val="0"/>
      <w:marTop w:val="0"/>
      <w:marBottom w:val="0"/>
      <w:divBdr>
        <w:top w:val="none" w:sz="0" w:space="0" w:color="auto"/>
        <w:left w:val="none" w:sz="0" w:space="0" w:color="auto"/>
        <w:bottom w:val="none" w:sz="0" w:space="0" w:color="auto"/>
        <w:right w:val="none" w:sz="0" w:space="0" w:color="auto"/>
      </w:divBdr>
    </w:div>
    <w:div w:id="560408653">
      <w:bodyDiv w:val="1"/>
      <w:marLeft w:val="0"/>
      <w:marRight w:val="0"/>
      <w:marTop w:val="0"/>
      <w:marBottom w:val="0"/>
      <w:divBdr>
        <w:top w:val="none" w:sz="0" w:space="0" w:color="auto"/>
        <w:left w:val="none" w:sz="0" w:space="0" w:color="auto"/>
        <w:bottom w:val="none" w:sz="0" w:space="0" w:color="auto"/>
        <w:right w:val="none" w:sz="0" w:space="0" w:color="auto"/>
      </w:divBdr>
    </w:div>
    <w:div w:id="582449171">
      <w:bodyDiv w:val="1"/>
      <w:marLeft w:val="0"/>
      <w:marRight w:val="0"/>
      <w:marTop w:val="0"/>
      <w:marBottom w:val="0"/>
      <w:divBdr>
        <w:top w:val="none" w:sz="0" w:space="0" w:color="auto"/>
        <w:left w:val="none" w:sz="0" w:space="0" w:color="auto"/>
        <w:bottom w:val="none" w:sz="0" w:space="0" w:color="auto"/>
        <w:right w:val="none" w:sz="0" w:space="0" w:color="auto"/>
      </w:divBdr>
      <w:divsChild>
        <w:div w:id="4404977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6286522">
          <w:blockQuote w:val="1"/>
          <w:marLeft w:val="720"/>
          <w:marRight w:val="720"/>
          <w:marTop w:val="100"/>
          <w:marBottom w:val="100"/>
          <w:divBdr>
            <w:top w:val="none" w:sz="0" w:space="0" w:color="auto"/>
            <w:left w:val="none" w:sz="0" w:space="0" w:color="auto"/>
            <w:bottom w:val="none" w:sz="0" w:space="0" w:color="auto"/>
            <w:right w:val="none" w:sz="0" w:space="0" w:color="auto"/>
          </w:divBdr>
        </w:div>
        <w:div w:id="6802789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78254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8077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589485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1006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2112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342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34097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46183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9313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09645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0169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354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7427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42663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4008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678289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541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04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906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9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0404871">
      <w:bodyDiv w:val="1"/>
      <w:marLeft w:val="0"/>
      <w:marRight w:val="0"/>
      <w:marTop w:val="0"/>
      <w:marBottom w:val="0"/>
      <w:divBdr>
        <w:top w:val="none" w:sz="0" w:space="0" w:color="auto"/>
        <w:left w:val="none" w:sz="0" w:space="0" w:color="auto"/>
        <w:bottom w:val="none" w:sz="0" w:space="0" w:color="auto"/>
        <w:right w:val="none" w:sz="0" w:space="0" w:color="auto"/>
      </w:divBdr>
    </w:div>
    <w:div w:id="673186114">
      <w:bodyDiv w:val="1"/>
      <w:marLeft w:val="0"/>
      <w:marRight w:val="0"/>
      <w:marTop w:val="0"/>
      <w:marBottom w:val="0"/>
      <w:divBdr>
        <w:top w:val="none" w:sz="0" w:space="0" w:color="auto"/>
        <w:left w:val="none" w:sz="0" w:space="0" w:color="auto"/>
        <w:bottom w:val="none" w:sz="0" w:space="0" w:color="auto"/>
        <w:right w:val="none" w:sz="0" w:space="0" w:color="auto"/>
      </w:divBdr>
    </w:div>
    <w:div w:id="691031372">
      <w:bodyDiv w:val="1"/>
      <w:marLeft w:val="0"/>
      <w:marRight w:val="0"/>
      <w:marTop w:val="0"/>
      <w:marBottom w:val="0"/>
      <w:divBdr>
        <w:top w:val="none" w:sz="0" w:space="0" w:color="auto"/>
        <w:left w:val="none" w:sz="0" w:space="0" w:color="auto"/>
        <w:bottom w:val="none" w:sz="0" w:space="0" w:color="auto"/>
        <w:right w:val="none" w:sz="0" w:space="0" w:color="auto"/>
      </w:divBdr>
    </w:div>
    <w:div w:id="707874078">
      <w:bodyDiv w:val="1"/>
      <w:marLeft w:val="0"/>
      <w:marRight w:val="0"/>
      <w:marTop w:val="0"/>
      <w:marBottom w:val="0"/>
      <w:divBdr>
        <w:top w:val="none" w:sz="0" w:space="0" w:color="auto"/>
        <w:left w:val="none" w:sz="0" w:space="0" w:color="auto"/>
        <w:bottom w:val="none" w:sz="0" w:space="0" w:color="auto"/>
        <w:right w:val="none" w:sz="0" w:space="0" w:color="auto"/>
      </w:divBdr>
    </w:div>
    <w:div w:id="741752336">
      <w:bodyDiv w:val="1"/>
      <w:marLeft w:val="0"/>
      <w:marRight w:val="0"/>
      <w:marTop w:val="0"/>
      <w:marBottom w:val="0"/>
      <w:divBdr>
        <w:top w:val="none" w:sz="0" w:space="0" w:color="auto"/>
        <w:left w:val="none" w:sz="0" w:space="0" w:color="auto"/>
        <w:bottom w:val="none" w:sz="0" w:space="0" w:color="auto"/>
        <w:right w:val="none" w:sz="0" w:space="0" w:color="auto"/>
      </w:divBdr>
    </w:div>
    <w:div w:id="743143604">
      <w:bodyDiv w:val="1"/>
      <w:marLeft w:val="0"/>
      <w:marRight w:val="0"/>
      <w:marTop w:val="0"/>
      <w:marBottom w:val="0"/>
      <w:divBdr>
        <w:top w:val="none" w:sz="0" w:space="0" w:color="auto"/>
        <w:left w:val="none" w:sz="0" w:space="0" w:color="auto"/>
        <w:bottom w:val="none" w:sz="0" w:space="0" w:color="auto"/>
        <w:right w:val="none" w:sz="0" w:space="0" w:color="auto"/>
      </w:divBdr>
    </w:div>
    <w:div w:id="759058319">
      <w:bodyDiv w:val="1"/>
      <w:marLeft w:val="0"/>
      <w:marRight w:val="0"/>
      <w:marTop w:val="0"/>
      <w:marBottom w:val="0"/>
      <w:divBdr>
        <w:top w:val="none" w:sz="0" w:space="0" w:color="auto"/>
        <w:left w:val="none" w:sz="0" w:space="0" w:color="auto"/>
        <w:bottom w:val="none" w:sz="0" w:space="0" w:color="auto"/>
        <w:right w:val="none" w:sz="0" w:space="0" w:color="auto"/>
      </w:divBdr>
    </w:div>
    <w:div w:id="839663791">
      <w:bodyDiv w:val="1"/>
      <w:marLeft w:val="0"/>
      <w:marRight w:val="0"/>
      <w:marTop w:val="0"/>
      <w:marBottom w:val="0"/>
      <w:divBdr>
        <w:top w:val="none" w:sz="0" w:space="0" w:color="auto"/>
        <w:left w:val="none" w:sz="0" w:space="0" w:color="auto"/>
        <w:bottom w:val="none" w:sz="0" w:space="0" w:color="auto"/>
        <w:right w:val="none" w:sz="0" w:space="0" w:color="auto"/>
      </w:divBdr>
    </w:div>
    <w:div w:id="848713711">
      <w:bodyDiv w:val="1"/>
      <w:marLeft w:val="0"/>
      <w:marRight w:val="0"/>
      <w:marTop w:val="0"/>
      <w:marBottom w:val="0"/>
      <w:divBdr>
        <w:top w:val="none" w:sz="0" w:space="0" w:color="auto"/>
        <w:left w:val="none" w:sz="0" w:space="0" w:color="auto"/>
        <w:bottom w:val="none" w:sz="0" w:space="0" w:color="auto"/>
        <w:right w:val="none" w:sz="0" w:space="0" w:color="auto"/>
      </w:divBdr>
      <w:divsChild>
        <w:div w:id="8024600">
          <w:blockQuote w:val="1"/>
          <w:marLeft w:val="720"/>
          <w:marRight w:val="720"/>
          <w:marTop w:val="100"/>
          <w:marBottom w:val="100"/>
          <w:divBdr>
            <w:top w:val="none" w:sz="0" w:space="0" w:color="auto"/>
            <w:left w:val="none" w:sz="0" w:space="0" w:color="auto"/>
            <w:bottom w:val="none" w:sz="0" w:space="0" w:color="auto"/>
            <w:right w:val="none" w:sz="0" w:space="0" w:color="auto"/>
          </w:divBdr>
        </w:div>
        <w:div w:id="517430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0254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668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670039">
      <w:bodyDiv w:val="1"/>
      <w:marLeft w:val="0"/>
      <w:marRight w:val="0"/>
      <w:marTop w:val="0"/>
      <w:marBottom w:val="0"/>
      <w:divBdr>
        <w:top w:val="none" w:sz="0" w:space="0" w:color="auto"/>
        <w:left w:val="none" w:sz="0" w:space="0" w:color="auto"/>
        <w:bottom w:val="none" w:sz="0" w:space="0" w:color="auto"/>
        <w:right w:val="none" w:sz="0" w:space="0" w:color="auto"/>
      </w:divBdr>
    </w:div>
    <w:div w:id="888371976">
      <w:bodyDiv w:val="1"/>
      <w:marLeft w:val="0"/>
      <w:marRight w:val="0"/>
      <w:marTop w:val="0"/>
      <w:marBottom w:val="0"/>
      <w:divBdr>
        <w:top w:val="none" w:sz="0" w:space="0" w:color="auto"/>
        <w:left w:val="none" w:sz="0" w:space="0" w:color="auto"/>
        <w:bottom w:val="none" w:sz="0" w:space="0" w:color="auto"/>
        <w:right w:val="none" w:sz="0" w:space="0" w:color="auto"/>
      </w:divBdr>
    </w:div>
    <w:div w:id="890044570">
      <w:bodyDiv w:val="1"/>
      <w:marLeft w:val="0"/>
      <w:marRight w:val="0"/>
      <w:marTop w:val="0"/>
      <w:marBottom w:val="0"/>
      <w:divBdr>
        <w:top w:val="none" w:sz="0" w:space="0" w:color="auto"/>
        <w:left w:val="none" w:sz="0" w:space="0" w:color="auto"/>
        <w:bottom w:val="none" w:sz="0" w:space="0" w:color="auto"/>
        <w:right w:val="none" w:sz="0" w:space="0" w:color="auto"/>
      </w:divBdr>
    </w:div>
    <w:div w:id="928197953">
      <w:bodyDiv w:val="1"/>
      <w:marLeft w:val="0"/>
      <w:marRight w:val="0"/>
      <w:marTop w:val="0"/>
      <w:marBottom w:val="0"/>
      <w:divBdr>
        <w:top w:val="none" w:sz="0" w:space="0" w:color="auto"/>
        <w:left w:val="none" w:sz="0" w:space="0" w:color="auto"/>
        <w:bottom w:val="none" w:sz="0" w:space="0" w:color="auto"/>
        <w:right w:val="none" w:sz="0" w:space="0" w:color="auto"/>
      </w:divBdr>
    </w:div>
    <w:div w:id="961956600">
      <w:bodyDiv w:val="1"/>
      <w:marLeft w:val="0"/>
      <w:marRight w:val="0"/>
      <w:marTop w:val="0"/>
      <w:marBottom w:val="0"/>
      <w:divBdr>
        <w:top w:val="none" w:sz="0" w:space="0" w:color="auto"/>
        <w:left w:val="none" w:sz="0" w:space="0" w:color="auto"/>
        <w:bottom w:val="none" w:sz="0" w:space="0" w:color="auto"/>
        <w:right w:val="none" w:sz="0" w:space="0" w:color="auto"/>
      </w:divBdr>
    </w:div>
    <w:div w:id="963999726">
      <w:bodyDiv w:val="1"/>
      <w:marLeft w:val="0"/>
      <w:marRight w:val="0"/>
      <w:marTop w:val="0"/>
      <w:marBottom w:val="0"/>
      <w:divBdr>
        <w:top w:val="none" w:sz="0" w:space="0" w:color="auto"/>
        <w:left w:val="none" w:sz="0" w:space="0" w:color="auto"/>
        <w:bottom w:val="none" w:sz="0" w:space="0" w:color="auto"/>
        <w:right w:val="none" w:sz="0" w:space="0" w:color="auto"/>
      </w:divBdr>
    </w:div>
    <w:div w:id="1043991320">
      <w:bodyDiv w:val="1"/>
      <w:marLeft w:val="0"/>
      <w:marRight w:val="0"/>
      <w:marTop w:val="0"/>
      <w:marBottom w:val="0"/>
      <w:divBdr>
        <w:top w:val="none" w:sz="0" w:space="0" w:color="auto"/>
        <w:left w:val="none" w:sz="0" w:space="0" w:color="auto"/>
        <w:bottom w:val="none" w:sz="0" w:space="0" w:color="auto"/>
        <w:right w:val="none" w:sz="0" w:space="0" w:color="auto"/>
      </w:divBdr>
    </w:div>
    <w:div w:id="1111975086">
      <w:bodyDiv w:val="1"/>
      <w:marLeft w:val="0"/>
      <w:marRight w:val="0"/>
      <w:marTop w:val="0"/>
      <w:marBottom w:val="0"/>
      <w:divBdr>
        <w:top w:val="none" w:sz="0" w:space="0" w:color="auto"/>
        <w:left w:val="none" w:sz="0" w:space="0" w:color="auto"/>
        <w:bottom w:val="none" w:sz="0" w:space="0" w:color="auto"/>
        <w:right w:val="none" w:sz="0" w:space="0" w:color="auto"/>
      </w:divBdr>
    </w:div>
    <w:div w:id="1254902613">
      <w:bodyDiv w:val="1"/>
      <w:marLeft w:val="0"/>
      <w:marRight w:val="0"/>
      <w:marTop w:val="0"/>
      <w:marBottom w:val="0"/>
      <w:divBdr>
        <w:top w:val="none" w:sz="0" w:space="0" w:color="auto"/>
        <w:left w:val="none" w:sz="0" w:space="0" w:color="auto"/>
        <w:bottom w:val="none" w:sz="0" w:space="0" w:color="auto"/>
        <w:right w:val="none" w:sz="0" w:space="0" w:color="auto"/>
      </w:divBdr>
    </w:div>
    <w:div w:id="1277442602">
      <w:bodyDiv w:val="1"/>
      <w:marLeft w:val="0"/>
      <w:marRight w:val="0"/>
      <w:marTop w:val="0"/>
      <w:marBottom w:val="0"/>
      <w:divBdr>
        <w:top w:val="none" w:sz="0" w:space="0" w:color="auto"/>
        <w:left w:val="none" w:sz="0" w:space="0" w:color="auto"/>
        <w:bottom w:val="none" w:sz="0" w:space="0" w:color="auto"/>
        <w:right w:val="none" w:sz="0" w:space="0" w:color="auto"/>
      </w:divBdr>
      <w:divsChild>
        <w:div w:id="200016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9649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228900">
      <w:bodyDiv w:val="1"/>
      <w:marLeft w:val="0"/>
      <w:marRight w:val="0"/>
      <w:marTop w:val="0"/>
      <w:marBottom w:val="0"/>
      <w:divBdr>
        <w:top w:val="none" w:sz="0" w:space="0" w:color="auto"/>
        <w:left w:val="none" w:sz="0" w:space="0" w:color="auto"/>
        <w:bottom w:val="none" w:sz="0" w:space="0" w:color="auto"/>
        <w:right w:val="none" w:sz="0" w:space="0" w:color="auto"/>
      </w:divBdr>
      <w:divsChild>
        <w:div w:id="8378408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353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9960567">
      <w:bodyDiv w:val="1"/>
      <w:marLeft w:val="0"/>
      <w:marRight w:val="0"/>
      <w:marTop w:val="0"/>
      <w:marBottom w:val="0"/>
      <w:divBdr>
        <w:top w:val="none" w:sz="0" w:space="0" w:color="auto"/>
        <w:left w:val="none" w:sz="0" w:space="0" w:color="auto"/>
        <w:bottom w:val="none" w:sz="0" w:space="0" w:color="auto"/>
        <w:right w:val="none" w:sz="0" w:space="0" w:color="auto"/>
      </w:divBdr>
    </w:div>
    <w:div w:id="1493569872">
      <w:bodyDiv w:val="1"/>
      <w:marLeft w:val="0"/>
      <w:marRight w:val="0"/>
      <w:marTop w:val="0"/>
      <w:marBottom w:val="0"/>
      <w:divBdr>
        <w:top w:val="none" w:sz="0" w:space="0" w:color="auto"/>
        <w:left w:val="none" w:sz="0" w:space="0" w:color="auto"/>
        <w:bottom w:val="none" w:sz="0" w:space="0" w:color="auto"/>
        <w:right w:val="none" w:sz="0" w:space="0" w:color="auto"/>
      </w:divBdr>
    </w:div>
    <w:div w:id="1525053780">
      <w:bodyDiv w:val="1"/>
      <w:marLeft w:val="0"/>
      <w:marRight w:val="0"/>
      <w:marTop w:val="0"/>
      <w:marBottom w:val="0"/>
      <w:divBdr>
        <w:top w:val="none" w:sz="0" w:space="0" w:color="auto"/>
        <w:left w:val="none" w:sz="0" w:space="0" w:color="auto"/>
        <w:bottom w:val="none" w:sz="0" w:space="0" w:color="auto"/>
        <w:right w:val="none" w:sz="0" w:space="0" w:color="auto"/>
      </w:divBdr>
    </w:div>
    <w:div w:id="1529830229">
      <w:bodyDiv w:val="1"/>
      <w:marLeft w:val="0"/>
      <w:marRight w:val="0"/>
      <w:marTop w:val="0"/>
      <w:marBottom w:val="0"/>
      <w:divBdr>
        <w:top w:val="none" w:sz="0" w:space="0" w:color="auto"/>
        <w:left w:val="none" w:sz="0" w:space="0" w:color="auto"/>
        <w:bottom w:val="none" w:sz="0" w:space="0" w:color="auto"/>
        <w:right w:val="none" w:sz="0" w:space="0" w:color="auto"/>
      </w:divBdr>
    </w:div>
    <w:div w:id="1565987324">
      <w:bodyDiv w:val="1"/>
      <w:marLeft w:val="0"/>
      <w:marRight w:val="0"/>
      <w:marTop w:val="0"/>
      <w:marBottom w:val="0"/>
      <w:divBdr>
        <w:top w:val="none" w:sz="0" w:space="0" w:color="auto"/>
        <w:left w:val="none" w:sz="0" w:space="0" w:color="auto"/>
        <w:bottom w:val="none" w:sz="0" w:space="0" w:color="auto"/>
        <w:right w:val="none" w:sz="0" w:space="0" w:color="auto"/>
      </w:divBdr>
    </w:div>
    <w:div w:id="1571766968">
      <w:bodyDiv w:val="1"/>
      <w:marLeft w:val="0"/>
      <w:marRight w:val="0"/>
      <w:marTop w:val="0"/>
      <w:marBottom w:val="0"/>
      <w:divBdr>
        <w:top w:val="none" w:sz="0" w:space="0" w:color="auto"/>
        <w:left w:val="none" w:sz="0" w:space="0" w:color="auto"/>
        <w:bottom w:val="none" w:sz="0" w:space="0" w:color="auto"/>
        <w:right w:val="none" w:sz="0" w:space="0" w:color="auto"/>
      </w:divBdr>
    </w:div>
    <w:div w:id="1572689676">
      <w:bodyDiv w:val="1"/>
      <w:marLeft w:val="0"/>
      <w:marRight w:val="0"/>
      <w:marTop w:val="0"/>
      <w:marBottom w:val="0"/>
      <w:divBdr>
        <w:top w:val="none" w:sz="0" w:space="0" w:color="auto"/>
        <w:left w:val="none" w:sz="0" w:space="0" w:color="auto"/>
        <w:bottom w:val="none" w:sz="0" w:space="0" w:color="auto"/>
        <w:right w:val="none" w:sz="0" w:space="0" w:color="auto"/>
      </w:divBdr>
      <w:divsChild>
        <w:div w:id="293295365">
          <w:blockQuote w:val="1"/>
          <w:marLeft w:val="720"/>
          <w:marRight w:val="720"/>
          <w:marTop w:val="100"/>
          <w:marBottom w:val="100"/>
          <w:divBdr>
            <w:top w:val="none" w:sz="0" w:space="0" w:color="auto"/>
            <w:left w:val="none" w:sz="0" w:space="0" w:color="auto"/>
            <w:bottom w:val="none" w:sz="0" w:space="0" w:color="auto"/>
            <w:right w:val="none" w:sz="0" w:space="0" w:color="auto"/>
          </w:divBdr>
        </w:div>
        <w:div w:id="373040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66095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4141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752823">
      <w:bodyDiv w:val="1"/>
      <w:marLeft w:val="0"/>
      <w:marRight w:val="0"/>
      <w:marTop w:val="0"/>
      <w:marBottom w:val="0"/>
      <w:divBdr>
        <w:top w:val="none" w:sz="0" w:space="0" w:color="auto"/>
        <w:left w:val="none" w:sz="0" w:space="0" w:color="auto"/>
        <w:bottom w:val="none" w:sz="0" w:space="0" w:color="auto"/>
        <w:right w:val="none" w:sz="0" w:space="0" w:color="auto"/>
      </w:divBdr>
    </w:div>
    <w:div w:id="1709407453">
      <w:bodyDiv w:val="1"/>
      <w:marLeft w:val="0"/>
      <w:marRight w:val="0"/>
      <w:marTop w:val="0"/>
      <w:marBottom w:val="0"/>
      <w:divBdr>
        <w:top w:val="none" w:sz="0" w:space="0" w:color="auto"/>
        <w:left w:val="none" w:sz="0" w:space="0" w:color="auto"/>
        <w:bottom w:val="none" w:sz="0" w:space="0" w:color="auto"/>
        <w:right w:val="none" w:sz="0" w:space="0" w:color="auto"/>
      </w:divBdr>
    </w:div>
    <w:div w:id="1758594784">
      <w:bodyDiv w:val="1"/>
      <w:marLeft w:val="0"/>
      <w:marRight w:val="0"/>
      <w:marTop w:val="0"/>
      <w:marBottom w:val="0"/>
      <w:divBdr>
        <w:top w:val="none" w:sz="0" w:space="0" w:color="auto"/>
        <w:left w:val="none" w:sz="0" w:space="0" w:color="auto"/>
        <w:bottom w:val="none" w:sz="0" w:space="0" w:color="auto"/>
        <w:right w:val="none" w:sz="0" w:space="0" w:color="auto"/>
      </w:divBdr>
    </w:div>
    <w:div w:id="1764300571">
      <w:bodyDiv w:val="1"/>
      <w:marLeft w:val="0"/>
      <w:marRight w:val="0"/>
      <w:marTop w:val="0"/>
      <w:marBottom w:val="0"/>
      <w:divBdr>
        <w:top w:val="none" w:sz="0" w:space="0" w:color="auto"/>
        <w:left w:val="none" w:sz="0" w:space="0" w:color="auto"/>
        <w:bottom w:val="none" w:sz="0" w:space="0" w:color="auto"/>
        <w:right w:val="none" w:sz="0" w:space="0" w:color="auto"/>
      </w:divBdr>
    </w:div>
    <w:div w:id="1821917877">
      <w:bodyDiv w:val="1"/>
      <w:marLeft w:val="0"/>
      <w:marRight w:val="0"/>
      <w:marTop w:val="0"/>
      <w:marBottom w:val="0"/>
      <w:divBdr>
        <w:top w:val="none" w:sz="0" w:space="0" w:color="auto"/>
        <w:left w:val="none" w:sz="0" w:space="0" w:color="auto"/>
        <w:bottom w:val="none" w:sz="0" w:space="0" w:color="auto"/>
        <w:right w:val="none" w:sz="0" w:space="0" w:color="auto"/>
      </w:divBdr>
    </w:div>
    <w:div w:id="1921912106">
      <w:bodyDiv w:val="1"/>
      <w:marLeft w:val="0"/>
      <w:marRight w:val="0"/>
      <w:marTop w:val="0"/>
      <w:marBottom w:val="0"/>
      <w:divBdr>
        <w:top w:val="none" w:sz="0" w:space="0" w:color="auto"/>
        <w:left w:val="none" w:sz="0" w:space="0" w:color="auto"/>
        <w:bottom w:val="none" w:sz="0" w:space="0" w:color="auto"/>
        <w:right w:val="none" w:sz="0" w:space="0" w:color="auto"/>
      </w:divBdr>
    </w:div>
    <w:div w:id="1940409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gi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RUP\Paragon%20Docu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444841-0598-7547-8216-F285DF6C1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D:\RUP\Paragon Document.dot</Template>
  <TotalTime>335</TotalTime>
  <Pages>51</Pages>
  <Words>6333</Words>
  <Characters>36103</Characters>
  <Application>Microsoft Office Word</Application>
  <DocSecurity>0</DocSecurity>
  <Lines>300</Lines>
  <Paragraphs>84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Mau tai lieu mon CNPM</vt:lpstr>
      <vt:lpstr>Mau tai lieu mon CNPM</vt:lpstr>
    </vt:vector>
  </TitlesOfParts>
  <Company/>
  <LinksUpToDate>false</LinksUpToDate>
  <CharactersWithSpaces>42352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tai lieu mon CNPM</dc:title>
  <dc:creator>Nguyen Tuan Khang</dc:creator>
  <cp:lastModifiedBy>Microsoft Office User</cp:lastModifiedBy>
  <cp:revision>33</cp:revision>
  <cp:lastPrinted>2013-01-03T03:43:00Z</cp:lastPrinted>
  <dcterms:created xsi:type="dcterms:W3CDTF">2019-03-09T18:42:00Z</dcterms:created>
  <dcterms:modified xsi:type="dcterms:W3CDTF">2019-04-17T10:02:00Z</dcterms:modified>
</cp:coreProperties>
</file>